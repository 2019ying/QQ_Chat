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E3E" w:rsidRDefault="002A6E3E" w:rsidP="002A6E3E">
      <w:pPr>
        <w:jc w:val="center"/>
        <w:rPr>
          <w:sz w:val="28"/>
        </w:rPr>
      </w:pPr>
    </w:p>
    <w:p w:rsidR="002A6E3E" w:rsidRPr="006655B1" w:rsidRDefault="00ED4800" w:rsidP="002A6E3E">
      <w:pPr>
        <w:jc w:val="center"/>
        <w:rPr>
          <w:rFonts w:eastAsia="华文行楷"/>
          <w:b/>
          <w:szCs w:val="21"/>
        </w:rPr>
      </w:pPr>
      <w:r w:rsidRPr="009224AF">
        <w:rPr>
          <w:noProof/>
        </w:rPr>
        <w:drawing>
          <wp:inline distT="0" distB="0" distL="0" distR="0">
            <wp:extent cx="3390900" cy="1162050"/>
            <wp:effectExtent l="0" t="0" r="0" b="0"/>
            <wp:docPr id="1" name="图片 1" descr="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E3E" w:rsidRDefault="007D228C" w:rsidP="002A6E3E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《网络编程》作品</w:t>
      </w:r>
      <w:r w:rsidR="009C17BA">
        <w:rPr>
          <w:rFonts w:hint="eastAsia"/>
          <w:b/>
          <w:sz w:val="48"/>
          <w:szCs w:val="48"/>
        </w:rPr>
        <w:t>设计</w:t>
      </w:r>
    </w:p>
    <w:p w:rsidR="002A6E3E" w:rsidRDefault="00ED4800" w:rsidP="007D228C">
      <w:pPr>
        <w:spacing w:beforeLines="50" w:before="156"/>
        <w:jc w:val="center"/>
        <w:rPr>
          <w:noProof/>
          <w:color w:val="5B9BD5"/>
        </w:rPr>
      </w:pPr>
      <w:r w:rsidRPr="007D228C">
        <w:rPr>
          <w:noProof/>
          <w:color w:val="5B9BD5"/>
        </w:rPr>
        <w:drawing>
          <wp:inline distT="0" distB="0" distL="0" distR="0">
            <wp:extent cx="1028700" cy="653410"/>
            <wp:effectExtent l="0" t="0" r="0" b="0"/>
            <wp:docPr id="2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8C" w:rsidRDefault="007D228C" w:rsidP="007D228C">
      <w:pPr>
        <w:jc w:val="center"/>
        <w:rPr>
          <w:sz w:val="28"/>
        </w:rPr>
      </w:pPr>
    </w:p>
    <w:p w:rsidR="002A6E3E" w:rsidRPr="00FC53E9" w:rsidRDefault="00674836" w:rsidP="00CD0692">
      <w:pPr>
        <w:jc w:val="center"/>
        <w:rPr>
          <w:b/>
          <w:sz w:val="32"/>
          <w:szCs w:val="32"/>
        </w:rPr>
      </w:pPr>
      <w:r>
        <w:rPr>
          <w:rFonts w:ascii="黑体" w:eastAsia="黑体" w:hAnsi="宋体" w:hint="eastAsia"/>
          <w:b/>
          <w:sz w:val="44"/>
          <w:szCs w:val="44"/>
        </w:rPr>
        <w:t>基于TCP</w:t>
      </w:r>
      <w:r w:rsidR="007D228C">
        <w:rPr>
          <w:rFonts w:ascii="黑体" w:eastAsia="黑体" w:hAnsi="宋体" w:hint="eastAsia"/>
          <w:b/>
          <w:sz w:val="44"/>
          <w:szCs w:val="44"/>
        </w:rPr>
        <w:t>的</w:t>
      </w:r>
      <w:r>
        <w:rPr>
          <w:rFonts w:ascii="黑体" w:eastAsia="黑体" w:hAnsi="宋体" w:hint="eastAsia"/>
          <w:b/>
          <w:sz w:val="44"/>
          <w:szCs w:val="44"/>
        </w:rPr>
        <w:t>QQ聊天工具</w:t>
      </w:r>
    </w:p>
    <w:p w:rsidR="002A6E3E" w:rsidRPr="006655B1" w:rsidRDefault="002A6E3E" w:rsidP="00674836">
      <w:pPr>
        <w:ind w:firstLineChars="200" w:firstLine="602"/>
        <w:rPr>
          <w:b/>
          <w:sz w:val="30"/>
          <w:szCs w:val="30"/>
        </w:rPr>
      </w:pPr>
    </w:p>
    <w:p w:rsidR="002A6E3E" w:rsidRDefault="002A6E3E" w:rsidP="002A6E3E">
      <w:pPr>
        <w:rPr>
          <w:sz w:val="28"/>
        </w:rPr>
      </w:pPr>
    </w:p>
    <w:p w:rsidR="00FF3692" w:rsidRDefault="00FF3692" w:rsidP="002A6E3E">
      <w:pPr>
        <w:ind w:firstLineChars="900" w:firstLine="2520"/>
        <w:rPr>
          <w:sz w:val="28"/>
        </w:rPr>
      </w:pPr>
    </w:p>
    <w:p w:rsidR="002A6E3E" w:rsidRDefault="002A6E3E" w:rsidP="002A6E3E">
      <w:pPr>
        <w:ind w:firstLineChars="900" w:firstLine="2520"/>
        <w:rPr>
          <w:sz w:val="28"/>
        </w:rPr>
      </w:pPr>
    </w:p>
    <w:tbl>
      <w:tblPr>
        <w:tblW w:w="57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91"/>
        <w:gridCol w:w="3910"/>
      </w:tblGrid>
      <w:tr w:rsidR="002A6E3E" w:rsidRPr="00093F56" w:rsidTr="00093F56">
        <w:trPr>
          <w:jc w:val="center"/>
        </w:trPr>
        <w:tc>
          <w:tcPr>
            <w:tcW w:w="17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2A6E3E" w:rsidRPr="00093F56" w:rsidRDefault="002A6E3E" w:rsidP="00093F56">
            <w:pPr>
              <w:jc w:val="distribute"/>
              <w:rPr>
                <w:rFonts w:ascii="宋体" w:hAnsi="宋体"/>
                <w:sz w:val="28"/>
              </w:rPr>
            </w:pPr>
            <w:r w:rsidRPr="00093F56">
              <w:rPr>
                <w:rFonts w:ascii="宋体" w:hAnsi="宋体" w:hint="eastAsia"/>
                <w:sz w:val="28"/>
              </w:rPr>
              <w:t>姓名</w:t>
            </w:r>
          </w:p>
        </w:tc>
        <w:tc>
          <w:tcPr>
            <w:tcW w:w="391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2A6E3E" w:rsidRPr="00093F56" w:rsidRDefault="00885DBA" w:rsidP="00093F56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/>
                <w:b/>
                <w:sz w:val="28"/>
              </w:rPr>
              <w:t>史</w:t>
            </w:r>
            <w:r>
              <w:rPr>
                <w:rFonts w:ascii="宋体" w:hAnsi="宋体" w:hint="eastAsia"/>
                <w:b/>
                <w:sz w:val="28"/>
              </w:rPr>
              <w:t xml:space="preserve"> </w:t>
            </w:r>
            <w:r>
              <w:rPr>
                <w:rFonts w:ascii="宋体" w:hAnsi="宋体"/>
                <w:b/>
                <w:sz w:val="28"/>
              </w:rPr>
              <w:t>坤</w:t>
            </w:r>
          </w:p>
        </w:tc>
      </w:tr>
      <w:tr w:rsidR="002A6E3E" w:rsidRPr="00093F56" w:rsidTr="00093F56">
        <w:trPr>
          <w:jc w:val="center"/>
        </w:trPr>
        <w:tc>
          <w:tcPr>
            <w:tcW w:w="17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2A6E3E" w:rsidRPr="00093F56" w:rsidRDefault="007D228C" w:rsidP="00093F56">
            <w:pPr>
              <w:jc w:val="distribute"/>
              <w:rPr>
                <w:rFonts w:ascii="宋体" w:hAnsi="宋体"/>
                <w:sz w:val="28"/>
              </w:rPr>
            </w:pPr>
            <w:r w:rsidRPr="00093F56">
              <w:rPr>
                <w:rFonts w:ascii="宋体" w:hAnsi="宋体" w:hint="eastAsia"/>
                <w:sz w:val="28"/>
              </w:rPr>
              <w:t>学</w:t>
            </w:r>
            <w:r w:rsidR="002A6E3E" w:rsidRPr="00093F56">
              <w:rPr>
                <w:rFonts w:ascii="宋体" w:hAnsi="宋体" w:hint="eastAsia"/>
                <w:sz w:val="28"/>
              </w:rPr>
              <w:t>院</w:t>
            </w:r>
          </w:p>
        </w:tc>
        <w:tc>
          <w:tcPr>
            <w:tcW w:w="391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2A6E3E" w:rsidRPr="00093F56" w:rsidRDefault="00885DBA" w:rsidP="00093F56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信息</w:t>
            </w:r>
            <w:r>
              <w:rPr>
                <w:rFonts w:ascii="宋体" w:hAnsi="宋体"/>
                <w:b/>
                <w:sz w:val="28"/>
              </w:rPr>
              <w:t>与电气工程学院</w:t>
            </w:r>
          </w:p>
        </w:tc>
      </w:tr>
      <w:tr w:rsidR="002A6E3E" w:rsidRPr="00093F56" w:rsidTr="00093F56">
        <w:trPr>
          <w:jc w:val="center"/>
        </w:trPr>
        <w:tc>
          <w:tcPr>
            <w:tcW w:w="17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2A6E3E" w:rsidRPr="00093F56" w:rsidRDefault="002A6E3E" w:rsidP="00093F56">
            <w:pPr>
              <w:jc w:val="distribute"/>
              <w:rPr>
                <w:rFonts w:ascii="宋体" w:hAnsi="宋体"/>
                <w:sz w:val="28"/>
              </w:rPr>
            </w:pPr>
            <w:r w:rsidRPr="00093F56">
              <w:rPr>
                <w:rFonts w:ascii="宋体" w:hAnsi="宋体" w:hint="eastAsia"/>
                <w:sz w:val="28"/>
              </w:rPr>
              <w:t>专业</w:t>
            </w:r>
          </w:p>
        </w:tc>
        <w:tc>
          <w:tcPr>
            <w:tcW w:w="391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2A6E3E" w:rsidRPr="00093F56" w:rsidRDefault="00885DBA" w:rsidP="00093F56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软件</w:t>
            </w:r>
            <w:r>
              <w:rPr>
                <w:rFonts w:ascii="宋体" w:hAnsi="宋体"/>
                <w:b/>
                <w:sz w:val="28"/>
              </w:rPr>
              <w:t>工程</w:t>
            </w:r>
          </w:p>
        </w:tc>
      </w:tr>
      <w:tr w:rsidR="002A6E3E" w:rsidRPr="00093F56" w:rsidTr="00093F56">
        <w:trPr>
          <w:jc w:val="center"/>
        </w:trPr>
        <w:tc>
          <w:tcPr>
            <w:tcW w:w="17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2A6E3E" w:rsidRPr="00093F56" w:rsidRDefault="002A6E3E" w:rsidP="00093F56">
            <w:pPr>
              <w:jc w:val="distribute"/>
              <w:rPr>
                <w:rFonts w:ascii="宋体" w:hAnsi="宋体"/>
                <w:sz w:val="28"/>
              </w:rPr>
            </w:pPr>
            <w:r w:rsidRPr="00093F56">
              <w:rPr>
                <w:rFonts w:ascii="宋体" w:hAnsi="宋体" w:hint="eastAsia"/>
                <w:sz w:val="28"/>
              </w:rPr>
              <w:t>年级</w:t>
            </w:r>
          </w:p>
        </w:tc>
        <w:tc>
          <w:tcPr>
            <w:tcW w:w="391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2A6E3E" w:rsidRPr="00093F56" w:rsidRDefault="00885DBA" w:rsidP="00093F56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2014级</w:t>
            </w:r>
          </w:p>
        </w:tc>
        <w:bookmarkStart w:id="0" w:name="_GoBack"/>
        <w:bookmarkEnd w:id="0"/>
      </w:tr>
      <w:tr w:rsidR="002A6E3E" w:rsidRPr="00093F56" w:rsidTr="00093F56">
        <w:trPr>
          <w:jc w:val="center"/>
        </w:trPr>
        <w:tc>
          <w:tcPr>
            <w:tcW w:w="17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2A6E3E" w:rsidRPr="00093F56" w:rsidRDefault="002A6E3E" w:rsidP="00093F56">
            <w:pPr>
              <w:jc w:val="distribute"/>
              <w:rPr>
                <w:rFonts w:ascii="宋体" w:hAnsi="宋体"/>
                <w:sz w:val="28"/>
              </w:rPr>
            </w:pPr>
            <w:r w:rsidRPr="00093F56">
              <w:rPr>
                <w:rFonts w:ascii="宋体" w:hAnsi="宋体" w:hint="eastAsia"/>
                <w:sz w:val="28"/>
              </w:rPr>
              <w:t>学号</w:t>
            </w:r>
          </w:p>
        </w:tc>
        <w:tc>
          <w:tcPr>
            <w:tcW w:w="391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2A6E3E" w:rsidRPr="00552A11" w:rsidRDefault="00885DBA" w:rsidP="00093F56">
            <w:pPr>
              <w:jc w:val="center"/>
              <w:rPr>
                <w:rFonts w:ascii="宋体" w:hAnsi="宋体"/>
                <w:b/>
                <w:sz w:val="28"/>
              </w:rPr>
            </w:pPr>
            <w:r w:rsidRPr="00552A11">
              <w:rPr>
                <w:rFonts w:ascii="宋体" w:hAnsi="宋体" w:hint="eastAsia"/>
                <w:b/>
                <w:sz w:val="28"/>
              </w:rPr>
              <w:t>20142203717</w:t>
            </w:r>
          </w:p>
        </w:tc>
      </w:tr>
    </w:tbl>
    <w:p w:rsidR="002A6E3E" w:rsidRDefault="002A6E3E" w:rsidP="002A6E3E">
      <w:pPr>
        <w:ind w:firstLineChars="1550" w:firstLine="4340"/>
        <w:jc w:val="left"/>
        <w:rPr>
          <w:sz w:val="28"/>
        </w:rPr>
      </w:pPr>
    </w:p>
    <w:p w:rsidR="002A6E3E" w:rsidRDefault="002A6E3E" w:rsidP="002A6E3E">
      <w:pPr>
        <w:ind w:firstLineChars="1550" w:firstLine="4340"/>
        <w:jc w:val="left"/>
        <w:rPr>
          <w:sz w:val="28"/>
        </w:rPr>
      </w:pPr>
    </w:p>
    <w:p w:rsidR="00F847A7" w:rsidRDefault="00694EE5" w:rsidP="002A6E3E">
      <w:pPr>
        <w:snapToGrid w:val="0"/>
        <w:spacing w:afterLines="20" w:after="62" w:line="300" w:lineRule="exact"/>
        <w:jc w:val="center"/>
        <w:rPr>
          <w:sz w:val="28"/>
        </w:rPr>
      </w:pPr>
      <w:r>
        <w:rPr>
          <w:rFonts w:hint="eastAsia"/>
          <w:sz w:val="28"/>
        </w:rPr>
        <w:t>201</w:t>
      </w:r>
      <w:r w:rsidR="007D228C">
        <w:rPr>
          <w:sz w:val="28"/>
        </w:rPr>
        <w:t>6</w:t>
      </w:r>
      <w:r w:rsidR="002A6E3E">
        <w:rPr>
          <w:rFonts w:hint="eastAsia"/>
          <w:sz w:val="28"/>
        </w:rPr>
        <w:t>年</w:t>
      </w:r>
      <w:r w:rsidR="001A11ED">
        <w:rPr>
          <w:rFonts w:hint="eastAsia"/>
          <w:sz w:val="28"/>
        </w:rPr>
        <w:t>0</w:t>
      </w:r>
      <w:r w:rsidR="00674836">
        <w:rPr>
          <w:rFonts w:hint="eastAsia"/>
          <w:sz w:val="28"/>
        </w:rPr>
        <w:t>1</w:t>
      </w:r>
      <w:r w:rsidR="002A6E3E">
        <w:rPr>
          <w:rFonts w:hint="eastAsia"/>
          <w:sz w:val="28"/>
        </w:rPr>
        <w:t>月</w:t>
      </w:r>
      <w:r w:rsidR="001A11ED">
        <w:rPr>
          <w:rFonts w:hint="eastAsia"/>
          <w:sz w:val="28"/>
        </w:rPr>
        <w:t>0</w:t>
      </w:r>
      <w:r w:rsidR="00674836">
        <w:rPr>
          <w:rFonts w:hint="eastAsia"/>
          <w:sz w:val="28"/>
        </w:rPr>
        <w:t>8</w:t>
      </w:r>
      <w:r w:rsidR="002A6E3E">
        <w:rPr>
          <w:rFonts w:hint="eastAsia"/>
          <w:sz w:val="28"/>
        </w:rPr>
        <w:t>日</w:t>
      </w:r>
    </w:p>
    <w:p w:rsidR="00E25165" w:rsidRDefault="00F847A7" w:rsidP="001A11ED">
      <w:pPr>
        <w:ind w:rightChars="100" w:right="210"/>
        <w:jc w:val="center"/>
        <w:rPr>
          <w:sz w:val="28"/>
        </w:rPr>
      </w:pPr>
      <w:r>
        <w:rPr>
          <w:sz w:val="28"/>
        </w:rPr>
        <w:br w:type="page"/>
      </w:r>
    </w:p>
    <w:p w:rsidR="00F847A7" w:rsidRDefault="007D228C" w:rsidP="001A11ED">
      <w:pPr>
        <w:ind w:rightChars="100" w:right="210"/>
        <w:jc w:val="center"/>
        <w:rPr>
          <w:rFonts w:eastAsia="黑体"/>
          <w:color w:val="000000"/>
          <w:sz w:val="32"/>
          <w:szCs w:val="32"/>
        </w:rPr>
      </w:pPr>
      <w:r>
        <w:rPr>
          <w:rFonts w:eastAsia="黑体" w:hint="eastAsia"/>
          <w:color w:val="000000"/>
          <w:sz w:val="32"/>
          <w:szCs w:val="32"/>
        </w:rPr>
        <w:lastRenderedPageBreak/>
        <w:t>作</w:t>
      </w:r>
      <w:r w:rsidR="00C64DE9">
        <w:rPr>
          <w:rFonts w:eastAsia="黑体" w:hint="eastAsia"/>
          <w:color w:val="000000"/>
          <w:sz w:val="32"/>
          <w:szCs w:val="32"/>
        </w:rPr>
        <w:t xml:space="preserve"> </w:t>
      </w:r>
      <w:r>
        <w:rPr>
          <w:rFonts w:eastAsia="黑体" w:hint="eastAsia"/>
          <w:color w:val="000000"/>
          <w:sz w:val="32"/>
          <w:szCs w:val="32"/>
        </w:rPr>
        <w:t>品</w:t>
      </w:r>
      <w:r w:rsidR="00F847A7">
        <w:rPr>
          <w:rFonts w:eastAsia="黑体"/>
          <w:color w:val="000000"/>
          <w:sz w:val="32"/>
          <w:szCs w:val="32"/>
        </w:rPr>
        <w:t xml:space="preserve"> </w:t>
      </w:r>
      <w:r w:rsidR="00E25165">
        <w:rPr>
          <w:rFonts w:eastAsia="黑体"/>
          <w:color w:val="000000"/>
          <w:sz w:val="32"/>
          <w:szCs w:val="32"/>
        </w:rPr>
        <w:t>真</w:t>
      </w:r>
      <w:r w:rsidR="00E25165">
        <w:rPr>
          <w:rFonts w:eastAsia="黑体" w:hint="eastAsia"/>
          <w:color w:val="000000"/>
          <w:sz w:val="32"/>
          <w:szCs w:val="32"/>
        </w:rPr>
        <w:t xml:space="preserve"> </w:t>
      </w:r>
      <w:r w:rsidR="00E25165">
        <w:rPr>
          <w:rFonts w:eastAsia="黑体"/>
          <w:color w:val="000000"/>
          <w:sz w:val="32"/>
          <w:szCs w:val="32"/>
        </w:rPr>
        <w:t>实</w:t>
      </w:r>
      <w:r w:rsidR="00E25165">
        <w:rPr>
          <w:rFonts w:eastAsia="黑体" w:hint="eastAsia"/>
          <w:color w:val="000000"/>
          <w:sz w:val="32"/>
          <w:szCs w:val="32"/>
        </w:rPr>
        <w:t xml:space="preserve"> </w:t>
      </w:r>
      <w:r w:rsidR="00F847A7">
        <w:rPr>
          <w:rFonts w:eastAsia="黑体" w:hint="eastAsia"/>
          <w:color w:val="000000"/>
          <w:sz w:val="32"/>
          <w:szCs w:val="32"/>
        </w:rPr>
        <w:t>声</w:t>
      </w:r>
      <w:r w:rsidR="00F847A7">
        <w:rPr>
          <w:rFonts w:eastAsia="黑体"/>
          <w:color w:val="000000"/>
          <w:sz w:val="32"/>
          <w:szCs w:val="32"/>
        </w:rPr>
        <w:t xml:space="preserve"> </w:t>
      </w:r>
      <w:r w:rsidR="00F847A7">
        <w:rPr>
          <w:rFonts w:eastAsia="黑体" w:hint="eastAsia"/>
          <w:color w:val="000000"/>
          <w:sz w:val="32"/>
          <w:szCs w:val="32"/>
        </w:rPr>
        <w:t>明</w:t>
      </w:r>
    </w:p>
    <w:p w:rsidR="00E25165" w:rsidRDefault="00E25165" w:rsidP="00F847A7">
      <w:pPr>
        <w:spacing w:line="500" w:lineRule="exact"/>
        <w:ind w:firstLineChars="200" w:firstLine="560"/>
        <w:rPr>
          <w:color w:val="000000"/>
          <w:sz w:val="28"/>
          <w:szCs w:val="28"/>
        </w:rPr>
      </w:pPr>
    </w:p>
    <w:p w:rsidR="00F847A7" w:rsidRDefault="00F847A7" w:rsidP="00F847A7">
      <w:pPr>
        <w:spacing w:line="500" w:lineRule="exact"/>
        <w:ind w:firstLineChars="200" w:firstLine="56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本人郑重声明：所呈交的</w:t>
      </w:r>
      <w:r w:rsidR="007D228C">
        <w:rPr>
          <w:rFonts w:hint="eastAsia"/>
          <w:color w:val="000000"/>
          <w:sz w:val="28"/>
          <w:szCs w:val="28"/>
        </w:rPr>
        <w:t>作品设计，是本人努力学习</w:t>
      </w:r>
      <w:r w:rsidR="00E25165">
        <w:rPr>
          <w:rFonts w:hint="eastAsia"/>
          <w:color w:val="000000"/>
          <w:sz w:val="28"/>
          <w:szCs w:val="28"/>
        </w:rPr>
        <w:t>所取得的成果。本作品体现了个人学习能力、研究能力。即便有所借鉴他人成果，也都经过千辛万苦和千方百计的再学习再消化和再吸收，作品展示的知识与能力，就是本人真实的知识与能力。</w:t>
      </w:r>
    </w:p>
    <w:p w:rsidR="00F847A7" w:rsidRDefault="00F847A7" w:rsidP="00F847A7">
      <w:pPr>
        <w:spacing w:line="500" w:lineRule="exact"/>
        <w:ind w:firstLineChars="200" w:firstLine="560"/>
        <w:rPr>
          <w:color w:val="000000"/>
          <w:sz w:val="28"/>
          <w:szCs w:val="28"/>
        </w:rPr>
      </w:pPr>
    </w:p>
    <w:p w:rsidR="00F847A7" w:rsidRDefault="00F847A7" w:rsidP="00F847A7">
      <w:pPr>
        <w:ind w:firstLineChars="250" w:firstLine="700"/>
        <w:rPr>
          <w:color w:val="000000"/>
          <w:sz w:val="28"/>
          <w:szCs w:val="28"/>
        </w:rPr>
      </w:pPr>
    </w:p>
    <w:p w:rsidR="00EA3F5D" w:rsidRDefault="00EA3F5D" w:rsidP="001A11ED">
      <w:pPr>
        <w:ind w:leftChars="1628" w:left="3419" w:firstLineChars="257" w:firstLine="720"/>
        <w:rPr>
          <w:sz w:val="28"/>
          <w:szCs w:val="28"/>
          <w:u w:val="single"/>
        </w:rPr>
      </w:pPr>
      <w:r w:rsidRPr="0025479A">
        <w:rPr>
          <w:sz w:val="28"/>
          <w:szCs w:val="28"/>
        </w:rPr>
        <w:t>作者签名</w:t>
      </w:r>
      <w:r w:rsidRPr="0025479A">
        <w:rPr>
          <w:sz w:val="28"/>
          <w:szCs w:val="28"/>
        </w:rPr>
        <w:t>:</w:t>
      </w:r>
      <w:r w:rsidRPr="0025479A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         </w:t>
      </w:r>
    </w:p>
    <w:p w:rsidR="00EA3F5D" w:rsidRPr="0025479A" w:rsidRDefault="00EA3F5D" w:rsidP="001A11ED">
      <w:pPr>
        <w:ind w:leftChars="2400" w:left="5040" w:firstLineChars="50" w:firstLine="140"/>
        <w:rPr>
          <w:sz w:val="28"/>
          <w:szCs w:val="28"/>
        </w:rPr>
      </w:pPr>
      <w:r w:rsidRPr="0025479A">
        <w:rPr>
          <w:sz w:val="28"/>
          <w:szCs w:val="28"/>
        </w:rPr>
        <w:t>二</w:t>
      </w:r>
      <w:r w:rsidRPr="0025479A">
        <w:rPr>
          <w:rFonts w:hint="eastAsia"/>
          <w:sz w:val="28"/>
          <w:szCs w:val="28"/>
        </w:rPr>
        <w:t>〇</w:t>
      </w:r>
      <w:r>
        <w:rPr>
          <w:rFonts w:hint="eastAsia"/>
          <w:sz w:val="28"/>
          <w:szCs w:val="28"/>
        </w:rPr>
        <w:t>一</w:t>
      </w:r>
      <w:r w:rsidRPr="0025479A">
        <w:rPr>
          <w:rFonts w:hint="eastAsia"/>
          <w:sz w:val="28"/>
          <w:szCs w:val="28"/>
        </w:rPr>
        <w:t xml:space="preserve"> </w:t>
      </w:r>
      <w:r w:rsidR="001A11ED">
        <w:rPr>
          <w:rFonts w:hint="eastAsia"/>
          <w:sz w:val="28"/>
          <w:szCs w:val="28"/>
        </w:rPr>
        <w:t>七</w:t>
      </w:r>
      <w:r w:rsidRPr="0025479A">
        <w:rPr>
          <w:rFonts w:hint="eastAsia"/>
          <w:sz w:val="28"/>
          <w:szCs w:val="28"/>
        </w:rPr>
        <w:t xml:space="preserve"> </w:t>
      </w:r>
      <w:r w:rsidRPr="0025479A">
        <w:rPr>
          <w:sz w:val="28"/>
          <w:szCs w:val="28"/>
        </w:rPr>
        <w:t>年</w:t>
      </w:r>
      <w:r w:rsidRPr="0025479A">
        <w:rPr>
          <w:sz w:val="28"/>
          <w:szCs w:val="28"/>
        </w:rPr>
        <w:t xml:space="preserve"> </w:t>
      </w:r>
      <w:r w:rsidR="001A11ED">
        <w:rPr>
          <w:sz w:val="28"/>
          <w:szCs w:val="28"/>
        </w:rPr>
        <w:t>一</w:t>
      </w:r>
      <w:r w:rsidR="00926068">
        <w:rPr>
          <w:rFonts w:hint="eastAsia"/>
          <w:sz w:val="28"/>
          <w:szCs w:val="28"/>
        </w:rPr>
        <w:t xml:space="preserve"> </w:t>
      </w:r>
      <w:r w:rsidRPr="0025479A">
        <w:rPr>
          <w:sz w:val="28"/>
          <w:szCs w:val="28"/>
        </w:rPr>
        <w:t>月</w:t>
      </w:r>
      <w:r w:rsidR="001A11ED">
        <w:rPr>
          <w:rFonts w:hint="eastAsia"/>
          <w:sz w:val="28"/>
          <w:szCs w:val="28"/>
        </w:rPr>
        <w:t xml:space="preserve"> </w:t>
      </w:r>
      <w:r w:rsidR="001A11ED">
        <w:rPr>
          <w:rFonts w:hint="eastAsia"/>
          <w:sz w:val="28"/>
          <w:szCs w:val="28"/>
        </w:rPr>
        <w:t>八</w:t>
      </w:r>
      <w:r w:rsidR="001A11ED">
        <w:rPr>
          <w:rFonts w:hint="eastAsia"/>
          <w:sz w:val="28"/>
          <w:szCs w:val="28"/>
        </w:rPr>
        <w:t xml:space="preserve"> </w:t>
      </w:r>
      <w:r w:rsidRPr="0025479A">
        <w:rPr>
          <w:sz w:val="28"/>
          <w:szCs w:val="28"/>
        </w:rPr>
        <w:t>日</w:t>
      </w:r>
    </w:p>
    <w:p w:rsidR="00F847A7" w:rsidRDefault="00F847A7" w:rsidP="00F847A7">
      <w:pPr>
        <w:jc w:val="center"/>
        <w:rPr>
          <w:rFonts w:eastAsia="黑体"/>
          <w:color w:val="000000"/>
          <w:sz w:val="32"/>
          <w:szCs w:val="32"/>
        </w:rPr>
      </w:pPr>
    </w:p>
    <w:p w:rsidR="008F0AB3" w:rsidRDefault="008F0AB3" w:rsidP="00F847A7">
      <w:pPr>
        <w:jc w:val="center"/>
        <w:rPr>
          <w:rFonts w:eastAsia="黑体"/>
          <w:color w:val="000000"/>
          <w:sz w:val="32"/>
          <w:szCs w:val="32"/>
        </w:rPr>
      </w:pPr>
    </w:p>
    <w:p w:rsidR="008F0AB3" w:rsidRDefault="008F0AB3" w:rsidP="002B46D5">
      <w:pPr>
        <w:spacing w:line="240" w:lineRule="auto"/>
        <w:jc w:val="center"/>
        <w:rPr>
          <w:rFonts w:eastAsia="黑体"/>
          <w:color w:val="000000"/>
          <w:sz w:val="32"/>
          <w:szCs w:val="32"/>
        </w:rPr>
      </w:pPr>
    </w:p>
    <w:p w:rsidR="00F847A7" w:rsidRPr="00C64DE9" w:rsidRDefault="00A56611" w:rsidP="001A11ED">
      <w:pPr>
        <w:spacing w:line="240" w:lineRule="auto"/>
        <w:ind w:rightChars="100" w:right="210"/>
        <w:jc w:val="center"/>
        <w:rPr>
          <w:rFonts w:eastAsia="黑体"/>
          <w:color w:val="000000"/>
          <w:sz w:val="28"/>
          <w:szCs w:val="28"/>
        </w:rPr>
      </w:pPr>
      <w:r w:rsidRPr="00C64DE9">
        <w:rPr>
          <w:rFonts w:eastAsia="黑体" w:hint="eastAsia"/>
          <w:color w:val="000000"/>
          <w:sz w:val="28"/>
          <w:szCs w:val="28"/>
        </w:rPr>
        <w:t>作</w:t>
      </w:r>
      <w:r w:rsidR="00C64DE9" w:rsidRPr="00C64DE9">
        <w:rPr>
          <w:rFonts w:eastAsia="黑体" w:hint="eastAsia"/>
          <w:color w:val="000000"/>
          <w:sz w:val="28"/>
          <w:szCs w:val="28"/>
        </w:rPr>
        <w:t xml:space="preserve"> </w:t>
      </w:r>
      <w:r w:rsidRPr="00C64DE9">
        <w:rPr>
          <w:rFonts w:eastAsia="黑体" w:hint="eastAsia"/>
          <w:color w:val="000000"/>
          <w:sz w:val="28"/>
          <w:szCs w:val="28"/>
        </w:rPr>
        <w:t>品</w:t>
      </w:r>
      <w:r w:rsidR="00C64DE9" w:rsidRPr="00C64DE9">
        <w:rPr>
          <w:rFonts w:eastAsia="黑体" w:hint="eastAsia"/>
          <w:color w:val="000000"/>
          <w:sz w:val="28"/>
          <w:szCs w:val="28"/>
        </w:rPr>
        <w:t xml:space="preserve"> </w:t>
      </w:r>
      <w:r w:rsidR="00C64DE9" w:rsidRPr="00C64DE9">
        <w:rPr>
          <w:rFonts w:eastAsia="黑体" w:hint="eastAsia"/>
          <w:color w:val="000000"/>
          <w:sz w:val="28"/>
          <w:szCs w:val="28"/>
        </w:rPr>
        <w:t>报</w:t>
      </w:r>
      <w:r w:rsidR="00C64DE9" w:rsidRPr="00C64DE9">
        <w:rPr>
          <w:rFonts w:eastAsia="黑体" w:hint="eastAsia"/>
          <w:color w:val="000000"/>
          <w:sz w:val="28"/>
          <w:szCs w:val="28"/>
        </w:rPr>
        <w:t xml:space="preserve"> </w:t>
      </w:r>
      <w:r w:rsidR="00C64DE9" w:rsidRPr="00C64DE9">
        <w:rPr>
          <w:rFonts w:eastAsia="黑体" w:hint="eastAsia"/>
          <w:color w:val="000000"/>
          <w:sz w:val="28"/>
          <w:szCs w:val="28"/>
        </w:rPr>
        <w:t>告</w:t>
      </w:r>
      <w:r w:rsidR="00C64DE9" w:rsidRPr="00C64DE9">
        <w:rPr>
          <w:rFonts w:eastAsia="黑体" w:hint="eastAsia"/>
          <w:color w:val="000000"/>
          <w:sz w:val="28"/>
          <w:szCs w:val="28"/>
        </w:rPr>
        <w:t xml:space="preserve"> </w:t>
      </w:r>
      <w:r w:rsidRPr="00C64DE9">
        <w:rPr>
          <w:rFonts w:eastAsia="黑体" w:hint="eastAsia"/>
          <w:color w:val="000000"/>
          <w:sz w:val="28"/>
          <w:szCs w:val="28"/>
        </w:rPr>
        <w:t>得</w:t>
      </w:r>
      <w:r w:rsidR="00C64DE9" w:rsidRPr="00C64DE9">
        <w:rPr>
          <w:rFonts w:eastAsia="黑体" w:hint="eastAsia"/>
          <w:color w:val="000000"/>
          <w:sz w:val="28"/>
          <w:szCs w:val="28"/>
        </w:rPr>
        <w:t xml:space="preserve"> </w:t>
      </w:r>
      <w:r w:rsidRPr="00C64DE9">
        <w:rPr>
          <w:rFonts w:eastAsia="黑体" w:hint="eastAsia"/>
          <w:color w:val="000000"/>
          <w:sz w:val="28"/>
          <w:szCs w:val="28"/>
        </w:rPr>
        <w:t>分</w:t>
      </w:r>
      <w:r w:rsidR="00C64DE9" w:rsidRPr="00C64DE9">
        <w:rPr>
          <w:rFonts w:eastAsia="黑体" w:hint="eastAsia"/>
          <w:color w:val="000000"/>
          <w:sz w:val="28"/>
          <w:szCs w:val="28"/>
        </w:rPr>
        <w:t xml:space="preserve"> </w:t>
      </w:r>
      <w:r w:rsidRPr="00C64DE9">
        <w:rPr>
          <w:rFonts w:eastAsia="黑体" w:hint="eastAsia"/>
          <w:color w:val="000000"/>
          <w:sz w:val="28"/>
          <w:szCs w:val="28"/>
        </w:rPr>
        <w:t>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"/>
        <w:gridCol w:w="1843"/>
        <w:gridCol w:w="4479"/>
        <w:gridCol w:w="1293"/>
      </w:tblGrid>
      <w:tr w:rsidR="00CD0692" w:rsidRPr="00093F56" w:rsidTr="00093F56">
        <w:trPr>
          <w:jc w:val="center"/>
        </w:trPr>
        <w:tc>
          <w:tcPr>
            <w:tcW w:w="811" w:type="dxa"/>
            <w:shd w:val="clear" w:color="auto" w:fill="auto"/>
          </w:tcPr>
          <w:p w:rsidR="00C64DE9" w:rsidRPr="00093F56" w:rsidRDefault="00C64DE9" w:rsidP="002B46D5">
            <w:pPr>
              <w:spacing w:line="24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auto"/>
          </w:tcPr>
          <w:p w:rsidR="00C64DE9" w:rsidRPr="00093F56" w:rsidRDefault="00C64DE9" w:rsidP="001A11ED">
            <w:pPr>
              <w:spacing w:line="240" w:lineRule="auto"/>
              <w:ind w:rightChars="100" w:right="210"/>
              <w:jc w:val="center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评价项目</w:t>
            </w:r>
          </w:p>
        </w:tc>
        <w:tc>
          <w:tcPr>
            <w:tcW w:w="4479" w:type="dxa"/>
            <w:shd w:val="clear" w:color="auto" w:fill="auto"/>
          </w:tcPr>
          <w:p w:rsidR="00C64DE9" w:rsidRPr="00093F56" w:rsidRDefault="00C64DE9" w:rsidP="001A11ED">
            <w:pPr>
              <w:spacing w:line="240" w:lineRule="auto"/>
              <w:ind w:rightChars="100" w:right="210"/>
              <w:jc w:val="center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参考得分标准</w:t>
            </w:r>
          </w:p>
        </w:tc>
        <w:tc>
          <w:tcPr>
            <w:tcW w:w="1293" w:type="dxa"/>
            <w:shd w:val="clear" w:color="auto" w:fill="auto"/>
          </w:tcPr>
          <w:p w:rsidR="00C64DE9" w:rsidRPr="00093F56" w:rsidRDefault="00C64DE9" w:rsidP="001A11ED">
            <w:pPr>
              <w:spacing w:line="240" w:lineRule="auto"/>
              <w:ind w:rightChars="100" w:right="210"/>
              <w:jc w:val="center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实际得分</w:t>
            </w:r>
          </w:p>
        </w:tc>
      </w:tr>
      <w:tr w:rsidR="00CD0692" w:rsidRPr="00093F56" w:rsidTr="00582DA3">
        <w:trPr>
          <w:trHeight w:val="580"/>
          <w:jc w:val="center"/>
        </w:trPr>
        <w:tc>
          <w:tcPr>
            <w:tcW w:w="811" w:type="dxa"/>
            <w:shd w:val="clear" w:color="auto" w:fill="auto"/>
          </w:tcPr>
          <w:p w:rsidR="00C64DE9" w:rsidRPr="00093F56" w:rsidRDefault="00C64DE9" w:rsidP="002B46D5">
            <w:pPr>
              <w:spacing w:line="24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C64DE9" w:rsidRPr="00093F56" w:rsidRDefault="00C64DE9" w:rsidP="001A11ED">
            <w:pPr>
              <w:spacing w:line="240" w:lineRule="auto"/>
              <w:ind w:rightChars="100" w:right="210"/>
              <w:jc w:val="left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功能设计</w:t>
            </w:r>
          </w:p>
        </w:tc>
        <w:tc>
          <w:tcPr>
            <w:tcW w:w="4479" w:type="dxa"/>
            <w:shd w:val="clear" w:color="auto" w:fill="auto"/>
          </w:tcPr>
          <w:p w:rsidR="00C64DE9" w:rsidRPr="00093F56" w:rsidRDefault="00C64DE9" w:rsidP="001A11ED">
            <w:pPr>
              <w:spacing w:line="240" w:lineRule="auto"/>
              <w:ind w:rightChars="100" w:right="210"/>
              <w:jc w:val="left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功能描述清晰，图文并茂</w:t>
            </w:r>
            <w:r w:rsidR="008F0AB3" w:rsidRPr="00093F56">
              <w:rPr>
                <w:rFonts w:ascii="宋体" w:hAnsi="宋体" w:hint="eastAsia"/>
                <w:color w:val="000000"/>
                <w:szCs w:val="21"/>
              </w:rPr>
              <w:t>（</w:t>
            </w:r>
            <w:r w:rsidR="008F0AB3" w:rsidRPr="00093F56">
              <w:rPr>
                <w:rFonts w:ascii="宋体" w:hAnsi="宋体"/>
                <w:color w:val="000000"/>
                <w:szCs w:val="21"/>
              </w:rPr>
              <w:t>10</w:t>
            </w:r>
            <w:r w:rsidR="008F0AB3" w:rsidRPr="00093F56">
              <w:rPr>
                <w:rFonts w:ascii="宋体" w:hAnsi="宋体" w:hint="eastAsia"/>
                <w:color w:val="000000"/>
                <w:szCs w:val="21"/>
              </w:rPr>
              <w:t>分）</w:t>
            </w:r>
          </w:p>
        </w:tc>
        <w:tc>
          <w:tcPr>
            <w:tcW w:w="1293" w:type="dxa"/>
            <w:shd w:val="clear" w:color="auto" w:fill="auto"/>
          </w:tcPr>
          <w:p w:rsidR="00C64DE9" w:rsidRPr="00093F56" w:rsidRDefault="00C64DE9" w:rsidP="001A11ED">
            <w:pPr>
              <w:spacing w:line="240" w:lineRule="auto"/>
              <w:ind w:rightChars="100" w:right="21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CD0692" w:rsidRPr="00093F56" w:rsidTr="00582DA3">
        <w:trPr>
          <w:trHeight w:val="529"/>
          <w:jc w:val="center"/>
        </w:trPr>
        <w:tc>
          <w:tcPr>
            <w:tcW w:w="811" w:type="dxa"/>
            <w:shd w:val="clear" w:color="auto" w:fill="auto"/>
          </w:tcPr>
          <w:p w:rsidR="00C64DE9" w:rsidRPr="00093F56" w:rsidRDefault="00C64DE9" w:rsidP="002B46D5">
            <w:pPr>
              <w:spacing w:line="24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C64DE9" w:rsidRPr="00093F56" w:rsidRDefault="00C64DE9" w:rsidP="001A11ED">
            <w:pPr>
              <w:spacing w:line="240" w:lineRule="auto"/>
              <w:ind w:rightChars="100" w:right="210"/>
              <w:jc w:val="left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逻辑设计</w:t>
            </w:r>
          </w:p>
        </w:tc>
        <w:tc>
          <w:tcPr>
            <w:tcW w:w="4479" w:type="dxa"/>
            <w:shd w:val="clear" w:color="auto" w:fill="auto"/>
          </w:tcPr>
          <w:p w:rsidR="00C64DE9" w:rsidRPr="00093F56" w:rsidRDefault="00494525" w:rsidP="001A11ED">
            <w:pPr>
              <w:spacing w:line="240" w:lineRule="auto"/>
              <w:ind w:rightChars="100" w:right="210"/>
              <w:jc w:val="left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逻辑描述清晰，图文并茂</w:t>
            </w:r>
            <w:r w:rsidR="008F0AB3" w:rsidRPr="00093F56">
              <w:rPr>
                <w:rFonts w:ascii="宋体" w:hAnsi="宋体" w:hint="eastAsia"/>
                <w:color w:val="000000"/>
                <w:szCs w:val="21"/>
              </w:rPr>
              <w:t>（</w:t>
            </w:r>
            <w:r w:rsidR="008F0AB3" w:rsidRPr="00093F56">
              <w:rPr>
                <w:rFonts w:ascii="宋体" w:hAnsi="宋体"/>
                <w:color w:val="000000"/>
                <w:szCs w:val="21"/>
              </w:rPr>
              <w:t>10</w:t>
            </w:r>
            <w:r w:rsidR="008F0AB3" w:rsidRPr="00093F56">
              <w:rPr>
                <w:rFonts w:ascii="宋体" w:hAnsi="宋体" w:hint="eastAsia"/>
                <w:color w:val="000000"/>
                <w:szCs w:val="21"/>
              </w:rPr>
              <w:t>分）</w:t>
            </w:r>
          </w:p>
        </w:tc>
        <w:tc>
          <w:tcPr>
            <w:tcW w:w="1293" w:type="dxa"/>
            <w:shd w:val="clear" w:color="auto" w:fill="auto"/>
          </w:tcPr>
          <w:p w:rsidR="00C64DE9" w:rsidRPr="00093F56" w:rsidRDefault="00C64DE9" w:rsidP="001A11ED">
            <w:pPr>
              <w:spacing w:line="240" w:lineRule="auto"/>
              <w:ind w:rightChars="100" w:right="21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CD0692" w:rsidRPr="00093F56" w:rsidTr="00582DA3">
        <w:trPr>
          <w:trHeight w:val="504"/>
          <w:jc w:val="center"/>
        </w:trPr>
        <w:tc>
          <w:tcPr>
            <w:tcW w:w="811" w:type="dxa"/>
            <w:shd w:val="clear" w:color="auto" w:fill="auto"/>
          </w:tcPr>
          <w:p w:rsidR="00C64DE9" w:rsidRPr="00093F56" w:rsidRDefault="00C64DE9" w:rsidP="002B46D5">
            <w:pPr>
              <w:spacing w:line="24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C64DE9" w:rsidRPr="00093F56" w:rsidRDefault="00C64DE9" w:rsidP="001A11ED">
            <w:pPr>
              <w:spacing w:line="240" w:lineRule="auto"/>
              <w:ind w:rightChars="100" w:right="210"/>
              <w:jc w:val="left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界面设计</w:t>
            </w:r>
          </w:p>
        </w:tc>
        <w:tc>
          <w:tcPr>
            <w:tcW w:w="4479" w:type="dxa"/>
            <w:shd w:val="clear" w:color="auto" w:fill="auto"/>
          </w:tcPr>
          <w:p w:rsidR="00C64DE9" w:rsidRPr="00093F56" w:rsidRDefault="00494525" w:rsidP="001A11ED">
            <w:pPr>
              <w:spacing w:line="240" w:lineRule="auto"/>
              <w:ind w:rightChars="100" w:right="210"/>
              <w:jc w:val="left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界面描述简洁，图文并茂</w:t>
            </w:r>
            <w:r w:rsidR="008F0AB3" w:rsidRPr="00093F56">
              <w:rPr>
                <w:rFonts w:ascii="宋体" w:hAnsi="宋体" w:hint="eastAsia"/>
                <w:color w:val="000000"/>
                <w:szCs w:val="21"/>
              </w:rPr>
              <w:t>（</w:t>
            </w:r>
            <w:r w:rsidR="008F0AB3" w:rsidRPr="00093F56">
              <w:rPr>
                <w:rFonts w:ascii="宋体" w:hAnsi="宋体"/>
                <w:color w:val="000000"/>
                <w:szCs w:val="21"/>
              </w:rPr>
              <w:t>10</w:t>
            </w:r>
            <w:r w:rsidR="008F0AB3" w:rsidRPr="00093F56">
              <w:rPr>
                <w:rFonts w:ascii="宋体" w:hAnsi="宋体" w:hint="eastAsia"/>
                <w:color w:val="000000"/>
                <w:szCs w:val="21"/>
              </w:rPr>
              <w:t>分）</w:t>
            </w:r>
          </w:p>
        </w:tc>
        <w:tc>
          <w:tcPr>
            <w:tcW w:w="1293" w:type="dxa"/>
            <w:shd w:val="clear" w:color="auto" w:fill="auto"/>
          </w:tcPr>
          <w:p w:rsidR="00C64DE9" w:rsidRPr="00093F56" w:rsidRDefault="00C64DE9" w:rsidP="001A11ED">
            <w:pPr>
              <w:spacing w:line="240" w:lineRule="auto"/>
              <w:ind w:rightChars="100" w:right="21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CD0692" w:rsidRPr="00093F56" w:rsidTr="006331D6">
        <w:trPr>
          <w:trHeight w:val="515"/>
          <w:jc w:val="center"/>
        </w:trPr>
        <w:tc>
          <w:tcPr>
            <w:tcW w:w="811" w:type="dxa"/>
            <w:shd w:val="clear" w:color="auto" w:fill="auto"/>
          </w:tcPr>
          <w:p w:rsidR="00C64DE9" w:rsidRPr="00093F56" w:rsidRDefault="00C64DE9" w:rsidP="002B46D5">
            <w:pPr>
              <w:spacing w:line="24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C64DE9" w:rsidRPr="00093F56" w:rsidRDefault="00C64DE9" w:rsidP="001A11ED">
            <w:pPr>
              <w:spacing w:line="240" w:lineRule="auto"/>
              <w:ind w:rightChars="100" w:right="210"/>
              <w:jc w:val="left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模块详细设计</w:t>
            </w:r>
          </w:p>
        </w:tc>
        <w:tc>
          <w:tcPr>
            <w:tcW w:w="4479" w:type="dxa"/>
            <w:shd w:val="clear" w:color="auto" w:fill="auto"/>
          </w:tcPr>
          <w:p w:rsidR="00C64DE9" w:rsidRPr="00093F56" w:rsidRDefault="00494525" w:rsidP="001A11ED">
            <w:pPr>
              <w:spacing w:line="240" w:lineRule="auto"/>
              <w:ind w:rightChars="100" w:right="210"/>
              <w:jc w:val="left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模块设计描述详略得当，图文并茂</w:t>
            </w:r>
            <w:r w:rsidR="008F0AB3" w:rsidRPr="00093F56">
              <w:rPr>
                <w:rFonts w:ascii="宋体" w:hAnsi="宋体" w:hint="eastAsia"/>
                <w:color w:val="000000"/>
                <w:szCs w:val="21"/>
              </w:rPr>
              <w:t>（</w:t>
            </w:r>
            <w:r w:rsidR="008F0AB3" w:rsidRPr="00093F56">
              <w:rPr>
                <w:rFonts w:ascii="宋体" w:hAnsi="宋体"/>
                <w:color w:val="000000"/>
                <w:szCs w:val="21"/>
              </w:rPr>
              <w:t>4</w:t>
            </w:r>
            <w:r w:rsidR="008F0AB3" w:rsidRPr="00093F56">
              <w:rPr>
                <w:rFonts w:ascii="宋体" w:hAnsi="宋体" w:hint="eastAsia"/>
                <w:color w:val="000000"/>
                <w:szCs w:val="21"/>
              </w:rPr>
              <w:t>0分）</w:t>
            </w:r>
          </w:p>
        </w:tc>
        <w:tc>
          <w:tcPr>
            <w:tcW w:w="1293" w:type="dxa"/>
            <w:shd w:val="clear" w:color="auto" w:fill="auto"/>
          </w:tcPr>
          <w:p w:rsidR="00C64DE9" w:rsidRPr="00093F56" w:rsidRDefault="00C64DE9" w:rsidP="001A11ED">
            <w:pPr>
              <w:spacing w:line="240" w:lineRule="auto"/>
              <w:ind w:rightChars="100" w:right="21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CD0692" w:rsidRPr="00093F56" w:rsidTr="006331D6">
        <w:trPr>
          <w:trHeight w:val="490"/>
          <w:jc w:val="center"/>
        </w:trPr>
        <w:tc>
          <w:tcPr>
            <w:tcW w:w="811" w:type="dxa"/>
            <w:shd w:val="clear" w:color="auto" w:fill="auto"/>
          </w:tcPr>
          <w:p w:rsidR="00C64DE9" w:rsidRPr="00093F56" w:rsidRDefault="00C64DE9" w:rsidP="002B46D5">
            <w:pPr>
              <w:spacing w:line="24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C64DE9" w:rsidRPr="00093F56" w:rsidRDefault="00C64DE9" w:rsidP="001A11ED">
            <w:pPr>
              <w:spacing w:line="240" w:lineRule="auto"/>
              <w:ind w:rightChars="100" w:right="210"/>
              <w:jc w:val="left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系统测试</w:t>
            </w:r>
          </w:p>
        </w:tc>
        <w:tc>
          <w:tcPr>
            <w:tcW w:w="4479" w:type="dxa"/>
            <w:shd w:val="clear" w:color="auto" w:fill="auto"/>
          </w:tcPr>
          <w:p w:rsidR="00C64DE9" w:rsidRPr="00093F56" w:rsidRDefault="00494525" w:rsidP="001A11ED">
            <w:pPr>
              <w:spacing w:line="240" w:lineRule="auto"/>
              <w:ind w:rightChars="100" w:right="210"/>
              <w:jc w:val="left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测试步骤清晰，逻辑完整，图文并茂</w:t>
            </w:r>
            <w:r w:rsidR="008F0AB3" w:rsidRPr="00093F56">
              <w:rPr>
                <w:rFonts w:ascii="宋体" w:hAnsi="宋体" w:hint="eastAsia"/>
                <w:color w:val="000000"/>
                <w:szCs w:val="21"/>
              </w:rPr>
              <w:t>（</w:t>
            </w:r>
            <w:r w:rsidR="008F0AB3" w:rsidRPr="00093F56">
              <w:rPr>
                <w:rFonts w:ascii="宋体" w:hAnsi="宋体"/>
                <w:color w:val="000000"/>
                <w:szCs w:val="21"/>
              </w:rPr>
              <w:t>10</w:t>
            </w:r>
            <w:r w:rsidR="008F0AB3" w:rsidRPr="00093F56">
              <w:rPr>
                <w:rFonts w:ascii="宋体" w:hAnsi="宋体" w:hint="eastAsia"/>
                <w:color w:val="000000"/>
                <w:szCs w:val="21"/>
              </w:rPr>
              <w:t>分）</w:t>
            </w:r>
          </w:p>
        </w:tc>
        <w:tc>
          <w:tcPr>
            <w:tcW w:w="1293" w:type="dxa"/>
            <w:shd w:val="clear" w:color="auto" w:fill="auto"/>
          </w:tcPr>
          <w:p w:rsidR="00C64DE9" w:rsidRPr="00093F56" w:rsidRDefault="00C64DE9" w:rsidP="001A11ED">
            <w:pPr>
              <w:spacing w:line="240" w:lineRule="auto"/>
              <w:ind w:rightChars="100" w:right="21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CD0692" w:rsidRPr="00093F56" w:rsidTr="00093F56">
        <w:trPr>
          <w:jc w:val="center"/>
        </w:trPr>
        <w:tc>
          <w:tcPr>
            <w:tcW w:w="811" w:type="dxa"/>
            <w:shd w:val="clear" w:color="auto" w:fill="auto"/>
          </w:tcPr>
          <w:p w:rsidR="00C64DE9" w:rsidRPr="00093F56" w:rsidRDefault="00C64DE9" w:rsidP="002B46D5">
            <w:pPr>
              <w:spacing w:line="24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C64DE9" w:rsidRPr="00093F56" w:rsidRDefault="008F0AB3" w:rsidP="001A11ED">
            <w:pPr>
              <w:spacing w:line="240" w:lineRule="auto"/>
              <w:ind w:rightChars="100" w:right="210"/>
              <w:jc w:val="left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主要问题解决过程</w:t>
            </w:r>
          </w:p>
        </w:tc>
        <w:tc>
          <w:tcPr>
            <w:tcW w:w="4479" w:type="dxa"/>
            <w:shd w:val="clear" w:color="auto" w:fill="auto"/>
          </w:tcPr>
          <w:p w:rsidR="00C64DE9" w:rsidRPr="00093F56" w:rsidRDefault="008F0AB3" w:rsidP="001A11ED">
            <w:pPr>
              <w:spacing w:line="240" w:lineRule="auto"/>
              <w:ind w:rightChars="100" w:right="210"/>
              <w:jc w:val="left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描述设计过程中困扰自己的一些关键问题及解决过程（10分）</w:t>
            </w:r>
          </w:p>
        </w:tc>
        <w:tc>
          <w:tcPr>
            <w:tcW w:w="1293" w:type="dxa"/>
            <w:shd w:val="clear" w:color="auto" w:fill="auto"/>
          </w:tcPr>
          <w:p w:rsidR="00C64DE9" w:rsidRPr="00093F56" w:rsidRDefault="00C64DE9" w:rsidP="001A11ED">
            <w:pPr>
              <w:spacing w:line="240" w:lineRule="auto"/>
              <w:ind w:rightChars="100" w:right="21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CD0692" w:rsidRPr="00093F56" w:rsidTr="006331D6">
        <w:trPr>
          <w:trHeight w:val="566"/>
          <w:jc w:val="center"/>
        </w:trPr>
        <w:tc>
          <w:tcPr>
            <w:tcW w:w="811" w:type="dxa"/>
            <w:shd w:val="clear" w:color="auto" w:fill="auto"/>
          </w:tcPr>
          <w:p w:rsidR="008F0AB3" w:rsidRPr="00093F56" w:rsidRDefault="008F0AB3" w:rsidP="002B46D5">
            <w:pPr>
              <w:spacing w:line="24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8F0AB3" w:rsidRPr="00093F56" w:rsidRDefault="008F0AB3" w:rsidP="001A11ED">
            <w:pPr>
              <w:spacing w:line="240" w:lineRule="auto"/>
              <w:ind w:rightChars="100" w:right="210"/>
              <w:jc w:val="left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作品总结</w:t>
            </w:r>
          </w:p>
        </w:tc>
        <w:tc>
          <w:tcPr>
            <w:tcW w:w="4479" w:type="dxa"/>
            <w:shd w:val="clear" w:color="auto" w:fill="auto"/>
          </w:tcPr>
          <w:p w:rsidR="008F0AB3" w:rsidRPr="00093F56" w:rsidRDefault="008F0AB3" w:rsidP="001A11ED">
            <w:pPr>
              <w:spacing w:line="240" w:lineRule="auto"/>
              <w:ind w:rightChars="100" w:right="210"/>
              <w:jc w:val="left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总结作品创作历程，展望作品未来（10分）</w:t>
            </w:r>
          </w:p>
        </w:tc>
        <w:tc>
          <w:tcPr>
            <w:tcW w:w="1293" w:type="dxa"/>
            <w:shd w:val="clear" w:color="auto" w:fill="auto"/>
          </w:tcPr>
          <w:p w:rsidR="008F0AB3" w:rsidRPr="00093F56" w:rsidRDefault="008F0AB3" w:rsidP="001A11ED">
            <w:pPr>
              <w:spacing w:line="240" w:lineRule="auto"/>
              <w:ind w:rightChars="100" w:right="21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CD0692" w:rsidRPr="00093F56" w:rsidTr="00582DA3">
        <w:trPr>
          <w:trHeight w:val="474"/>
          <w:jc w:val="center"/>
        </w:trPr>
        <w:tc>
          <w:tcPr>
            <w:tcW w:w="7133" w:type="dxa"/>
            <w:gridSpan w:val="3"/>
            <w:shd w:val="clear" w:color="auto" w:fill="auto"/>
          </w:tcPr>
          <w:p w:rsidR="008F0AB3" w:rsidRPr="00093F56" w:rsidRDefault="008F0AB3" w:rsidP="002B46D5">
            <w:pPr>
              <w:spacing w:line="24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093F56">
              <w:rPr>
                <w:rFonts w:ascii="宋体" w:hAnsi="宋体" w:hint="eastAsia"/>
                <w:color w:val="000000"/>
                <w:szCs w:val="21"/>
              </w:rPr>
              <w:t>合计得分</w:t>
            </w:r>
          </w:p>
        </w:tc>
        <w:tc>
          <w:tcPr>
            <w:tcW w:w="1293" w:type="dxa"/>
            <w:shd w:val="clear" w:color="auto" w:fill="auto"/>
          </w:tcPr>
          <w:p w:rsidR="008F0AB3" w:rsidRPr="00093F56" w:rsidRDefault="008F0AB3" w:rsidP="001A11ED">
            <w:pPr>
              <w:spacing w:line="240" w:lineRule="auto"/>
              <w:ind w:rightChars="100" w:right="21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C64DE9" w:rsidRPr="00C64DE9" w:rsidRDefault="00C64DE9" w:rsidP="001A11ED">
      <w:pPr>
        <w:ind w:rightChars="100" w:right="210"/>
        <w:jc w:val="center"/>
        <w:rPr>
          <w:rFonts w:eastAsia="黑体"/>
          <w:color w:val="000000"/>
          <w:sz w:val="32"/>
          <w:szCs w:val="32"/>
        </w:rPr>
      </w:pPr>
    </w:p>
    <w:p w:rsidR="001E7198" w:rsidRDefault="00F847A7" w:rsidP="002D7B33">
      <w:pPr>
        <w:spacing w:line="440" w:lineRule="exact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br w:type="page"/>
      </w:r>
      <w:bookmarkStart w:id="1" w:name="附录B"/>
      <w:bookmarkStart w:id="2" w:name="诚信声明"/>
      <w:bookmarkEnd w:id="1"/>
      <w:bookmarkEnd w:id="2"/>
      <w:r w:rsidR="001E7198" w:rsidRPr="00E70992">
        <w:rPr>
          <w:rFonts w:ascii="黑体" w:eastAsia="黑体" w:hint="eastAsia"/>
          <w:sz w:val="32"/>
          <w:szCs w:val="32"/>
        </w:rPr>
        <w:lastRenderedPageBreak/>
        <w:t>目 录</w:t>
      </w:r>
    </w:p>
    <w:p w:rsidR="001E7198" w:rsidRPr="00027D23" w:rsidRDefault="001E7198" w:rsidP="001E7198">
      <w:pPr>
        <w:jc w:val="center"/>
        <w:rPr>
          <w:rFonts w:ascii="黑体" w:eastAsia="黑体"/>
          <w:szCs w:val="21"/>
        </w:rPr>
      </w:pPr>
    </w:p>
    <w:p w:rsidR="001E7198" w:rsidRPr="00027D23" w:rsidRDefault="001E7198" w:rsidP="001B79E3">
      <w:pPr>
        <w:snapToGrid w:val="0"/>
        <w:jc w:val="left"/>
        <w:rPr>
          <w:rFonts w:ascii="黑体" w:eastAsia="黑体"/>
          <w:szCs w:val="21"/>
        </w:rPr>
      </w:pPr>
    </w:p>
    <w:p w:rsidR="00E67266" w:rsidRDefault="00093F56">
      <w:pPr>
        <w:pStyle w:val="10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1642106" w:history="1">
        <w:r w:rsidR="00E67266" w:rsidRPr="001106A2">
          <w:rPr>
            <w:rStyle w:val="a6"/>
            <w:noProof/>
          </w:rPr>
          <w:t xml:space="preserve">1 </w:t>
        </w:r>
        <w:r w:rsidR="00E67266" w:rsidRPr="001106A2">
          <w:rPr>
            <w:rStyle w:val="a6"/>
            <w:rFonts w:hint="eastAsia"/>
            <w:noProof/>
          </w:rPr>
          <w:t>功能设计</w:t>
        </w:r>
        <w:r w:rsidR="00E67266">
          <w:rPr>
            <w:noProof/>
            <w:webHidden/>
          </w:rPr>
          <w:tab/>
        </w:r>
        <w:r w:rsidR="00E67266">
          <w:rPr>
            <w:noProof/>
            <w:webHidden/>
          </w:rPr>
          <w:fldChar w:fldCharType="begin"/>
        </w:r>
        <w:r w:rsidR="00E67266">
          <w:rPr>
            <w:noProof/>
            <w:webHidden/>
          </w:rPr>
          <w:instrText xml:space="preserve"> PAGEREF _Toc471642106 \h </w:instrText>
        </w:r>
        <w:r w:rsidR="00E67266">
          <w:rPr>
            <w:noProof/>
            <w:webHidden/>
          </w:rPr>
        </w:r>
        <w:r w:rsidR="00E67266">
          <w:rPr>
            <w:noProof/>
            <w:webHidden/>
          </w:rPr>
          <w:fldChar w:fldCharType="separate"/>
        </w:r>
        <w:r w:rsidR="002D38C6">
          <w:rPr>
            <w:noProof/>
            <w:webHidden/>
          </w:rPr>
          <w:t>1</w:t>
        </w:r>
        <w:r w:rsidR="00E67266">
          <w:rPr>
            <w:noProof/>
            <w:webHidden/>
          </w:rPr>
          <w:fldChar w:fldCharType="end"/>
        </w:r>
      </w:hyperlink>
    </w:p>
    <w:p w:rsidR="00E67266" w:rsidRDefault="009B243A">
      <w:pPr>
        <w:pStyle w:val="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1642107" w:history="1">
        <w:r w:rsidR="00E67266" w:rsidRPr="001106A2">
          <w:rPr>
            <w:rStyle w:val="a6"/>
            <w:noProof/>
          </w:rPr>
          <w:t>1.1</w:t>
        </w:r>
        <w:r w:rsidR="00E67266" w:rsidRPr="001106A2">
          <w:rPr>
            <w:rStyle w:val="a6"/>
            <w:rFonts w:hint="eastAsia"/>
            <w:noProof/>
          </w:rPr>
          <w:t>功能概述</w:t>
        </w:r>
        <w:r w:rsidR="00E67266">
          <w:rPr>
            <w:noProof/>
            <w:webHidden/>
          </w:rPr>
          <w:tab/>
        </w:r>
        <w:r w:rsidR="00E67266">
          <w:rPr>
            <w:noProof/>
            <w:webHidden/>
          </w:rPr>
          <w:fldChar w:fldCharType="begin"/>
        </w:r>
        <w:r w:rsidR="00E67266">
          <w:rPr>
            <w:noProof/>
            <w:webHidden/>
          </w:rPr>
          <w:instrText xml:space="preserve"> PAGEREF _Toc471642107 \h </w:instrText>
        </w:r>
        <w:r w:rsidR="00E67266">
          <w:rPr>
            <w:noProof/>
            <w:webHidden/>
          </w:rPr>
        </w:r>
        <w:r w:rsidR="00E67266">
          <w:rPr>
            <w:noProof/>
            <w:webHidden/>
          </w:rPr>
          <w:fldChar w:fldCharType="separate"/>
        </w:r>
        <w:r w:rsidR="002D38C6">
          <w:rPr>
            <w:noProof/>
            <w:webHidden/>
          </w:rPr>
          <w:t>1</w:t>
        </w:r>
        <w:r w:rsidR="00E67266">
          <w:rPr>
            <w:noProof/>
            <w:webHidden/>
          </w:rPr>
          <w:fldChar w:fldCharType="end"/>
        </w:r>
      </w:hyperlink>
    </w:p>
    <w:p w:rsidR="00E67266" w:rsidRDefault="009B243A">
      <w:pPr>
        <w:pStyle w:val="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1642108" w:history="1">
        <w:r w:rsidR="00E67266" w:rsidRPr="001106A2">
          <w:rPr>
            <w:rStyle w:val="a6"/>
            <w:noProof/>
          </w:rPr>
          <w:t>1.2</w:t>
        </w:r>
        <w:r w:rsidR="00E67266" w:rsidRPr="001106A2">
          <w:rPr>
            <w:rStyle w:val="a6"/>
            <w:rFonts w:hint="eastAsia"/>
            <w:noProof/>
          </w:rPr>
          <w:t>功能模块图</w:t>
        </w:r>
        <w:r w:rsidR="00E67266">
          <w:rPr>
            <w:noProof/>
            <w:webHidden/>
          </w:rPr>
          <w:tab/>
        </w:r>
        <w:r w:rsidR="00E67266">
          <w:rPr>
            <w:noProof/>
            <w:webHidden/>
          </w:rPr>
          <w:fldChar w:fldCharType="begin"/>
        </w:r>
        <w:r w:rsidR="00E67266">
          <w:rPr>
            <w:noProof/>
            <w:webHidden/>
          </w:rPr>
          <w:instrText xml:space="preserve"> PAGEREF _Toc471642108 \h </w:instrText>
        </w:r>
        <w:r w:rsidR="00E67266">
          <w:rPr>
            <w:noProof/>
            <w:webHidden/>
          </w:rPr>
        </w:r>
        <w:r w:rsidR="00E67266">
          <w:rPr>
            <w:noProof/>
            <w:webHidden/>
          </w:rPr>
          <w:fldChar w:fldCharType="separate"/>
        </w:r>
        <w:r w:rsidR="002D38C6">
          <w:rPr>
            <w:noProof/>
            <w:webHidden/>
          </w:rPr>
          <w:t>1</w:t>
        </w:r>
        <w:r w:rsidR="00E67266">
          <w:rPr>
            <w:noProof/>
            <w:webHidden/>
          </w:rPr>
          <w:fldChar w:fldCharType="end"/>
        </w:r>
      </w:hyperlink>
    </w:p>
    <w:p w:rsidR="00E67266" w:rsidRDefault="009B243A" w:rsidP="00E67266">
      <w:pPr>
        <w:pStyle w:val="10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71642109" w:history="1">
        <w:r w:rsidR="00E67266" w:rsidRPr="001106A2">
          <w:rPr>
            <w:rStyle w:val="a6"/>
            <w:noProof/>
          </w:rPr>
          <w:t xml:space="preserve">2 </w:t>
        </w:r>
        <w:r w:rsidR="00E67266" w:rsidRPr="001106A2">
          <w:rPr>
            <w:rStyle w:val="a6"/>
            <w:rFonts w:hint="eastAsia"/>
            <w:noProof/>
          </w:rPr>
          <w:t>逻辑设计</w:t>
        </w:r>
        <w:r w:rsidR="00E67266">
          <w:rPr>
            <w:noProof/>
            <w:webHidden/>
          </w:rPr>
          <w:tab/>
        </w:r>
        <w:r w:rsidR="00E67266">
          <w:rPr>
            <w:noProof/>
            <w:webHidden/>
          </w:rPr>
          <w:fldChar w:fldCharType="begin"/>
        </w:r>
        <w:r w:rsidR="00E67266">
          <w:rPr>
            <w:noProof/>
            <w:webHidden/>
          </w:rPr>
          <w:instrText xml:space="preserve"> PAGEREF _Toc471642109 \h </w:instrText>
        </w:r>
        <w:r w:rsidR="00E67266">
          <w:rPr>
            <w:noProof/>
            <w:webHidden/>
          </w:rPr>
        </w:r>
        <w:r w:rsidR="00E67266">
          <w:rPr>
            <w:noProof/>
            <w:webHidden/>
          </w:rPr>
          <w:fldChar w:fldCharType="separate"/>
        </w:r>
        <w:r w:rsidR="002D38C6">
          <w:rPr>
            <w:noProof/>
            <w:webHidden/>
          </w:rPr>
          <w:t>2</w:t>
        </w:r>
        <w:r w:rsidR="00E67266">
          <w:rPr>
            <w:noProof/>
            <w:webHidden/>
          </w:rPr>
          <w:fldChar w:fldCharType="end"/>
        </w:r>
      </w:hyperlink>
    </w:p>
    <w:p w:rsidR="00E67266" w:rsidRDefault="009B243A">
      <w:pPr>
        <w:pStyle w:val="10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71642112" w:history="1">
        <w:r w:rsidR="00E67266" w:rsidRPr="001106A2">
          <w:rPr>
            <w:rStyle w:val="a6"/>
            <w:noProof/>
          </w:rPr>
          <w:t xml:space="preserve">3 </w:t>
        </w:r>
        <w:r w:rsidR="00E67266" w:rsidRPr="001106A2">
          <w:rPr>
            <w:rStyle w:val="a6"/>
            <w:rFonts w:hint="eastAsia"/>
            <w:noProof/>
          </w:rPr>
          <w:t>界面设计</w:t>
        </w:r>
        <w:r w:rsidR="00E67266">
          <w:rPr>
            <w:noProof/>
            <w:webHidden/>
          </w:rPr>
          <w:tab/>
        </w:r>
        <w:r w:rsidR="00E67266">
          <w:rPr>
            <w:noProof/>
            <w:webHidden/>
          </w:rPr>
          <w:fldChar w:fldCharType="begin"/>
        </w:r>
        <w:r w:rsidR="00E67266">
          <w:rPr>
            <w:noProof/>
            <w:webHidden/>
          </w:rPr>
          <w:instrText xml:space="preserve"> PAGEREF _Toc471642112 \h </w:instrText>
        </w:r>
        <w:r w:rsidR="00E67266">
          <w:rPr>
            <w:noProof/>
            <w:webHidden/>
          </w:rPr>
        </w:r>
        <w:r w:rsidR="00E67266">
          <w:rPr>
            <w:noProof/>
            <w:webHidden/>
          </w:rPr>
          <w:fldChar w:fldCharType="separate"/>
        </w:r>
        <w:r w:rsidR="002D38C6">
          <w:rPr>
            <w:noProof/>
            <w:webHidden/>
          </w:rPr>
          <w:t>4</w:t>
        </w:r>
        <w:r w:rsidR="00E67266">
          <w:rPr>
            <w:noProof/>
            <w:webHidden/>
          </w:rPr>
          <w:fldChar w:fldCharType="end"/>
        </w:r>
      </w:hyperlink>
    </w:p>
    <w:p w:rsidR="00E67266" w:rsidRDefault="009B243A">
      <w:pPr>
        <w:pStyle w:val="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1642113" w:history="1">
        <w:r w:rsidR="00E67266" w:rsidRPr="001106A2">
          <w:rPr>
            <w:rStyle w:val="a6"/>
            <w:noProof/>
          </w:rPr>
          <w:t>3.1</w:t>
        </w:r>
        <w:r w:rsidR="00E67266" w:rsidRPr="001106A2">
          <w:rPr>
            <w:rStyle w:val="a6"/>
            <w:rFonts w:hint="eastAsia"/>
            <w:noProof/>
          </w:rPr>
          <w:t>注册界面：</w:t>
        </w:r>
        <w:r w:rsidR="00E67266">
          <w:rPr>
            <w:noProof/>
            <w:webHidden/>
          </w:rPr>
          <w:tab/>
        </w:r>
        <w:r w:rsidR="00E67266">
          <w:rPr>
            <w:noProof/>
            <w:webHidden/>
          </w:rPr>
          <w:fldChar w:fldCharType="begin"/>
        </w:r>
        <w:r w:rsidR="00E67266">
          <w:rPr>
            <w:noProof/>
            <w:webHidden/>
          </w:rPr>
          <w:instrText xml:space="preserve"> PAGEREF _Toc471642113 \h </w:instrText>
        </w:r>
        <w:r w:rsidR="00E67266">
          <w:rPr>
            <w:noProof/>
            <w:webHidden/>
          </w:rPr>
        </w:r>
        <w:r w:rsidR="00E67266">
          <w:rPr>
            <w:noProof/>
            <w:webHidden/>
          </w:rPr>
          <w:fldChar w:fldCharType="separate"/>
        </w:r>
        <w:r w:rsidR="002D38C6">
          <w:rPr>
            <w:noProof/>
            <w:webHidden/>
          </w:rPr>
          <w:t>4</w:t>
        </w:r>
        <w:r w:rsidR="00E67266">
          <w:rPr>
            <w:noProof/>
            <w:webHidden/>
          </w:rPr>
          <w:fldChar w:fldCharType="end"/>
        </w:r>
      </w:hyperlink>
    </w:p>
    <w:p w:rsidR="00E67266" w:rsidRDefault="009B243A">
      <w:pPr>
        <w:pStyle w:val="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1642114" w:history="1">
        <w:r w:rsidR="00E67266" w:rsidRPr="001106A2">
          <w:rPr>
            <w:rStyle w:val="a6"/>
            <w:noProof/>
          </w:rPr>
          <w:t>3.2</w:t>
        </w:r>
        <w:r w:rsidR="00E67266" w:rsidRPr="001106A2">
          <w:rPr>
            <w:rStyle w:val="a6"/>
            <w:rFonts w:hint="eastAsia"/>
            <w:noProof/>
          </w:rPr>
          <w:t>登录界面</w:t>
        </w:r>
        <w:r w:rsidR="00E67266">
          <w:rPr>
            <w:noProof/>
            <w:webHidden/>
          </w:rPr>
          <w:tab/>
        </w:r>
        <w:r w:rsidR="00E67266">
          <w:rPr>
            <w:noProof/>
            <w:webHidden/>
          </w:rPr>
          <w:fldChar w:fldCharType="begin"/>
        </w:r>
        <w:r w:rsidR="00E67266">
          <w:rPr>
            <w:noProof/>
            <w:webHidden/>
          </w:rPr>
          <w:instrText xml:space="preserve"> PAGEREF _Toc471642114 \h </w:instrText>
        </w:r>
        <w:r w:rsidR="00E67266">
          <w:rPr>
            <w:noProof/>
            <w:webHidden/>
          </w:rPr>
        </w:r>
        <w:r w:rsidR="00E67266">
          <w:rPr>
            <w:noProof/>
            <w:webHidden/>
          </w:rPr>
          <w:fldChar w:fldCharType="separate"/>
        </w:r>
        <w:r w:rsidR="002D38C6">
          <w:rPr>
            <w:noProof/>
            <w:webHidden/>
          </w:rPr>
          <w:t>5</w:t>
        </w:r>
        <w:r w:rsidR="00E67266">
          <w:rPr>
            <w:noProof/>
            <w:webHidden/>
          </w:rPr>
          <w:fldChar w:fldCharType="end"/>
        </w:r>
      </w:hyperlink>
    </w:p>
    <w:p w:rsidR="00E67266" w:rsidRDefault="009B243A">
      <w:pPr>
        <w:pStyle w:val="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1642115" w:history="1">
        <w:r w:rsidR="00E67266" w:rsidRPr="001106A2">
          <w:rPr>
            <w:rStyle w:val="a6"/>
            <w:noProof/>
          </w:rPr>
          <w:t>3.3</w:t>
        </w:r>
        <w:r w:rsidR="00E67266" w:rsidRPr="001106A2">
          <w:rPr>
            <w:rStyle w:val="a6"/>
            <w:rFonts w:hint="eastAsia"/>
            <w:noProof/>
          </w:rPr>
          <w:t>好友列表页面</w:t>
        </w:r>
        <w:r w:rsidR="00E67266">
          <w:rPr>
            <w:noProof/>
            <w:webHidden/>
          </w:rPr>
          <w:tab/>
        </w:r>
        <w:r w:rsidR="00E67266">
          <w:rPr>
            <w:noProof/>
            <w:webHidden/>
          </w:rPr>
          <w:fldChar w:fldCharType="begin"/>
        </w:r>
        <w:r w:rsidR="00E67266">
          <w:rPr>
            <w:noProof/>
            <w:webHidden/>
          </w:rPr>
          <w:instrText xml:space="preserve"> PAGEREF _Toc471642115 \h </w:instrText>
        </w:r>
        <w:r w:rsidR="00E67266">
          <w:rPr>
            <w:noProof/>
            <w:webHidden/>
          </w:rPr>
        </w:r>
        <w:r w:rsidR="00E67266">
          <w:rPr>
            <w:noProof/>
            <w:webHidden/>
          </w:rPr>
          <w:fldChar w:fldCharType="separate"/>
        </w:r>
        <w:r w:rsidR="002D38C6">
          <w:rPr>
            <w:noProof/>
            <w:webHidden/>
          </w:rPr>
          <w:t>5</w:t>
        </w:r>
        <w:r w:rsidR="00E67266">
          <w:rPr>
            <w:noProof/>
            <w:webHidden/>
          </w:rPr>
          <w:fldChar w:fldCharType="end"/>
        </w:r>
      </w:hyperlink>
    </w:p>
    <w:p w:rsidR="00E67266" w:rsidRDefault="009B243A">
      <w:pPr>
        <w:pStyle w:val="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1642116" w:history="1">
        <w:r w:rsidR="00E67266" w:rsidRPr="001106A2">
          <w:rPr>
            <w:rStyle w:val="a6"/>
            <w:noProof/>
          </w:rPr>
          <w:t>3.4</w:t>
        </w:r>
        <w:r w:rsidR="00E67266" w:rsidRPr="001106A2">
          <w:rPr>
            <w:rStyle w:val="a6"/>
            <w:rFonts w:hint="eastAsia"/>
            <w:noProof/>
          </w:rPr>
          <w:t>好友聊天页面</w:t>
        </w:r>
        <w:r w:rsidR="00E67266">
          <w:rPr>
            <w:noProof/>
            <w:webHidden/>
          </w:rPr>
          <w:tab/>
        </w:r>
        <w:r w:rsidR="00E67266">
          <w:rPr>
            <w:noProof/>
            <w:webHidden/>
          </w:rPr>
          <w:fldChar w:fldCharType="begin"/>
        </w:r>
        <w:r w:rsidR="00E67266">
          <w:rPr>
            <w:noProof/>
            <w:webHidden/>
          </w:rPr>
          <w:instrText xml:space="preserve"> PAGEREF _Toc471642116 \h </w:instrText>
        </w:r>
        <w:r w:rsidR="00E67266">
          <w:rPr>
            <w:noProof/>
            <w:webHidden/>
          </w:rPr>
        </w:r>
        <w:r w:rsidR="00E67266">
          <w:rPr>
            <w:noProof/>
            <w:webHidden/>
          </w:rPr>
          <w:fldChar w:fldCharType="separate"/>
        </w:r>
        <w:r w:rsidR="002D38C6">
          <w:rPr>
            <w:noProof/>
            <w:webHidden/>
          </w:rPr>
          <w:t>6</w:t>
        </w:r>
        <w:r w:rsidR="00E67266">
          <w:rPr>
            <w:noProof/>
            <w:webHidden/>
          </w:rPr>
          <w:fldChar w:fldCharType="end"/>
        </w:r>
      </w:hyperlink>
    </w:p>
    <w:p w:rsidR="00E67266" w:rsidRDefault="009B243A">
      <w:pPr>
        <w:pStyle w:val="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1642118" w:history="1">
        <w:r w:rsidR="00E67266" w:rsidRPr="001106A2">
          <w:rPr>
            <w:rStyle w:val="a6"/>
            <w:noProof/>
          </w:rPr>
          <w:t>3.5</w:t>
        </w:r>
        <w:r w:rsidR="00E67266" w:rsidRPr="001106A2">
          <w:rPr>
            <w:rStyle w:val="a6"/>
            <w:rFonts w:hint="eastAsia"/>
            <w:noProof/>
          </w:rPr>
          <w:t>服务器界面</w:t>
        </w:r>
        <w:r w:rsidR="00E67266">
          <w:rPr>
            <w:noProof/>
            <w:webHidden/>
          </w:rPr>
          <w:tab/>
        </w:r>
        <w:r w:rsidR="00E67266">
          <w:rPr>
            <w:noProof/>
            <w:webHidden/>
          </w:rPr>
          <w:fldChar w:fldCharType="begin"/>
        </w:r>
        <w:r w:rsidR="00E67266">
          <w:rPr>
            <w:noProof/>
            <w:webHidden/>
          </w:rPr>
          <w:instrText xml:space="preserve"> PAGEREF _Toc471642118 \h </w:instrText>
        </w:r>
        <w:r w:rsidR="00E67266">
          <w:rPr>
            <w:noProof/>
            <w:webHidden/>
          </w:rPr>
        </w:r>
        <w:r w:rsidR="00E67266">
          <w:rPr>
            <w:noProof/>
            <w:webHidden/>
          </w:rPr>
          <w:fldChar w:fldCharType="separate"/>
        </w:r>
        <w:r w:rsidR="002D38C6">
          <w:rPr>
            <w:noProof/>
            <w:webHidden/>
          </w:rPr>
          <w:t>7</w:t>
        </w:r>
        <w:r w:rsidR="00E67266">
          <w:rPr>
            <w:noProof/>
            <w:webHidden/>
          </w:rPr>
          <w:fldChar w:fldCharType="end"/>
        </w:r>
      </w:hyperlink>
    </w:p>
    <w:p w:rsidR="00E67266" w:rsidRDefault="009B243A">
      <w:pPr>
        <w:pStyle w:val="10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71642119" w:history="1">
        <w:r w:rsidR="00E67266" w:rsidRPr="001106A2">
          <w:rPr>
            <w:rStyle w:val="a6"/>
            <w:noProof/>
          </w:rPr>
          <w:t xml:space="preserve">4 </w:t>
        </w:r>
        <w:r w:rsidR="00E67266" w:rsidRPr="001106A2">
          <w:rPr>
            <w:rStyle w:val="a6"/>
            <w:rFonts w:hint="eastAsia"/>
            <w:noProof/>
          </w:rPr>
          <w:t>各模块详细设计</w:t>
        </w:r>
        <w:r w:rsidR="00E67266">
          <w:rPr>
            <w:noProof/>
            <w:webHidden/>
          </w:rPr>
          <w:tab/>
        </w:r>
        <w:r w:rsidR="00E67266">
          <w:rPr>
            <w:noProof/>
            <w:webHidden/>
          </w:rPr>
          <w:fldChar w:fldCharType="begin"/>
        </w:r>
        <w:r w:rsidR="00E67266">
          <w:rPr>
            <w:noProof/>
            <w:webHidden/>
          </w:rPr>
          <w:instrText xml:space="preserve"> PAGEREF _Toc471642119 \h </w:instrText>
        </w:r>
        <w:r w:rsidR="00E67266">
          <w:rPr>
            <w:noProof/>
            <w:webHidden/>
          </w:rPr>
        </w:r>
        <w:r w:rsidR="00E67266">
          <w:rPr>
            <w:noProof/>
            <w:webHidden/>
          </w:rPr>
          <w:fldChar w:fldCharType="separate"/>
        </w:r>
        <w:r w:rsidR="002D38C6">
          <w:rPr>
            <w:noProof/>
            <w:webHidden/>
          </w:rPr>
          <w:t>7</w:t>
        </w:r>
        <w:r w:rsidR="00E67266">
          <w:rPr>
            <w:noProof/>
            <w:webHidden/>
          </w:rPr>
          <w:fldChar w:fldCharType="end"/>
        </w:r>
      </w:hyperlink>
    </w:p>
    <w:p w:rsidR="00E67266" w:rsidRDefault="009B243A">
      <w:pPr>
        <w:pStyle w:val="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1642120" w:history="1">
        <w:r w:rsidR="00E67266" w:rsidRPr="001106A2">
          <w:rPr>
            <w:rStyle w:val="a6"/>
            <w:noProof/>
          </w:rPr>
          <w:t>4.1</w:t>
        </w:r>
        <w:r w:rsidR="00E67266" w:rsidRPr="001106A2">
          <w:rPr>
            <w:rStyle w:val="a6"/>
            <w:rFonts w:hint="eastAsia"/>
            <w:noProof/>
          </w:rPr>
          <w:t>登录模块</w:t>
        </w:r>
        <w:r w:rsidR="00E67266">
          <w:rPr>
            <w:noProof/>
            <w:webHidden/>
          </w:rPr>
          <w:tab/>
        </w:r>
        <w:r w:rsidR="00E67266">
          <w:rPr>
            <w:noProof/>
            <w:webHidden/>
          </w:rPr>
          <w:fldChar w:fldCharType="begin"/>
        </w:r>
        <w:r w:rsidR="00E67266">
          <w:rPr>
            <w:noProof/>
            <w:webHidden/>
          </w:rPr>
          <w:instrText xml:space="preserve"> PAGEREF _Toc471642120 \h </w:instrText>
        </w:r>
        <w:r w:rsidR="00E67266">
          <w:rPr>
            <w:noProof/>
            <w:webHidden/>
          </w:rPr>
        </w:r>
        <w:r w:rsidR="00E67266">
          <w:rPr>
            <w:noProof/>
            <w:webHidden/>
          </w:rPr>
          <w:fldChar w:fldCharType="separate"/>
        </w:r>
        <w:r w:rsidR="002D38C6">
          <w:rPr>
            <w:noProof/>
            <w:webHidden/>
          </w:rPr>
          <w:t>7</w:t>
        </w:r>
        <w:r w:rsidR="00E67266">
          <w:rPr>
            <w:noProof/>
            <w:webHidden/>
          </w:rPr>
          <w:fldChar w:fldCharType="end"/>
        </w:r>
      </w:hyperlink>
    </w:p>
    <w:p w:rsidR="00E67266" w:rsidRDefault="009B243A">
      <w:pPr>
        <w:pStyle w:val="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1642124" w:history="1">
        <w:r w:rsidR="00E67266" w:rsidRPr="001106A2">
          <w:rPr>
            <w:rStyle w:val="a6"/>
            <w:noProof/>
          </w:rPr>
          <w:t>4.2</w:t>
        </w:r>
        <w:r w:rsidR="00E67266" w:rsidRPr="001106A2">
          <w:rPr>
            <w:rStyle w:val="a6"/>
            <w:rFonts w:hint="eastAsia"/>
            <w:noProof/>
          </w:rPr>
          <w:t>注册模块</w:t>
        </w:r>
        <w:r w:rsidR="00E67266">
          <w:rPr>
            <w:noProof/>
            <w:webHidden/>
          </w:rPr>
          <w:tab/>
        </w:r>
        <w:r w:rsidR="00E67266">
          <w:rPr>
            <w:noProof/>
            <w:webHidden/>
          </w:rPr>
          <w:fldChar w:fldCharType="begin"/>
        </w:r>
        <w:r w:rsidR="00E67266">
          <w:rPr>
            <w:noProof/>
            <w:webHidden/>
          </w:rPr>
          <w:instrText xml:space="preserve"> PAGEREF _Toc471642124 \h </w:instrText>
        </w:r>
        <w:r w:rsidR="00E67266">
          <w:rPr>
            <w:noProof/>
            <w:webHidden/>
          </w:rPr>
        </w:r>
        <w:r w:rsidR="00E67266">
          <w:rPr>
            <w:noProof/>
            <w:webHidden/>
          </w:rPr>
          <w:fldChar w:fldCharType="separate"/>
        </w:r>
        <w:r w:rsidR="002D38C6">
          <w:rPr>
            <w:noProof/>
            <w:webHidden/>
          </w:rPr>
          <w:t>9</w:t>
        </w:r>
        <w:r w:rsidR="00E67266">
          <w:rPr>
            <w:noProof/>
            <w:webHidden/>
          </w:rPr>
          <w:fldChar w:fldCharType="end"/>
        </w:r>
      </w:hyperlink>
    </w:p>
    <w:p w:rsidR="00E67266" w:rsidRDefault="009B243A">
      <w:pPr>
        <w:pStyle w:val="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1642125" w:history="1">
        <w:r w:rsidR="00E67266" w:rsidRPr="001106A2">
          <w:rPr>
            <w:rStyle w:val="a6"/>
            <w:noProof/>
          </w:rPr>
          <w:t>4.3</w:t>
        </w:r>
        <w:r w:rsidR="00E67266" w:rsidRPr="001106A2">
          <w:rPr>
            <w:rStyle w:val="a6"/>
            <w:rFonts w:hint="eastAsia"/>
            <w:noProof/>
          </w:rPr>
          <w:t>聊天模块</w:t>
        </w:r>
        <w:r w:rsidR="00E67266">
          <w:rPr>
            <w:noProof/>
            <w:webHidden/>
          </w:rPr>
          <w:tab/>
        </w:r>
        <w:r w:rsidR="00E67266">
          <w:rPr>
            <w:noProof/>
            <w:webHidden/>
          </w:rPr>
          <w:fldChar w:fldCharType="begin"/>
        </w:r>
        <w:r w:rsidR="00E67266">
          <w:rPr>
            <w:noProof/>
            <w:webHidden/>
          </w:rPr>
          <w:instrText xml:space="preserve"> PAGEREF _Toc471642125 \h </w:instrText>
        </w:r>
        <w:r w:rsidR="00E67266">
          <w:rPr>
            <w:noProof/>
            <w:webHidden/>
          </w:rPr>
        </w:r>
        <w:r w:rsidR="00E67266">
          <w:rPr>
            <w:noProof/>
            <w:webHidden/>
          </w:rPr>
          <w:fldChar w:fldCharType="separate"/>
        </w:r>
        <w:r w:rsidR="002D38C6">
          <w:rPr>
            <w:noProof/>
            <w:webHidden/>
          </w:rPr>
          <w:t>10</w:t>
        </w:r>
        <w:r w:rsidR="00E67266">
          <w:rPr>
            <w:noProof/>
            <w:webHidden/>
          </w:rPr>
          <w:fldChar w:fldCharType="end"/>
        </w:r>
      </w:hyperlink>
    </w:p>
    <w:p w:rsidR="00E67266" w:rsidRDefault="009B243A">
      <w:pPr>
        <w:pStyle w:val="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1642126" w:history="1">
        <w:r w:rsidR="00E67266" w:rsidRPr="001106A2">
          <w:rPr>
            <w:rStyle w:val="a6"/>
            <w:noProof/>
          </w:rPr>
          <w:t>4.4</w:t>
        </w:r>
        <w:r w:rsidR="00E67266" w:rsidRPr="001106A2">
          <w:rPr>
            <w:rStyle w:val="a6"/>
            <w:rFonts w:hint="eastAsia"/>
            <w:noProof/>
          </w:rPr>
          <w:t>数据库工具类</w:t>
        </w:r>
        <w:r w:rsidR="00E67266">
          <w:rPr>
            <w:noProof/>
            <w:webHidden/>
          </w:rPr>
          <w:tab/>
        </w:r>
        <w:r w:rsidR="00E67266">
          <w:rPr>
            <w:noProof/>
            <w:webHidden/>
          </w:rPr>
          <w:fldChar w:fldCharType="begin"/>
        </w:r>
        <w:r w:rsidR="00E67266">
          <w:rPr>
            <w:noProof/>
            <w:webHidden/>
          </w:rPr>
          <w:instrText xml:space="preserve"> PAGEREF _Toc471642126 \h </w:instrText>
        </w:r>
        <w:r w:rsidR="00E67266">
          <w:rPr>
            <w:noProof/>
            <w:webHidden/>
          </w:rPr>
        </w:r>
        <w:r w:rsidR="00E67266">
          <w:rPr>
            <w:noProof/>
            <w:webHidden/>
          </w:rPr>
          <w:fldChar w:fldCharType="separate"/>
        </w:r>
        <w:r w:rsidR="002D38C6">
          <w:rPr>
            <w:noProof/>
            <w:webHidden/>
          </w:rPr>
          <w:t>12</w:t>
        </w:r>
        <w:r w:rsidR="00E67266">
          <w:rPr>
            <w:noProof/>
            <w:webHidden/>
          </w:rPr>
          <w:fldChar w:fldCharType="end"/>
        </w:r>
      </w:hyperlink>
    </w:p>
    <w:p w:rsidR="00E67266" w:rsidRDefault="009B243A">
      <w:pPr>
        <w:pStyle w:val="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1642127" w:history="1">
        <w:r w:rsidR="00E67266" w:rsidRPr="001106A2">
          <w:rPr>
            <w:rStyle w:val="a6"/>
            <w:noProof/>
          </w:rPr>
          <w:t>4.5</w:t>
        </w:r>
        <w:r w:rsidR="00E67266" w:rsidRPr="001106A2">
          <w:rPr>
            <w:rStyle w:val="a6"/>
            <w:rFonts w:hint="eastAsia"/>
            <w:noProof/>
          </w:rPr>
          <w:t>封装的</w:t>
        </w:r>
        <w:r w:rsidR="00975551">
          <w:rPr>
            <w:rStyle w:val="a6"/>
            <w:rFonts w:hint="eastAsia"/>
            <w:noProof/>
          </w:rPr>
          <w:t>数据交换</w:t>
        </w:r>
        <w:r w:rsidR="00E67266" w:rsidRPr="001106A2">
          <w:rPr>
            <w:rStyle w:val="a6"/>
            <w:rFonts w:hint="eastAsia"/>
            <w:noProof/>
          </w:rPr>
          <w:t>类</w:t>
        </w:r>
        <w:r w:rsidR="00E67266">
          <w:rPr>
            <w:noProof/>
            <w:webHidden/>
          </w:rPr>
          <w:tab/>
        </w:r>
        <w:r w:rsidR="00E67266">
          <w:rPr>
            <w:noProof/>
            <w:webHidden/>
          </w:rPr>
          <w:fldChar w:fldCharType="begin"/>
        </w:r>
        <w:r w:rsidR="00E67266">
          <w:rPr>
            <w:noProof/>
            <w:webHidden/>
          </w:rPr>
          <w:instrText xml:space="preserve"> PAGEREF _Toc471642127 \h </w:instrText>
        </w:r>
        <w:r w:rsidR="00E67266">
          <w:rPr>
            <w:noProof/>
            <w:webHidden/>
          </w:rPr>
        </w:r>
        <w:r w:rsidR="00E67266">
          <w:rPr>
            <w:noProof/>
            <w:webHidden/>
          </w:rPr>
          <w:fldChar w:fldCharType="separate"/>
        </w:r>
        <w:r w:rsidR="002D38C6">
          <w:rPr>
            <w:noProof/>
            <w:webHidden/>
          </w:rPr>
          <w:t>12</w:t>
        </w:r>
        <w:r w:rsidR="00E67266">
          <w:rPr>
            <w:noProof/>
            <w:webHidden/>
          </w:rPr>
          <w:fldChar w:fldCharType="end"/>
        </w:r>
      </w:hyperlink>
    </w:p>
    <w:p w:rsidR="00E67266" w:rsidRDefault="009B243A">
      <w:pPr>
        <w:pStyle w:val="10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71642128" w:history="1">
        <w:r w:rsidR="00E67266" w:rsidRPr="001106A2">
          <w:rPr>
            <w:rStyle w:val="a6"/>
            <w:noProof/>
          </w:rPr>
          <w:t xml:space="preserve">5 </w:t>
        </w:r>
        <w:r w:rsidR="00E67266" w:rsidRPr="001106A2">
          <w:rPr>
            <w:rStyle w:val="a6"/>
            <w:rFonts w:hint="eastAsia"/>
            <w:noProof/>
          </w:rPr>
          <w:t>系统测试</w:t>
        </w:r>
        <w:r w:rsidR="00E67266">
          <w:rPr>
            <w:noProof/>
            <w:webHidden/>
          </w:rPr>
          <w:tab/>
        </w:r>
        <w:r w:rsidR="00E67266">
          <w:rPr>
            <w:noProof/>
            <w:webHidden/>
          </w:rPr>
          <w:fldChar w:fldCharType="begin"/>
        </w:r>
        <w:r w:rsidR="00E67266">
          <w:rPr>
            <w:noProof/>
            <w:webHidden/>
          </w:rPr>
          <w:instrText xml:space="preserve"> PAGEREF _Toc471642128 \h </w:instrText>
        </w:r>
        <w:r w:rsidR="00E67266">
          <w:rPr>
            <w:noProof/>
            <w:webHidden/>
          </w:rPr>
        </w:r>
        <w:r w:rsidR="00E67266">
          <w:rPr>
            <w:noProof/>
            <w:webHidden/>
          </w:rPr>
          <w:fldChar w:fldCharType="separate"/>
        </w:r>
        <w:r w:rsidR="002D38C6">
          <w:rPr>
            <w:noProof/>
            <w:webHidden/>
          </w:rPr>
          <w:t>13</w:t>
        </w:r>
        <w:r w:rsidR="00E67266">
          <w:rPr>
            <w:noProof/>
            <w:webHidden/>
          </w:rPr>
          <w:fldChar w:fldCharType="end"/>
        </w:r>
      </w:hyperlink>
    </w:p>
    <w:p w:rsidR="00E67266" w:rsidRDefault="009B243A">
      <w:pPr>
        <w:pStyle w:val="10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71642130" w:history="1">
        <w:r w:rsidR="00E67266" w:rsidRPr="001106A2">
          <w:rPr>
            <w:rStyle w:val="a6"/>
            <w:noProof/>
          </w:rPr>
          <w:t xml:space="preserve">6 </w:t>
        </w:r>
        <w:r w:rsidR="00E67266" w:rsidRPr="001106A2">
          <w:rPr>
            <w:rStyle w:val="a6"/>
            <w:rFonts w:hint="eastAsia"/>
            <w:noProof/>
          </w:rPr>
          <w:t>主要问题解决过程</w:t>
        </w:r>
        <w:r w:rsidR="00E67266">
          <w:rPr>
            <w:noProof/>
            <w:webHidden/>
          </w:rPr>
          <w:tab/>
        </w:r>
        <w:r w:rsidR="00E67266">
          <w:rPr>
            <w:noProof/>
            <w:webHidden/>
          </w:rPr>
          <w:fldChar w:fldCharType="begin"/>
        </w:r>
        <w:r w:rsidR="00E67266">
          <w:rPr>
            <w:noProof/>
            <w:webHidden/>
          </w:rPr>
          <w:instrText xml:space="preserve"> PAGEREF _Toc471642130 \h </w:instrText>
        </w:r>
        <w:r w:rsidR="00E67266">
          <w:rPr>
            <w:noProof/>
            <w:webHidden/>
          </w:rPr>
        </w:r>
        <w:r w:rsidR="00E67266">
          <w:rPr>
            <w:noProof/>
            <w:webHidden/>
          </w:rPr>
          <w:fldChar w:fldCharType="separate"/>
        </w:r>
        <w:r w:rsidR="002D38C6">
          <w:rPr>
            <w:noProof/>
            <w:webHidden/>
          </w:rPr>
          <w:t>15</w:t>
        </w:r>
        <w:r w:rsidR="00E67266">
          <w:rPr>
            <w:noProof/>
            <w:webHidden/>
          </w:rPr>
          <w:fldChar w:fldCharType="end"/>
        </w:r>
      </w:hyperlink>
    </w:p>
    <w:p w:rsidR="00E67266" w:rsidRDefault="009B243A">
      <w:pPr>
        <w:pStyle w:val="10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71642131" w:history="1">
        <w:r w:rsidR="00E67266" w:rsidRPr="001106A2">
          <w:rPr>
            <w:rStyle w:val="a6"/>
            <w:noProof/>
          </w:rPr>
          <w:t xml:space="preserve">7 </w:t>
        </w:r>
        <w:r w:rsidR="00E67266" w:rsidRPr="001106A2">
          <w:rPr>
            <w:rStyle w:val="a6"/>
            <w:rFonts w:hint="eastAsia"/>
            <w:noProof/>
          </w:rPr>
          <w:t>作品总结</w:t>
        </w:r>
        <w:r w:rsidR="00E67266">
          <w:rPr>
            <w:noProof/>
            <w:webHidden/>
          </w:rPr>
          <w:tab/>
        </w:r>
        <w:r w:rsidR="00E67266">
          <w:rPr>
            <w:noProof/>
            <w:webHidden/>
          </w:rPr>
          <w:fldChar w:fldCharType="begin"/>
        </w:r>
        <w:r w:rsidR="00E67266">
          <w:rPr>
            <w:noProof/>
            <w:webHidden/>
          </w:rPr>
          <w:instrText xml:space="preserve"> PAGEREF _Toc471642131 \h </w:instrText>
        </w:r>
        <w:r w:rsidR="00E67266">
          <w:rPr>
            <w:noProof/>
            <w:webHidden/>
          </w:rPr>
        </w:r>
        <w:r w:rsidR="00E67266">
          <w:rPr>
            <w:noProof/>
            <w:webHidden/>
          </w:rPr>
          <w:fldChar w:fldCharType="separate"/>
        </w:r>
        <w:r w:rsidR="002D38C6">
          <w:rPr>
            <w:noProof/>
            <w:webHidden/>
          </w:rPr>
          <w:t>16</w:t>
        </w:r>
        <w:r w:rsidR="00E67266">
          <w:rPr>
            <w:noProof/>
            <w:webHidden/>
          </w:rPr>
          <w:fldChar w:fldCharType="end"/>
        </w:r>
      </w:hyperlink>
    </w:p>
    <w:p w:rsidR="00093F56" w:rsidRDefault="00093F56">
      <w:r>
        <w:rPr>
          <w:b/>
          <w:bCs/>
          <w:lang w:val="zh-CN"/>
        </w:rPr>
        <w:fldChar w:fldCharType="end"/>
      </w:r>
    </w:p>
    <w:p w:rsidR="00385C04" w:rsidRPr="00093F56" w:rsidRDefault="00385C04" w:rsidP="001E7198">
      <w:pPr>
        <w:sectPr w:rsidR="00385C04" w:rsidRPr="00093F56" w:rsidSect="00A14DE3">
          <w:pgSz w:w="11907" w:h="16840" w:code="9"/>
          <w:pgMar w:top="1440" w:right="1134" w:bottom="1440" w:left="1701" w:header="851" w:footer="992" w:gutter="0"/>
          <w:cols w:space="425"/>
          <w:docGrid w:type="linesAndChars" w:linePitch="312"/>
        </w:sectPr>
      </w:pPr>
    </w:p>
    <w:p w:rsidR="001E7198" w:rsidRPr="00A14DE3" w:rsidRDefault="00674836" w:rsidP="00EA13F4">
      <w:pPr>
        <w:spacing w:line="400" w:lineRule="exact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基于TCP的QQ聊天工具</w:t>
      </w:r>
    </w:p>
    <w:p w:rsidR="001E7198" w:rsidRPr="002878B6" w:rsidRDefault="00885DBA" w:rsidP="00EA13F4">
      <w:pPr>
        <w:spacing w:line="400" w:lineRule="exact"/>
        <w:jc w:val="center"/>
        <w:rPr>
          <w:rFonts w:ascii="宋体" w:hAnsi="宋体"/>
        </w:rPr>
      </w:pPr>
      <w:r>
        <w:rPr>
          <w:rFonts w:ascii="宋体" w:hAnsi="宋体"/>
        </w:rPr>
        <w:t>史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坤</w:t>
      </w:r>
    </w:p>
    <w:p w:rsidR="001E7198" w:rsidRPr="002878B6" w:rsidRDefault="001E7198" w:rsidP="00EA13F4">
      <w:pPr>
        <w:spacing w:line="400" w:lineRule="exact"/>
        <w:jc w:val="center"/>
        <w:rPr>
          <w:rFonts w:ascii="宋体" w:hAnsi="宋体"/>
          <w:sz w:val="18"/>
          <w:szCs w:val="18"/>
        </w:rPr>
      </w:pPr>
      <w:r w:rsidRPr="002878B6">
        <w:rPr>
          <w:rFonts w:ascii="宋体" w:hAnsi="宋体" w:hint="eastAsia"/>
          <w:sz w:val="18"/>
          <w:szCs w:val="18"/>
        </w:rPr>
        <w:t>（</w:t>
      </w:r>
      <w:r w:rsidR="00885DBA">
        <w:rPr>
          <w:rFonts w:ascii="宋体" w:hAnsi="宋体"/>
          <w:sz w:val="18"/>
          <w:szCs w:val="18"/>
        </w:rPr>
        <w:t>信息与电气工程学院</w:t>
      </w:r>
      <w:r w:rsidR="00885DBA">
        <w:rPr>
          <w:rFonts w:ascii="宋体" w:hAnsi="宋体" w:hint="eastAsia"/>
          <w:sz w:val="18"/>
          <w:szCs w:val="18"/>
        </w:rPr>
        <w:t>，</w:t>
      </w:r>
      <w:r w:rsidR="00885DBA">
        <w:rPr>
          <w:rFonts w:ascii="宋体" w:hAnsi="宋体"/>
          <w:sz w:val="18"/>
          <w:szCs w:val="18"/>
        </w:rPr>
        <w:t>软件工程</w:t>
      </w:r>
      <w:r w:rsidR="00885DBA">
        <w:rPr>
          <w:rFonts w:ascii="宋体" w:hAnsi="宋体" w:hint="eastAsia"/>
          <w:sz w:val="18"/>
          <w:szCs w:val="18"/>
        </w:rPr>
        <w:t>，</w:t>
      </w:r>
      <w:r w:rsidR="00885DBA">
        <w:rPr>
          <w:rFonts w:ascii="宋体" w:hAnsi="宋体"/>
          <w:sz w:val="18"/>
          <w:szCs w:val="18"/>
        </w:rPr>
        <w:t>软工</w:t>
      </w:r>
      <w:r w:rsidR="006331D6">
        <w:rPr>
          <w:rFonts w:ascii="宋体" w:hAnsi="宋体" w:hint="eastAsia"/>
          <w:sz w:val="18"/>
          <w:szCs w:val="18"/>
        </w:rPr>
        <w:t>140</w:t>
      </w:r>
      <w:r w:rsidR="00885DBA">
        <w:rPr>
          <w:rFonts w:ascii="宋体" w:hAnsi="宋体" w:hint="eastAsia"/>
          <w:sz w:val="18"/>
          <w:szCs w:val="18"/>
        </w:rPr>
        <w:t>3,20142203717</w:t>
      </w:r>
      <w:r w:rsidRPr="002878B6">
        <w:rPr>
          <w:rFonts w:ascii="宋体" w:hAnsi="宋体" w:hint="eastAsia"/>
          <w:sz w:val="18"/>
          <w:szCs w:val="18"/>
        </w:rPr>
        <w:t>）</w:t>
      </w:r>
    </w:p>
    <w:p w:rsidR="00B70E37" w:rsidRDefault="00B70E37" w:rsidP="00231803">
      <w:pPr>
        <w:spacing w:line="400" w:lineRule="exact"/>
      </w:pPr>
    </w:p>
    <w:p w:rsidR="00B70E37" w:rsidRPr="00B70E37" w:rsidRDefault="00A56611" w:rsidP="00B70E37">
      <w:pPr>
        <w:pStyle w:val="1"/>
        <w:spacing w:before="312" w:after="156"/>
      </w:pPr>
      <w:bookmarkStart w:id="3" w:name="_Toc471642106"/>
      <w:r w:rsidRPr="00B70E37">
        <w:rPr>
          <w:rFonts w:hint="eastAsia"/>
        </w:rPr>
        <w:t xml:space="preserve">1 </w:t>
      </w:r>
      <w:r w:rsidRPr="00B70E37">
        <w:rPr>
          <w:rFonts w:hint="eastAsia"/>
        </w:rPr>
        <w:t>功能设计</w:t>
      </w:r>
      <w:bookmarkEnd w:id="3"/>
    </w:p>
    <w:p w:rsidR="00093F56" w:rsidRDefault="00B70E37" w:rsidP="00B70E37">
      <w:pPr>
        <w:pStyle w:val="a9"/>
      </w:pPr>
      <w:bookmarkStart w:id="4" w:name="_Toc471642107"/>
      <w:r>
        <w:rPr>
          <w:rFonts w:hint="eastAsia"/>
        </w:rPr>
        <w:t>1.1</w:t>
      </w:r>
      <w:r>
        <w:rPr>
          <w:rFonts w:hint="eastAsia"/>
        </w:rPr>
        <w:t>功能概述</w:t>
      </w:r>
      <w:bookmarkEnd w:id="4"/>
    </w:p>
    <w:p w:rsidR="00B70E37" w:rsidRDefault="00B70E37" w:rsidP="00B70E37">
      <w:r>
        <w:rPr>
          <w:rFonts w:hint="eastAsia"/>
        </w:rPr>
        <w:tab/>
      </w:r>
      <w:r w:rsidR="00C34BCC">
        <w:rPr>
          <w:rFonts w:hint="eastAsia"/>
        </w:rPr>
        <w:t>该系统是基于</w:t>
      </w:r>
      <w:r w:rsidR="00C34BCC">
        <w:rPr>
          <w:rFonts w:hint="eastAsia"/>
        </w:rPr>
        <w:t>JAVA</w:t>
      </w:r>
      <w:r w:rsidR="00C34BCC">
        <w:rPr>
          <w:rFonts w:hint="eastAsia"/>
        </w:rPr>
        <w:t>语言开发的一款网络聊天工具，</w:t>
      </w:r>
      <w:r w:rsidR="007C44DD">
        <w:rPr>
          <w:rFonts w:hint="eastAsia"/>
        </w:rPr>
        <w:t>通过</w:t>
      </w:r>
      <w:r w:rsidR="007C44DD">
        <w:rPr>
          <w:rFonts w:hint="eastAsia"/>
        </w:rPr>
        <w:t>Socket</w:t>
      </w:r>
      <w:r w:rsidR="007C44DD">
        <w:rPr>
          <w:rFonts w:hint="eastAsia"/>
        </w:rPr>
        <w:t>实现</w:t>
      </w:r>
      <w:r w:rsidR="007C44DD">
        <w:rPr>
          <w:rFonts w:hint="eastAsia"/>
        </w:rPr>
        <w:t>TCP</w:t>
      </w:r>
      <w:r w:rsidR="007C44DD">
        <w:rPr>
          <w:rFonts w:hint="eastAsia"/>
        </w:rPr>
        <w:t>编程，使用多线程实现了多客户端的连接。</w:t>
      </w:r>
      <w:r w:rsidR="00C34BCC">
        <w:rPr>
          <w:rFonts w:hint="eastAsia"/>
        </w:rPr>
        <w:t>模仿腾讯</w:t>
      </w:r>
      <w:r w:rsidR="00C34BCC">
        <w:rPr>
          <w:rFonts w:hint="eastAsia"/>
        </w:rPr>
        <w:t>QQ</w:t>
      </w:r>
      <w:r w:rsidR="00C34BCC">
        <w:rPr>
          <w:rFonts w:hint="eastAsia"/>
        </w:rPr>
        <w:t>的界面，功能较为简单，但是使用了最基本的网络编程技术，如</w:t>
      </w:r>
      <w:r w:rsidR="00C34BCC">
        <w:rPr>
          <w:rFonts w:hint="eastAsia"/>
        </w:rPr>
        <w:t>socket</w:t>
      </w:r>
      <w:r w:rsidR="00C34BCC">
        <w:rPr>
          <w:rFonts w:hint="eastAsia"/>
        </w:rPr>
        <w:t>、</w:t>
      </w:r>
      <w:r w:rsidR="00C34BCC">
        <w:rPr>
          <w:rFonts w:hint="eastAsia"/>
        </w:rPr>
        <w:t>tcp</w:t>
      </w:r>
      <w:r w:rsidR="00C34BCC">
        <w:rPr>
          <w:rFonts w:hint="eastAsia"/>
        </w:rPr>
        <w:t>、</w:t>
      </w:r>
      <w:r w:rsidR="00C34BCC">
        <w:rPr>
          <w:rFonts w:hint="eastAsia"/>
        </w:rPr>
        <w:t>I</w:t>
      </w:r>
      <w:r w:rsidR="007701D4">
        <w:rPr>
          <w:rFonts w:hint="eastAsia"/>
        </w:rPr>
        <w:t>/</w:t>
      </w:r>
      <w:r w:rsidR="00C34BCC">
        <w:rPr>
          <w:rFonts w:hint="eastAsia"/>
        </w:rPr>
        <w:t>O</w:t>
      </w:r>
      <w:r w:rsidR="00C34BCC">
        <w:rPr>
          <w:rFonts w:hint="eastAsia"/>
        </w:rPr>
        <w:t>阻塞</w:t>
      </w:r>
      <w:r w:rsidR="007701D4">
        <w:rPr>
          <w:rFonts w:hint="eastAsia"/>
        </w:rPr>
        <w:t>、多线程、</w:t>
      </w:r>
      <w:r w:rsidR="007701D4">
        <w:rPr>
          <w:rFonts w:hint="eastAsia"/>
        </w:rPr>
        <w:t>MySQL</w:t>
      </w:r>
      <w:r w:rsidR="007701D4">
        <w:rPr>
          <w:rFonts w:hint="eastAsia"/>
        </w:rPr>
        <w:t>数据库</w:t>
      </w:r>
      <w:r w:rsidR="00C34BCC">
        <w:rPr>
          <w:rFonts w:hint="eastAsia"/>
        </w:rPr>
        <w:t>等。</w:t>
      </w:r>
    </w:p>
    <w:p w:rsidR="00C34BCC" w:rsidRDefault="00C34BCC" w:rsidP="00B70E37">
      <w:r>
        <w:rPr>
          <w:rFonts w:hint="eastAsia"/>
        </w:rPr>
        <w:tab/>
      </w:r>
      <w:r>
        <w:rPr>
          <w:rFonts w:hint="eastAsia"/>
        </w:rPr>
        <w:t>该系统实现了用户的注册、登录以及与好友聊天的功能</w:t>
      </w:r>
      <w:r w:rsidR="009E4337">
        <w:rPr>
          <w:rFonts w:hint="eastAsia"/>
        </w:rPr>
        <w:t>。</w:t>
      </w:r>
    </w:p>
    <w:p w:rsidR="009E4337" w:rsidRDefault="009E4337" w:rsidP="00B70E37">
      <w:r>
        <w:rPr>
          <w:rFonts w:hint="eastAsia"/>
        </w:rPr>
        <w:tab/>
      </w:r>
      <w:r>
        <w:rPr>
          <w:rFonts w:hint="eastAsia"/>
        </w:rPr>
        <w:t>用户注册：</w:t>
      </w:r>
      <w:r w:rsidR="002B46D5">
        <w:rPr>
          <w:rFonts w:hint="eastAsia"/>
        </w:rPr>
        <w:t>系统随机生成账号，用户按照要求填入相应的信息。</w:t>
      </w:r>
    </w:p>
    <w:p w:rsidR="009E4337" w:rsidRDefault="009E4337" w:rsidP="00B70E37">
      <w:r>
        <w:rPr>
          <w:rFonts w:hint="eastAsia"/>
        </w:rPr>
        <w:tab/>
      </w:r>
      <w:r>
        <w:rPr>
          <w:rFonts w:hint="eastAsia"/>
        </w:rPr>
        <w:t>用户登录：</w:t>
      </w:r>
      <w:r w:rsidR="002B46D5">
        <w:rPr>
          <w:rFonts w:hint="eastAsia"/>
        </w:rPr>
        <w:t>用户根据自己的账号和密码进行登录。</w:t>
      </w:r>
    </w:p>
    <w:p w:rsidR="009E4337" w:rsidRDefault="009E4337" w:rsidP="00B70E37">
      <w:r>
        <w:rPr>
          <w:rFonts w:hint="eastAsia"/>
        </w:rPr>
        <w:tab/>
      </w:r>
      <w:r w:rsidR="002B46D5">
        <w:rPr>
          <w:rFonts w:hint="eastAsia"/>
        </w:rPr>
        <w:t>好友</w:t>
      </w:r>
      <w:r>
        <w:rPr>
          <w:rFonts w:hint="eastAsia"/>
        </w:rPr>
        <w:t>聊天：</w:t>
      </w:r>
      <w:r w:rsidR="002B46D5">
        <w:rPr>
          <w:rFonts w:hint="eastAsia"/>
        </w:rPr>
        <w:t>登录成功后，点击好友列表中的好友进行聊天。</w:t>
      </w:r>
    </w:p>
    <w:p w:rsidR="009E4337" w:rsidRDefault="00882A51" w:rsidP="009E4337">
      <w:pPr>
        <w:pStyle w:val="a9"/>
      </w:pPr>
      <w:bookmarkStart w:id="5" w:name="_Toc471642108"/>
      <w:r>
        <w:rPr>
          <w:rFonts w:hint="eastAsia"/>
        </w:rPr>
        <w:t>1.2</w:t>
      </w:r>
      <w:r w:rsidR="009E4337">
        <w:rPr>
          <w:rFonts w:hint="eastAsia"/>
        </w:rPr>
        <w:t>功能模块图</w:t>
      </w:r>
      <w:bookmarkEnd w:id="5"/>
    </w:p>
    <w:p w:rsidR="009E4337" w:rsidRDefault="00882A51" w:rsidP="001A11ED">
      <w:pPr>
        <w:snapToGrid w:val="0"/>
        <w:spacing w:line="25" w:lineRule="atLeast"/>
        <w:ind w:firstLineChars="200" w:firstLine="420"/>
        <w:rPr>
          <w:rFonts w:cs="宋体"/>
          <w:color w:val="000000"/>
          <w:kern w:val="0"/>
        </w:rPr>
      </w:pPr>
      <w:r>
        <w:rPr>
          <w:rFonts w:cs="宋体" w:hint="eastAsia"/>
          <w:color w:val="000000"/>
          <w:kern w:val="0"/>
        </w:rPr>
        <w:t>该系统主要分为客户端还有服务器两个模块，具体的</w:t>
      </w:r>
      <w:r w:rsidR="009E4337">
        <w:rPr>
          <w:rFonts w:cs="宋体" w:hint="eastAsia"/>
          <w:color w:val="000000"/>
          <w:kern w:val="0"/>
        </w:rPr>
        <w:t>功能</w:t>
      </w:r>
      <w:r w:rsidR="009E4337">
        <w:rPr>
          <w:rFonts w:cs="宋体"/>
          <w:color w:val="000000"/>
          <w:kern w:val="0"/>
        </w:rPr>
        <w:t>模块图如下</w:t>
      </w:r>
      <w:r w:rsidR="009E4337">
        <w:rPr>
          <w:rFonts w:cs="宋体" w:hint="eastAsia"/>
          <w:color w:val="000000"/>
          <w:kern w:val="0"/>
        </w:rPr>
        <w:t>图</w:t>
      </w:r>
      <w:r w:rsidR="009E4337">
        <w:rPr>
          <w:rFonts w:cs="宋体" w:hint="eastAsia"/>
          <w:color w:val="000000"/>
          <w:kern w:val="0"/>
        </w:rPr>
        <w:t>1.1</w:t>
      </w:r>
      <w:r>
        <w:rPr>
          <w:rFonts w:cs="宋体" w:hint="eastAsia"/>
          <w:color w:val="000000"/>
          <w:kern w:val="0"/>
        </w:rPr>
        <w:t>所示</w:t>
      </w:r>
      <w:r w:rsidR="009E4337">
        <w:rPr>
          <w:rFonts w:cs="宋体" w:hint="eastAsia"/>
          <w:color w:val="000000"/>
          <w:kern w:val="0"/>
        </w:rPr>
        <w:t>。</w:t>
      </w:r>
    </w:p>
    <w:p w:rsidR="009E4337" w:rsidRDefault="009E4337" w:rsidP="009E4337">
      <w:pPr>
        <w:snapToGrid w:val="0"/>
        <w:spacing w:line="25" w:lineRule="atLeast"/>
        <w:rPr>
          <w:rFonts w:cs="宋体"/>
          <w:color w:val="000000"/>
          <w:kern w:val="0"/>
        </w:rPr>
      </w:pPr>
    </w:p>
    <w:p w:rsidR="009E4337" w:rsidRDefault="009E4337" w:rsidP="001A11ED">
      <w:pPr>
        <w:snapToGrid w:val="0"/>
        <w:spacing w:line="25" w:lineRule="atLeast"/>
        <w:ind w:firstLineChars="200" w:firstLine="420"/>
        <w:rPr>
          <w:rFonts w:cs="宋体"/>
          <w:color w:val="000000"/>
          <w:kern w:val="0"/>
        </w:rPr>
      </w:pPr>
      <w:r>
        <w:rPr>
          <w:rFonts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82A82" wp14:editId="16F3BBC9">
                <wp:simplePos x="0" y="0"/>
                <wp:positionH relativeFrom="column">
                  <wp:posOffset>1547495</wp:posOffset>
                </wp:positionH>
                <wp:positionV relativeFrom="paragraph">
                  <wp:posOffset>146050</wp:posOffset>
                </wp:positionV>
                <wp:extent cx="1885315" cy="325120"/>
                <wp:effectExtent l="13970" t="12700" r="5715" b="5080"/>
                <wp:wrapNone/>
                <wp:docPr id="33" name="矩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315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6A98" w:rsidRPr="00AC74E4" w:rsidRDefault="00006A98" w:rsidP="009E43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基于</w:t>
                            </w:r>
                            <w:r>
                              <w:rPr>
                                <w:rFonts w:hint="eastAsia"/>
                              </w:rPr>
                              <w:t>TCP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QQ</w:t>
                            </w:r>
                            <w:r>
                              <w:rPr>
                                <w:rFonts w:hint="eastAsia"/>
                              </w:rPr>
                              <w:t>聊天系统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3" o:spid="_x0000_s1026" style="position:absolute;left:0;text-align:left;margin-left:121.85pt;margin-top:11.5pt;width:148.45pt;height:2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">
                <v:shadow color="#868686"/>
                <v:textbox>
                  <w:txbxContent>
                    <w:p w:rsidR="00006A98" w:rsidRPr="00AC74E4" w:rsidRDefault="00006A98" w:rsidP="009E43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基于</w:t>
                      </w:r>
                      <w:r>
                        <w:rPr>
                          <w:rFonts w:hint="eastAsia"/>
                        </w:rPr>
                        <w:t>TCP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QQ</w:t>
                      </w:r>
                      <w:r>
                        <w:rPr>
                          <w:rFonts w:hint="eastAsia"/>
                        </w:rPr>
                        <w:t>聊天系统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宋体" w:hint="eastAsia"/>
          <w:color w:val="000000"/>
          <w:kern w:val="0"/>
        </w:rPr>
        <w:tab/>
      </w:r>
      <w:r>
        <w:rPr>
          <w:rFonts w:cs="宋体" w:hint="eastAsia"/>
          <w:color w:val="000000"/>
          <w:kern w:val="0"/>
        </w:rPr>
        <w:tab/>
      </w:r>
      <w:r>
        <w:rPr>
          <w:rFonts w:cs="宋体" w:hint="eastAsia"/>
          <w:color w:val="000000"/>
          <w:kern w:val="0"/>
        </w:rPr>
        <w:tab/>
      </w:r>
      <w:r>
        <w:rPr>
          <w:rFonts w:cs="宋体" w:hint="eastAsia"/>
          <w:color w:val="000000"/>
          <w:kern w:val="0"/>
        </w:rPr>
        <w:tab/>
      </w:r>
      <w:r>
        <w:rPr>
          <w:rFonts w:cs="宋体" w:hint="eastAsia"/>
          <w:color w:val="000000"/>
          <w:kern w:val="0"/>
        </w:rPr>
        <w:tab/>
      </w:r>
    </w:p>
    <w:p w:rsidR="009E4337" w:rsidRDefault="009E4337" w:rsidP="001A11ED">
      <w:pPr>
        <w:snapToGrid w:val="0"/>
        <w:spacing w:line="25" w:lineRule="atLeast"/>
        <w:ind w:firstLineChars="200" w:firstLine="420"/>
        <w:rPr>
          <w:rFonts w:cs="宋体"/>
          <w:color w:val="000000"/>
          <w:kern w:val="0"/>
        </w:rPr>
      </w:pPr>
    </w:p>
    <w:p w:rsidR="009E4337" w:rsidRDefault="009E4337" w:rsidP="001A11ED">
      <w:pPr>
        <w:snapToGrid w:val="0"/>
        <w:spacing w:line="25" w:lineRule="atLeast"/>
        <w:ind w:firstLineChars="200" w:firstLine="420"/>
        <w:rPr>
          <w:rFonts w:cs="宋体"/>
          <w:color w:val="000000"/>
          <w:kern w:val="0"/>
        </w:rPr>
      </w:pPr>
      <w:r>
        <w:rPr>
          <w:rFonts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7B97B" wp14:editId="4F1364A5">
                <wp:simplePos x="0" y="0"/>
                <wp:positionH relativeFrom="column">
                  <wp:posOffset>2516505</wp:posOffset>
                </wp:positionH>
                <wp:positionV relativeFrom="paragraph">
                  <wp:posOffset>39370</wp:posOffset>
                </wp:positionV>
                <wp:extent cx="0" cy="419735"/>
                <wp:effectExtent l="11430" t="10795" r="7620" b="7620"/>
                <wp:wrapNone/>
                <wp:docPr id="32" name="直接箭头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735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" o:spid="_x0000_s1026" type="#_x0000_t32" style="position:absolute;left:0;text-align:left;margin-left:198.15pt;margin-top:3.1pt;width:0;height:3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" strokeweight=".25pt"/>
            </w:pict>
          </mc:Fallback>
        </mc:AlternateContent>
      </w:r>
    </w:p>
    <w:p w:rsidR="009E4337" w:rsidRPr="00020080" w:rsidRDefault="009E4337" w:rsidP="001A11ED">
      <w:pPr>
        <w:snapToGrid w:val="0"/>
        <w:spacing w:line="25" w:lineRule="atLeast"/>
        <w:ind w:firstLineChars="200" w:firstLine="420"/>
        <w:rPr>
          <w:rFonts w:cs="宋体"/>
          <w:color w:val="000000"/>
          <w:kern w:val="0"/>
        </w:rPr>
      </w:pPr>
    </w:p>
    <w:p w:rsidR="009E4337" w:rsidRDefault="009E4337" w:rsidP="001A11ED">
      <w:pPr>
        <w:snapToGrid w:val="0"/>
        <w:spacing w:line="25" w:lineRule="atLeast"/>
        <w:ind w:firstLineChars="200" w:firstLine="420"/>
        <w:rPr>
          <w:rFonts w:cs="宋体"/>
          <w:color w:val="000000"/>
          <w:kern w:val="0"/>
        </w:rPr>
      </w:pPr>
      <w:r>
        <w:rPr>
          <w:rFonts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8FA4A" wp14:editId="1176B563">
                <wp:simplePos x="0" y="0"/>
                <wp:positionH relativeFrom="column">
                  <wp:posOffset>1076325</wp:posOffset>
                </wp:positionH>
                <wp:positionV relativeFrom="paragraph">
                  <wp:posOffset>109220</wp:posOffset>
                </wp:positionV>
                <wp:extent cx="0" cy="292100"/>
                <wp:effectExtent l="9525" t="13970" r="9525" b="8255"/>
                <wp:wrapNone/>
                <wp:docPr id="31" name="直接箭头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1" o:spid="_x0000_s1026" type="#_x0000_t32" style="position:absolute;left:0;text-align:left;margin-left:84.75pt;margin-top:8.6pt;width:0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" strokeweight=".5pt"/>
            </w:pict>
          </mc:Fallback>
        </mc:AlternateContent>
      </w:r>
      <w:r>
        <w:rPr>
          <w:rFonts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195BE7" wp14:editId="71E76496">
                <wp:simplePos x="0" y="0"/>
                <wp:positionH relativeFrom="column">
                  <wp:posOffset>4089400</wp:posOffset>
                </wp:positionH>
                <wp:positionV relativeFrom="paragraph">
                  <wp:posOffset>109855</wp:posOffset>
                </wp:positionV>
                <wp:extent cx="0" cy="291465"/>
                <wp:effectExtent l="12700" t="5080" r="6350" b="8255"/>
                <wp:wrapNone/>
                <wp:docPr id="30" name="直接箭头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1465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0" o:spid="_x0000_s1026" type="#_x0000_t32" style="position:absolute;left:0;text-align:left;margin-left:322pt;margin-top:8.65pt;width:0;height:2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" strokeweight=".25pt"/>
            </w:pict>
          </mc:Fallback>
        </mc:AlternateContent>
      </w:r>
      <w:r>
        <w:rPr>
          <w:rFonts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0ACD1F" wp14:editId="1A6BF734">
                <wp:simplePos x="0" y="0"/>
                <wp:positionH relativeFrom="column">
                  <wp:posOffset>1076325</wp:posOffset>
                </wp:positionH>
                <wp:positionV relativeFrom="paragraph">
                  <wp:posOffset>109220</wp:posOffset>
                </wp:positionV>
                <wp:extent cx="3013075" cy="635"/>
                <wp:effectExtent l="9525" t="13970" r="6350" b="13970"/>
                <wp:wrapNone/>
                <wp:docPr id="29" name="直接箭头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13075" cy="635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9" o:spid="_x0000_s1026" type="#_x0000_t32" style="position:absolute;left:0;text-align:left;margin-left:84.75pt;margin-top:8.6pt;width:237.25pt;height:.0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" strokeweight=".25pt"/>
            </w:pict>
          </mc:Fallback>
        </mc:AlternateContent>
      </w:r>
    </w:p>
    <w:p w:rsidR="009E4337" w:rsidRDefault="009E4337" w:rsidP="001A11ED">
      <w:pPr>
        <w:snapToGrid w:val="0"/>
        <w:spacing w:line="25" w:lineRule="atLeast"/>
        <w:ind w:firstLineChars="200" w:firstLine="420"/>
        <w:rPr>
          <w:rFonts w:cs="宋体"/>
          <w:color w:val="000000"/>
          <w:kern w:val="0"/>
        </w:rPr>
      </w:pPr>
    </w:p>
    <w:p w:rsidR="009E4337" w:rsidRDefault="009E4337" w:rsidP="001A11ED">
      <w:pPr>
        <w:snapToGrid w:val="0"/>
        <w:spacing w:line="25" w:lineRule="atLeast"/>
        <w:ind w:firstLineChars="200" w:firstLine="420"/>
        <w:rPr>
          <w:rFonts w:cs="宋体"/>
          <w:color w:val="000000"/>
          <w:kern w:val="0"/>
        </w:rPr>
      </w:pPr>
      <w:r>
        <w:rPr>
          <w:rFonts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F750AB" wp14:editId="3CDE949A">
                <wp:simplePos x="0" y="0"/>
                <wp:positionH relativeFrom="column">
                  <wp:posOffset>325120</wp:posOffset>
                </wp:positionH>
                <wp:positionV relativeFrom="paragraph">
                  <wp:posOffset>50800</wp:posOffset>
                </wp:positionV>
                <wp:extent cx="1469390" cy="325120"/>
                <wp:effectExtent l="10795" t="12700" r="5715" b="5080"/>
                <wp:wrapNone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939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6A98" w:rsidRPr="00AC74E4" w:rsidRDefault="00006A98" w:rsidP="009E4337">
                            <w:pPr>
                              <w:jc w:val="center"/>
                            </w:pPr>
                            <w:r>
                              <w:rPr>
                                <w:rFonts w:ascii="宋体" w:hAnsi="宋体" w:cs="宋体" w:hint="eastAsia"/>
                              </w:rPr>
                              <w:t>服务器模块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8" o:spid="_x0000_s1027" style="position:absolute;left:0;text-align:left;margin-left:25.6pt;margin-top:4pt;width:115.7pt;height:2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">
                <v:shadow color="#868686"/>
                <v:textbox>
                  <w:txbxContent>
                    <w:p w:rsidR="00006A98" w:rsidRPr="00AC74E4" w:rsidRDefault="00006A98" w:rsidP="009E4337">
                      <w:pPr>
                        <w:jc w:val="center"/>
                      </w:pPr>
                      <w:r>
                        <w:rPr>
                          <w:rFonts w:ascii="宋体" w:hAnsi="宋体" w:cs="宋体" w:hint="eastAsia"/>
                        </w:rPr>
                        <w:t>服务器模块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F7A1AD" wp14:editId="5402397F">
                <wp:simplePos x="0" y="0"/>
                <wp:positionH relativeFrom="column">
                  <wp:posOffset>3276600</wp:posOffset>
                </wp:positionH>
                <wp:positionV relativeFrom="paragraph">
                  <wp:posOffset>50800</wp:posOffset>
                </wp:positionV>
                <wp:extent cx="1592580" cy="325120"/>
                <wp:effectExtent l="9525" t="12700" r="7620" b="508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258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6A98" w:rsidRPr="00AC74E4" w:rsidRDefault="00006A98" w:rsidP="009E4337">
                            <w:pPr>
                              <w:jc w:val="center"/>
                            </w:pPr>
                            <w:r>
                              <w:rPr>
                                <w:rFonts w:ascii="宋体" w:hAnsi="宋体" w:cs="宋体" w:hint="eastAsia"/>
                              </w:rPr>
                              <w:t>客户端模块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7" o:spid="_x0000_s1028" style="position:absolute;left:0;text-align:left;margin-left:258pt;margin-top:4pt;width:125.4pt;height:2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">
                <v:shadow color="#868686"/>
                <v:textbox>
                  <w:txbxContent>
                    <w:p w:rsidR="00006A98" w:rsidRPr="00AC74E4" w:rsidRDefault="00006A98" w:rsidP="009E4337">
                      <w:pPr>
                        <w:jc w:val="center"/>
                      </w:pPr>
                      <w:r>
                        <w:rPr>
                          <w:rFonts w:ascii="宋体" w:hAnsi="宋体" w:cs="宋体" w:hint="eastAsia"/>
                        </w:rPr>
                        <w:t>客户端模块</w:t>
                      </w:r>
                    </w:p>
                  </w:txbxContent>
                </v:textbox>
              </v:rect>
            </w:pict>
          </mc:Fallback>
        </mc:AlternateContent>
      </w:r>
    </w:p>
    <w:p w:rsidR="009E4337" w:rsidRDefault="009E4337" w:rsidP="001A11ED">
      <w:pPr>
        <w:snapToGrid w:val="0"/>
        <w:spacing w:line="25" w:lineRule="atLeast"/>
        <w:ind w:firstLineChars="200" w:firstLine="420"/>
        <w:rPr>
          <w:rFonts w:cs="宋体"/>
          <w:color w:val="000000"/>
          <w:kern w:val="0"/>
        </w:rPr>
      </w:pPr>
      <w:r>
        <w:rPr>
          <w:rFonts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49A32" wp14:editId="527C60EE">
                <wp:simplePos x="0" y="0"/>
                <wp:positionH relativeFrom="column">
                  <wp:posOffset>4089400</wp:posOffset>
                </wp:positionH>
                <wp:positionV relativeFrom="paragraph">
                  <wp:posOffset>152400</wp:posOffset>
                </wp:positionV>
                <wp:extent cx="0" cy="292100"/>
                <wp:effectExtent l="12700" t="9525" r="6350" b="12700"/>
                <wp:wrapNone/>
                <wp:docPr id="26" name="直接箭头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6" o:spid="_x0000_s1026" type="#_x0000_t32" style="position:absolute;left:0;text-align:left;margin-left:322pt;margin-top:12pt;width:0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" strokeweight=".25pt"/>
            </w:pict>
          </mc:Fallback>
        </mc:AlternateContent>
      </w:r>
    </w:p>
    <w:p w:rsidR="009E4337" w:rsidRDefault="009E4337" w:rsidP="001A11ED">
      <w:pPr>
        <w:snapToGrid w:val="0"/>
        <w:spacing w:line="25" w:lineRule="atLeast"/>
        <w:ind w:firstLineChars="200" w:firstLine="420"/>
        <w:rPr>
          <w:rFonts w:cs="宋体"/>
          <w:color w:val="000000"/>
          <w:kern w:val="0"/>
        </w:rPr>
      </w:pPr>
      <w:r>
        <w:rPr>
          <w:rFonts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9F728A" wp14:editId="67F9D712">
                <wp:simplePos x="0" y="0"/>
                <wp:positionH relativeFrom="column">
                  <wp:posOffset>1076325</wp:posOffset>
                </wp:positionH>
                <wp:positionV relativeFrom="paragraph">
                  <wp:posOffset>25400</wp:posOffset>
                </wp:positionV>
                <wp:extent cx="0" cy="292100"/>
                <wp:effectExtent l="9525" t="6350" r="9525" b="6350"/>
                <wp:wrapNone/>
                <wp:docPr id="25" name="直接箭头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84.75pt;margin-top:2pt;width:0;height: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" strokeweight=".25pt"/>
            </w:pict>
          </mc:Fallback>
        </mc:AlternateContent>
      </w:r>
    </w:p>
    <w:p w:rsidR="009E4337" w:rsidRDefault="009E4337" w:rsidP="001A11ED">
      <w:pPr>
        <w:snapToGrid w:val="0"/>
        <w:spacing w:line="25" w:lineRule="atLeast"/>
        <w:ind w:firstLineChars="200" w:firstLine="420"/>
        <w:rPr>
          <w:rFonts w:cs="宋体"/>
          <w:color w:val="000000"/>
          <w:kern w:val="0"/>
        </w:rPr>
      </w:pPr>
      <w:r>
        <w:rPr>
          <w:rFonts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BCBD8E" wp14:editId="41C0DFA1">
                <wp:simplePos x="0" y="0"/>
                <wp:positionH relativeFrom="column">
                  <wp:posOffset>1594485</wp:posOffset>
                </wp:positionH>
                <wp:positionV relativeFrom="paragraph">
                  <wp:posOffset>166370</wp:posOffset>
                </wp:positionV>
                <wp:extent cx="0" cy="292100"/>
                <wp:effectExtent l="13335" t="13970" r="5715" b="8255"/>
                <wp:wrapNone/>
                <wp:docPr id="24" name="直接箭头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125.55pt;margin-top:13.1pt;width:0;height:2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" strokeweight=".5pt"/>
            </w:pict>
          </mc:Fallback>
        </mc:AlternateContent>
      </w:r>
      <w:r>
        <w:rPr>
          <w:rFonts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5004D3" wp14:editId="5BD5C441">
                <wp:simplePos x="0" y="0"/>
                <wp:positionH relativeFrom="column">
                  <wp:posOffset>653415</wp:posOffset>
                </wp:positionH>
                <wp:positionV relativeFrom="paragraph">
                  <wp:posOffset>156210</wp:posOffset>
                </wp:positionV>
                <wp:extent cx="0" cy="292100"/>
                <wp:effectExtent l="5715" t="13335" r="13335" b="8890"/>
                <wp:wrapNone/>
                <wp:docPr id="23" name="直接箭头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3" o:spid="_x0000_s1026" type="#_x0000_t32" style="position:absolute;left:0;text-align:left;margin-left:51.45pt;margin-top:12.3pt;width:0;height:2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" strokeweight=".5pt"/>
            </w:pict>
          </mc:Fallback>
        </mc:AlternateContent>
      </w:r>
      <w:r>
        <w:rPr>
          <w:rFonts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D6D4E5" wp14:editId="76B22284">
                <wp:simplePos x="0" y="0"/>
                <wp:positionH relativeFrom="column">
                  <wp:posOffset>200025</wp:posOffset>
                </wp:positionH>
                <wp:positionV relativeFrom="paragraph">
                  <wp:posOffset>166370</wp:posOffset>
                </wp:positionV>
                <wp:extent cx="0" cy="292100"/>
                <wp:effectExtent l="9525" t="13970" r="9525" b="8255"/>
                <wp:wrapNone/>
                <wp:docPr id="22" name="直接箭头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2" o:spid="_x0000_s1026" type="#_x0000_t32" style="position:absolute;left:0;text-align:left;margin-left:15.75pt;margin-top:13.1pt;width:0;height:2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" strokeweight=".5pt"/>
            </w:pict>
          </mc:Fallback>
        </mc:AlternateContent>
      </w:r>
      <w:r>
        <w:rPr>
          <w:rFonts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E30D2D" wp14:editId="637D4E7D">
                <wp:simplePos x="0" y="0"/>
                <wp:positionH relativeFrom="column">
                  <wp:posOffset>200025</wp:posOffset>
                </wp:positionH>
                <wp:positionV relativeFrom="paragraph">
                  <wp:posOffset>156210</wp:posOffset>
                </wp:positionV>
                <wp:extent cx="1917700" cy="0"/>
                <wp:effectExtent l="9525" t="13335" r="6350" b="5715"/>
                <wp:wrapNone/>
                <wp:docPr id="21" name="直接箭头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77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15.75pt;margin-top:12.3pt;width:151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" strokeweight=".25pt"/>
            </w:pict>
          </mc:Fallback>
        </mc:AlternateContent>
      </w:r>
      <w:r>
        <w:rPr>
          <w:rFonts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38F4C4" wp14:editId="7912D77F">
                <wp:simplePos x="0" y="0"/>
                <wp:positionH relativeFrom="column">
                  <wp:posOffset>1076325</wp:posOffset>
                </wp:positionH>
                <wp:positionV relativeFrom="paragraph">
                  <wp:posOffset>142240</wp:posOffset>
                </wp:positionV>
                <wp:extent cx="0" cy="292100"/>
                <wp:effectExtent l="9525" t="8890" r="9525" b="13335"/>
                <wp:wrapNone/>
                <wp:docPr id="20" name="直接箭头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0" o:spid="_x0000_s1026" type="#_x0000_t32" style="position:absolute;left:0;text-align:left;margin-left:84.75pt;margin-top:11.2pt;width:0;height:2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" strokeweight=".5pt"/>
            </w:pict>
          </mc:Fallback>
        </mc:AlternateContent>
      </w:r>
      <w:r>
        <w:rPr>
          <w:rFonts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E20A3C" wp14:editId="14AF9D9B">
                <wp:simplePos x="0" y="0"/>
                <wp:positionH relativeFrom="column">
                  <wp:posOffset>2117725</wp:posOffset>
                </wp:positionH>
                <wp:positionV relativeFrom="paragraph">
                  <wp:posOffset>166370</wp:posOffset>
                </wp:positionV>
                <wp:extent cx="0" cy="292100"/>
                <wp:effectExtent l="12700" t="13970" r="6350" b="8255"/>
                <wp:wrapNone/>
                <wp:docPr id="19" name="直接箭头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9" o:spid="_x0000_s1026" type="#_x0000_t32" style="position:absolute;left:0;text-align:left;margin-left:166.75pt;margin-top:13.1pt;width:0;height:2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" strokeweight=".5pt"/>
            </w:pict>
          </mc:Fallback>
        </mc:AlternateContent>
      </w:r>
      <w:r>
        <w:rPr>
          <w:rFonts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3DF5D0" wp14:editId="540BF05F">
                <wp:simplePos x="0" y="0"/>
                <wp:positionH relativeFrom="column">
                  <wp:posOffset>2981325</wp:posOffset>
                </wp:positionH>
                <wp:positionV relativeFrom="paragraph">
                  <wp:posOffset>93345</wp:posOffset>
                </wp:positionV>
                <wp:extent cx="0" cy="292100"/>
                <wp:effectExtent l="9525" t="7620" r="9525" b="5080"/>
                <wp:wrapNone/>
                <wp:docPr id="18" name="直接箭头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234.75pt;margin-top:7.35pt;width:0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" strokeweight=".5pt"/>
            </w:pict>
          </mc:Fallback>
        </mc:AlternateContent>
      </w:r>
      <w:r>
        <w:rPr>
          <w:rFonts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11551C" wp14:editId="58FB02E4">
                <wp:simplePos x="0" y="0"/>
                <wp:positionH relativeFrom="column">
                  <wp:posOffset>2981325</wp:posOffset>
                </wp:positionH>
                <wp:positionV relativeFrom="paragraph">
                  <wp:posOffset>93345</wp:posOffset>
                </wp:positionV>
                <wp:extent cx="2123440" cy="13970"/>
                <wp:effectExtent l="9525" t="7620" r="10160" b="6985"/>
                <wp:wrapNone/>
                <wp:docPr id="17" name="直接箭头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3440" cy="1397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234.75pt;margin-top:7.35pt;width:167.2pt;height: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" strokeweight=".25pt"/>
            </w:pict>
          </mc:Fallback>
        </mc:AlternateContent>
      </w:r>
      <w:r>
        <w:rPr>
          <w:rFonts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AAB800" wp14:editId="2061A34E">
                <wp:simplePos x="0" y="0"/>
                <wp:positionH relativeFrom="column">
                  <wp:posOffset>5104765</wp:posOffset>
                </wp:positionH>
                <wp:positionV relativeFrom="paragraph">
                  <wp:posOffset>106680</wp:posOffset>
                </wp:positionV>
                <wp:extent cx="0" cy="292100"/>
                <wp:effectExtent l="8890" t="11430" r="10160" b="10795"/>
                <wp:wrapNone/>
                <wp:docPr id="16" name="直接箭头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401.95pt;margin-top:8.4pt;width:0;height:2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" strokeweight=".5pt"/>
            </w:pict>
          </mc:Fallback>
        </mc:AlternateContent>
      </w:r>
      <w:r>
        <w:rPr>
          <w:rFonts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C2AFDD" wp14:editId="33E1AAE5">
                <wp:simplePos x="0" y="0"/>
                <wp:positionH relativeFrom="column">
                  <wp:posOffset>4589145</wp:posOffset>
                </wp:positionH>
                <wp:positionV relativeFrom="paragraph">
                  <wp:posOffset>106680</wp:posOffset>
                </wp:positionV>
                <wp:extent cx="0" cy="292100"/>
                <wp:effectExtent l="7620" t="11430" r="11430" b="10795"/>
                <wp:wrapNone/>
                <wp:docPr id="1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361.35pt;margin-top:8.4pt;width:0;height: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" strokeweight=".5pt"/>
            </w:pict>
          </mc:Fallback>
        </mc:AlternateContent>
      </w:r>
      <w:r>
        <w:rPr>
          <w:rFonts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65E576" wp14:editId="2720CAA4">
                <wp:simplePos x="0" y="0"/>
                <wp:positionH relativeFrom="column">
                  <wp:posOffset>3514725</wp:posOffset>
                </wp:positionH>
                <wp:positionV relativeFrom="paragraph">
                  <wp:posOffset>106680</wp:posOffset>
                </wp:positionV>
                <wp:extent cx="0" cy="292100"/>
                <wp:effectExtent l="9525" t="11430" r="9525" b="10795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276.75pt;margin-top:8.4pt;width:0;height:2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" strokeweight=".5pt"/>
            </w:pict>
          </mc:Fallback>
        </mc:AlternateContent>
      </w:r>
      <w:r>
        <w:rPr>
          <w:rFonts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0AC946" wp14:editId="28D85826">
                <wp:simplePos x="0" y="0"/>
                <wp:positionH relativeFrom="column">
                  <wp:posOffset>4089400</wp:posOffset>
                </wp:positionH>
                <wp:positionV relativeFrom="paragraph">
                  <wp:posOffset>93345</wp:posOffset>
                </wp:positionV>
                <wp:extent cx="0" cy="292100"/>
                <wp:effectExtent l="12700" t="7620" r="6350" b="5080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322pt;margin-top:7.35pt;width:0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" strokeweight=".5pt"/>
            </w:pict>
          </mc:Fallback>
        </mc:AlternateContent>
      </w:r>
    </w:p>
    <w:p w:rsidR="009E4337" w:rsidRDefault="009E4337" w:rsidP="001A11ED">
      <w:pPr>
        <w:snapToGrid w:val="0"/>
        <w:spacing w:line="25" w:lineRule="atLeast"/>
        <w:ind w:firstLineChars="200" w:firstLine="420"/>
        <w:rPr>
          <w:rFonts w:cs="宋体"/>
          <w:color w:val="000000"/>
          <w:kern w:val="0"/>
        </w:rPr>
      </w:pPr>
    </w:p>
    <w:p w:rsidR="009E4337" w:rsidRDefault="00872875" w:rsidP="001A11ED">
      <w:pPr>
        <w:snapToGrid w:val="0"/>
        <w:spacing w:line="25" w:lineRule="atLeast"/>
        <w:ind w:firstLineChars="200" w:firstLine="420"/>
        <w:rPr>
          <w:rFonts w:cs="宋体"/>
          <w:color w:val="000000"/>
          <w:kern w:val="0"/>
        </w:rPr>
      </w:pPr>
      <w:r>
        <w:rPr>
          <w:rFonts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E16E98" wp14:editId="505C96C2">
                <wp:simplePos x="0" y="0"/>
                <wp:positionH relativeFrom="column">
                  <wp:posOffset>3891915</wp:posOffset>
                </wp:positionH>
                <wp:positionV relativeFrom="paragraph">
                  <wp:posOffset>40005</wp:posOffset>
                </wp:positionV>
                <wp:extent cx="341630" cy="1289050"/>
                <wp:effectExtent l="0" t="0" r="20320" b="2540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630" cy="128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6A98" w:rsidRPr="00AC74E4" w:rsidRDefault="00006A98" w:rsidP="00872875">
                            <w:r w:rsidRPr="00872875">
                              <w:rPr>
                                <w:rFonts w:hint="eastAsia"/>
                              </w:rPr>
                              <w:t>发送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  <w:p w:rsidR="00006A98" w:rsidRPr="00AC74E4" w:rsidRDefault="00006A98" w:rsidP="009E43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" o:spid="_x0000_s1029" style="position:absolute;left:0;text-align:left;margin-left:306.45pt;margin-top:3.15pt;width:26.9pt;height:10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" strokeweight=".25pt">
                <v:shadow color="#868686"/>
                <v:textbox>
                  <w:txbxContent>
                    <w:p w:rsidR="00006A98" w:rsidRPr="00AC74E4" w:rsidRDefault="00006A98" w:rsidP="00872875">
                      <w:r w:rsidRPr="00872875">
                        <w:rPr>
                          <w:rFonts w:hint="eastAsia"/>
                        </w:rPr>
                        <w:t>发送</w:t>
                      </w:r>
                      <w:r>
                        <w:rPr>
                          <w:rFonts w:hint="eastAsia"/>
                        </w:rPr>
                        <w:t>数据</w:t>
                      </w:r>
                    </w:p>
                    <w:p w:rsidR="00006A98" w:rsidRPr="00AC74E4" w:rsidRDefault="00006A98" w:rsidP="009E4337"/>
                  </w:txbxContent>
                </v:textbox>
              </v:rect>
            </w:pict>
          </mc:Fallback>
        </mc:AlternateContent>
      </w:r>
      <w:r w:rsidR="009E4337">
        <w:rPr>
          <w:rFonts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866BFF" wp14:editId="4EE9EFED">
                <wp:simplePos x="0" y="0"/>
                <wp:positionH relativeFrom="column">
                  <wp:posOffset>-7620</wp:posOffset>
                </wp:positionH>
                <wp:positionV relativeFrom="paragraph">
                  <wp:posOffset>107950</wp:posOffset>
                </wp:positionV>
                <wp:extent cx="395605" cy="1279525"/>
                <wp:effectExtent l="11430" t="12700" r="12065" b="12700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605" cy="127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6A98" w:rsidRPr="00AC74E4" w:rsidRDefault="00006A98" w:rsidP="009E4337">
                            <w:pPr>
                              <w:spacing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启动服务器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2" o:spid="_x0000_s1030" style="position:absolute;left:0;text-align:left;margin-left:-.6pt;margin-top:8.5pt;width:31.15pt;height:10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" strokeweight=".25pt">
                <v:shadow color="#868686"/>
                <v:textbox>
                  <w:txbxContent>
                    <w:p w:rsidR="00006A98" w:rsidRPr="00AC74E4" w:rsidRDefault="00006A98" w:rsidP="009E4337">
                      <w:pPr>
                        <w:spacing w:line="0" w:lineRule="atLeast"/>
                      </w:pPr>
                      <w:r>
                        <w:rPr>
                          <w:rFonts w:hint="eastAsia"/>
                        </w:rPr>
                        <w:t>启动服务器</w:t>
                      </w:r>
                    </w:p>
                  </w:txbxContent>
                </v:textbox>
              </v:rect>
            </w:pict>
          </mc:Fallback>
        </mc:AlternateContent>
      </w:r>
      <w:r w:rsidR="009E4337">
        <w:rPr>
          <w:rFonts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A62C36" wp14:editId="24FB2102">
                <wp:simplePos x="0" y="0"/>
                <wp:positionH relativeFrom="column">
                  <wp:posOffset>1890395</wp:posOffset>
                </wp:positionH>
                <wp:positionV relativeFrom="paragraph">
                  <wp:posOffset>107950</wp:posOffset>
                </wp:positionV>
                <wp:extent cx="386715" cy="1279525"/>
                <wp:effectExtent l="13970" t="12700" r="8890" b="1270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715" cy="127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6A98" w:rsidRPr="00AC74E4" w:rsidRDefault="00006A98" w:rsidP="009E4337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消息的分发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" o:spid="_x0000_s1031" style="position:absolute;left:0;text-align:left;margin-left:148.85pt;margin-top:8.5pt;width:30.45pt;height:10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" strokeweight=".25pt">
                <v:shadow color="#868686"/>
                <v:textbox>
                  <w:txbxContent>
                    <w:p w:rsidR="00006A98" w:rsidRPr="00AC74E4" w:rsidRDefault="00006A98" w:rsidP="009E4337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消息的分发</w:t>
                      </w:r>
                    </w:p>
                  </w:txbxContent>
                </v:textbox>
              </v:rect>
            </w:pict>
          </mc:Fallback>
        </mc:AlternateContent>
      </w:r>
      <w:r w:rsidR="009E4337">
        <w:rPr>
          <w:rFonts w:ascii="宋体" w:hAnsi="宋体"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2E1A46" wp14:editId="70B2D362">
                <wp:simplePos x="0" y="0"/>
                <wp:positionH relativeFrom="column">
                  <wp:posOffset>457835</wp:posOffset>
                </wp:positionH>
                <wp:positionV relativeFrom="paragraph">
                  <wp:posOffset>83820</wp:posOffset>
                </wp:positionV>
                <wp:extent cx="386715" cy="1279525"/>
                <wp:effectExtent l="10160" t="7620" r="12700" b="8255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715" cy="127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6A98" w:rsidRPr="00AC74E4" w:rsidRDefault="00006A98" w:rsidP="009E4337">
                            <w:pPr>
                              <w:pStyle w:val="aa"/>
                            </w:pPr>
                            <w:r w:rsidRPr="009E4337">
                              <w:rPr>
                                <w:rFonts w:hint="eastAsia"/>
                              </w:rPr>
                              <w:t>处理注册</w:t>
                            </w:r>
                            <w:r>
                              <w:rPr>
                                <w:rFonts w:hint="eastAsia"/>
                              </w:rPr>
                              <w:t>请求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" o:spid="_x0000_s1032" style="position:absolute;left:0;text-align:left;margin-left:36.05pt;margin-top:6.6pt;width:30.45pt;height:10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" strokeweight=".25pt">
                <v:shadow color="#868686"/>
                <v:textbox>
                  <w:txbxContent>
                    <w:p w:rsidR="00006A98" w:rsidRPr="00AC74E4" w:rsidRDefault="00006A98" w:rsidP="009E4337">
                      <w:pPr>
                        <w:pStyle w:val="aa"/>
                      </w:pPr>
                      <w:r w:rsidRPr="009E4337">
                        <w:rPr>
                          <w:rFonts w:hint="eastAsia"/>
                        </w:rPr>
                        <w:t>处理注册</w:t>
                      </w:r>
                      <w:r>
                        <w:rPr>
                          <w:rFonts w:hint="eastAsia"/>
                        </w:rPr>
                        <w:t>请求</w:t>
                      </w:r>
                    </w:p>
                  </w:txbxContent>
                </v:textbox>
              </v:rect>
            </w:pict>
          </mc:Fallback>
        </mc:AlternateContent>
      </w:r>
      <w:r w:rsidR="009E4337">
        <w:rPr>
          <w:rFonts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643C48" wp14:editId="7B695C5C">
                <wp:simplePos x="0" y="0"/>
                <wp:positionH relativeFrom="column">
                  <wp:posOffset>900430</wp:posOffset>
                </wp:positionH>
                <wp:positionV relativeFrom="paragraph">
                  <wp:posOffset>83820</wp:posOffset>
                </wp:positionV>
                <wp:extent cx="386715" cy="1279525"/>
                <wp:effectExtent l="5080" t="7620" r="8255" b="8255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715" cy="127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6A98" w:rsidRPr="00AC74E4" w:rsidRDefault="00006A98" w:rsidP="009E4337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处理登录请求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" o:spid="_x0000_s1033" style="position:absolute;left:0;text-align:left;margin-left:70.9pt;margin-top:6.6pt;width:30.45pt;height:10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" strokeweight=".25pt">
                <v:shadow color="#868686"/>
                <v:textbox>
                  <w:txbxContent>
                    <w:p w:rsidR="00006A98" w:rsidRPr="00AC74E4" w:rsidRDefault="00006A98" w:rsidP="009E4337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处理登录请求</w:t>
                      </w:r>
                    </w:p>
                  </w:txbxContent>
                </v:textbox>
              </v:rect>
            </w:pict>
          </mc:Fallback>
        </mc:AlternateContent>
      </w:r>
      <w:r w:rsidR="009E4337">
        <w:rPr>
          <w:rFonts w:ascii="宋体" w:hAnsi="宋体"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093D32" wp14:editId="417D5FBC">
                <wp:simplePos x="0" y="0"/>
                <wp:positionH relativeFrom="column">
                  <wp:posOffset>1407795</wp:posOffset>
                </wp:positionH>
                <wp:positionV relativeFrom="paragraph">
                  <wp:posOffset>107950</wp:posOffset>
                </wp:positionV>
                <wp:extent cx="386715" cy="1279525"/>
                <wp:effectExtent l="7620" t="12700" r="5715" b="1270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715" cy="127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6A98" w:rsidRPr="00AC74E4" w:rsidRDefault="00006A98" w:rsidP="009E4337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判断是否在线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" o:spid="_x0000_s1034" style="position:absolute;left:0;text-align:left;margin-left:110.85pt;margin-top:8.5pt;width:30.45pt;height:10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" strokeweight=".25pt">
                <v:shadow color="#868686"/>
                <v:textbox>
                  <w:txbxContent>
                    <w:p w:rsidR="00006A98" w:rsidRPr="00AC74E4" w:rsidRDefault="00006A98" w:rsidP="009E4337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判断是否在线</w:t>
                      </w:r>
                    </w:p>
                  </w:txbxContent>
                </v:textbox>
              </v:rect>
            </w:pict>
          </mc:Fallback>
        </mc:AlternateContent>
      </w:r>
      <w:r w:rsidR="009E4337">
        <w:rPr>
          <w:rFonts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CE8E76" wp14:editId="6C3BEC34">
                <wp:simplePos x="0" y="0"/>
                <wp:positionH relativeFrom="column">
                  <wp:posOffset>2790190</wp:posOffset>
                </wp:positionH>
                <wp:positionV relativeFrom="paragraph">
                  <wp:posOffset>48260</wp:posOffset>
                </wp:positionV>
                <wp:extent cx="386715" cy="1279525"/>
                <wp:effectExtent l="8890" t="10160" r="13970" b="5715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715" cy="127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6A98" w:rsidRPr="00AC74E4" w:rsidRDefault="00006A98" w:rsidP="009E4337">
                            <w:r>
                              <w:rPr>
                                <w:rFonts w:hint="eastAsia"/>
                              </w:rPr>
                              <w:t>注册账号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" o:spid="_x0000_s1035" style="position:absolute;left:0;text-align:left;margin-left:219.7pt;margin-top:3.8pt;width:30.45pt;height:10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" strokeweight=".25pt">
                <v:shadow color="#868686"/>
                <v:textbox>
                  <w:txbxContent>
                    <w:p w:rsidR="00006A98" w:rsidRPr="00AC74E4" w:rsidRDefault="00006A98" w:rsidP="009E4337">
                      <w:r>
                        <w:rPr>
                          <w:rFonts w:hint="eastAsia"/>
                        </w:rPr>
                        <w:t>注册账号</w:t>
                      </w:r>
                    </w:p>
                  </w:txbxContent>
                </v:textbox>
              </v:rect>
            </w:pict>
          </mc:Fallback>
        </mc:AlternateContent>
      </w:r>
      <w:r w:rsidR="009E4337">
        <w:rPr>
          <w:rFonts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6751C0" wp14:editId="22B83E45">
                <wp:simplePos x="0" y="0"/>
                <wp:positionH relativeFrom="column">
                  <wp:posOffset>3276600</wp:posOffset>
                </wp:positionH>
                <wp:positionV relativeFrom="paragraph">
                  <wp:posOffset>48260</wp:posOffset>
                </wp:positionV>
                <wp:extent cx="395605" cy="1279525"/>
                <wp:effectExtent l="9525" t="10160" r="13970" b="571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605" cy="127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6A98" w:rsidRPr="00AC74E4" w:rsidRDefault="00006A98" w:rsidP="009E4337">
                            <w:r>
                              <w:rPr>
                                <w:rFonts w:hint="eastAsia"/>
                              </w:rPr>
                              <w:t>用户登录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36" style="position:absolute;left:0;text-align:left;margin-left:258pt;margin-top:3.8pt;width:31.15pt;height:10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" strokeweight=".25pt">
                <v:shadow color="#868686"/>
                <v:textbox>
                  <w:txbxContent>
                    <w:p w:rsidR="00006A98" w:rsidRPr="00AC74E4" w:rsidRDefault="00006A98" w:rsidP="009E4337">
                      <w:r>
                        <w:rPr>
                          <w:rFonts w:hint="eastAsia"/>
                        </w:rPr>
                        <w:t>用户登录</w:t>
                      </w:r>
                    </w:p>
                  </w:txbxContent>
                </v:textbox>
              </v:rect>
            </w:pict>
          </mc:Fallback>
        </mc:AlternateContent>
      </w:r>
      <w:r w:rsidR="009E4337">
        <w:rPr>
          <w:rFonts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3998F0" wp14:editId="69ACE7AE">
                <wp:simplePos x="0" y="0"/>
                <wp:positionH relativeFrom="column">
                  <wp:posOffset>4387215</wp:posOffset>
                </wp:positionH>
                <wp:positionV relativeFrom="paragraph">
                  <wp:posOffset>48260</wp:posOffset>
                </wp:positionV>
                <wp:extent cx="351790" cy="1279525"/>
                <wp:effectExtent l="5715" t="10160" r="13970" b="5715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790" cy="127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6A98" w:rsidRPr="00AC74E4" w:rsidRDefault="00006A98" w:rsidP="009E4337">
                            <w:r>
                              <w:rPr>
                                <w:rFonts w:hint="eastAsia"/>
                              </w:rPr>
                              <w:t>接收数据</w:t>
                            </w:r>
                          </w:p>
                          <w:p w:rsidR="00006A98" w:rsidRPr="00AC74E4" w:rsidRDefault="00006A98" w:rsidP="009E43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" o:spid="_x0000_s1037" style="position:absolute;left:0;text-align:left;margin-left:345.45pt;margin-top:3.8pt;width:27.7pt;height:10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" strokeweight=".25pt">
                <v:shadow color="#868686"/>
                <v:textbox>
                  <w:txbxContent>
                    <w:p w:rsidR="00006A98" w:rsidRPr="00AC74E4" w:rsidRDefault="00006A98" w:rsidP="009E4337">
                      <w:r>
                        <w:rPr>
                          <w:rFonts w:hint="eastAsia"/>
                        </w:rPr>
                        <w:t>接收数据</w:t>
                      </w:r>
                    </w:p>
                    <w:p w:rsidR="00006A98" w:rsidRPr="00AC74E4" w:rsidRDefault="00006A98" w:rsidP="009E4337"/>
                  </w:txbxContent>
                </v:textbox>
              </v:rect>
            </w:pict>
          </mc:Fallback>
        </mc:AlternateContent>
      </w:r>
      <w:r w:rsidR="009E4337">
        <w:rPr>
          <w:rFonts w:cs="宋体" w:hint="eastAsia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0FCC4" wp14:editId="3D2DBD06">
                <wp:simplePos x="0" y="0"/>
                <wp:positionH relativeFrom="column">
                  <wp:posOffset>4951095</wp:posOffset>
                </wp:positionH>
                <wp:positionV relativeFrom="paragraph">
                  <wp:posOffset>48260</wp:posOffset>
                </wp:positionV>
                <wp:extent cx="351155" cy="1279525"/>
                <wp:effectExtent l="7620" t="10160" r="12700" b="571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155" cy="127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6A98" w:rsidRPr="00AC74E4" w:rsidRDefault="00006A98" w:rsidP="009E4337">
                            <w:r>
                              <w:rPr>
                                <w:rFonts w:hint="eastAsia"/>
                              </w:rPr>
                              <w:t>聊天界面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38" style="position:absolute;left:0;text-align:left;margin-left:389.85pt;margin-top:3.8pt;width:27.65pt;height:10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">
                <v:shadow color="#868686"/>
                <v:textbox>
                  <w:txbxContent>
                    <w:p w:rsidR="00006A98" w:rsidRPr="00AC74E4" w:rsidRDefault="00006A98" w:rsidP="009E4337">
                      <w:r>
                        <w:rPr>
                          <w:rFonts w:hint="eastAsia"/>
                        </w:rPr>
                        <w:t>聊天界面</w:t>
                      </w:r>
                    </w:p>
                  </w:txbxContent>
                </v:textbox>
              </v:rect>
            </w:pict>
          </mc:Fallback>
        </mc:AlternateContent>
      </w:r>
    </w:p>
    <w:p w:rsidR="009E4337" w:rsidRDefault="009E4337" w:rsidP="001A11ED">
      <w:pPr>
        <w:snapToGrid w:val="0"/>
        <w:spacing w:line="25" w:lineRule="atLeast"/>
        <w:ind w:firstLineChars="200" w:firstLine="420"/>
        <w:rPr>
          <w:rFonts w:cs="宋体"/>
          <w:color w:val="000000"/>
          <w:kern w:val="0"/>
        </w:rPr>
      </w:pPr>
    </w:p>
    <w:p w:rsidR="009E4337" w:rsidRDefault="009E4337" w:rsidP="001A11ED">
      <w:pPr>
        <w:snapToGrid w:val="0"/>
        <w:spacing w:line="25" w:lineRule="atLeast"/>
        <w:ind w:firstLineChars="200" w:firstLine="420"/>
        <w:rPr>
          <w:rFonts w:cs="宋体"/>
          <w:color w:val="000000"/>
          <w:kern w:val="0"/>
        </w:rPr>
      </w:pPr>
    </w:p>
    <w:p w:rsidR="009E4337" w:rsidRDefault="009E4337" w:rsidP="001A11ED">
      <w:pPr>
        <w:snapToGrid w:val="0"/>
        <w:spacing w:line="25" w:lineRule="atLeast"/>
        <w:ind w:firstLineChars="200" w:firstLine="420"/>
      </w:pPr>
      <w:r>
        <w:rPr>
          <w:rFonts w:hint="eastAsia"/>
        </w:rPr>
        <w:t xml:space="preserve"> </w:t>
      </w:r>
    </w:p>
    <w:p w:rsidR="009E4337" w:rsidRDefault="009E4337" w:rsidP="001A11ED">
      <w:pPr>
        <w:snapToGrid w:val="0"/>
        <w:spacing w:line="25" w:lineRule="atLeast"/>
        <w:ind w:firstLineChars="200"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  <w:t xml:space="preserve">        </w:t>
      </w:r>
    </w:p>
    <w:p w:rsidR="00872875" w:rsidRDefault="00872875" w:rsidP="001A11ED">
      <w:pPr>
        <w:snapToGrid w:val="0"/>
        <w:spacing w:line="25" w:lineRule="atLeast"/>
        <w:ind w:left="780" w:firstLineChars="1100" w:firstLine="2310"/>
        <w:rPr>
          <w:rFonts w:ascii="宋体" w:hAnsi="宋体" w:cs="宋体"/>
          <w:bCs/>
          <w:color w:val="000000"/>
          <w:kern w:val="0"/>
          <w:szCs w:val="21"/>
        </w:rPr>
      </w:pPr>
    </w:p>
    <w:p w:rsidR="009E4337" w:rsidRDefault="009E4337" w:rsidP="001A11ED">
      <w:pPr>
        <w:snapToGrid w:val="0"/>
        <w:spacing w:line="25" w:lineRule="atLeast"/>
        <w:ind w:left="780" w:firstLineChars="1100" w:firstLine="2310"/>
        <w:rPr>
          <w:rFonts w:ascii="宋体" w:hAnsi="宋体" w:cs="宋体"/>
          <w:color w:val="000000"/>
          <w:kern w:val="0"/>
          <w:szCs w:val="21"/>
        </w:rPr>
      </w:pPr>
      <w:r w:rsidRPr="00137CDD">
        <w:rPr>
          <w:rFonts w:ascii="宋体" w:hAnsi="宋体" w:cs="宋体" w:hint="eastAsia"/>
          <w:bCs/>
          <w:color w:val="000000"/>
          <w:kern w:val="0"/>
          <w:szCs w:val="21"/>
        </w:rPr>
        <w:t>图1.1</w:t>
      </w:r>
      <w:r>
        <w:rPr>
          <w:rFonts w:ascii="宋体" w:hAnsi="宋体" w:cs="宋体" w:hint="eastAsia"/>
          <w:color w:val="000000"/>
          <w:kern w:val="0"/>
          <w:szCs w:val="21"/>
        </w:rPr>
        <w:t>功能模块图</w:t>
      </w:r>
    </w:p>
    <w:p w:rsidR="009E4337" w:rsidRDefault="009E4337" w:rsidP="009E4337">
      <w:pPr>
        <w:rPr>
          <w:rFonts w:ascii="宋体" w:hAnsi="宋体" w:cs="宋体"/>
          <w:color w:val="000000"/>
          <w:kern w:val="0"/>
        </w:rPr>
      </w:pPr>
    </w:p>
    <w:p w:rsidR="0031633F" w:rsidRDefault="0031633F" w:rsidP="009E4337">
      <w:pPr>
        <w:rPr>
          <w:rFonts w:ascii="宋体" w:hAnsi="宋体" w:cs="宋体"/>
          <w:color w:val="000000"/>
          <w:kern w:val="0"/>
        </w:rPr>
      </w:pPr>
    </w:p>
    <w:p w:rsidR="001A11ED" w:rsidRDefault="009E4337" w:rsidP="009E4337">
      <w:pPr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lastRenderedPageBreak/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</w:p>
    <w:p w:rsidR="009E4337" w:rsidRPr="009E4337" w:rsidRDefault="009E4337" w:rsidP="009E4337"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</w:p>
    <w:p w:rsidR="00A56611" w:rsidRDefault="00A56611" w:rsidP="00B70E37">
      <w:pPr>
        <w:pStyle w:val="1"/>
        <w:spacing w:before="312" w:after="156"/>
      </w:pPr>
      <w:bookmarkStart w:id="6" w:name="_Toc471642109"/>
      <w:r w:rsidRPr="00093F56">
        <w:rPr>
          <w:rFonts w:hint="eastAsia"/>
        </w:rPr>
        <w:t xml:space="preserve">2 </w:t>
      </w:r>
      <w:r w:rsidRPr="00093F56">
        <w:rPr>
          <w:rFonts w:hint="eastAsia"/>
        </w:rPr>
        <w:t>逻辑设计</w:t>
      </w:r>
      <w:bookmarkEnd w:id="6"/>
    </w:p>
    <w:p w:rsidR="004E25BC" w:rsidRPr="004E25BC" w:rsidRDefault="004E25BC" w:rsidP="004E25BC">
      <w:r>
        <w:rPr>
          <w:rFonts w:hint="eastAsia"/>
        </w:rPr>
        <w:tab/>
      </w:r>
      <w:r w:rsidR="002D38C6">
        <w:rPr>
          <w:rFonts w:hint="eastAsia"/>
        </w:rPr>
        <w:t>1</w:t>
      </w:r>
      <w:r w:rsidR="002D38C6">
        <w:rPr>
          <w:rFonts w:hint="eastAsia"/>
        </w:rPr>
        <w:t>、</w:t>
      </w:r>
      <w:r>
        <w:rPr>
          <w:rFonts w:hint="eastAsia"/>
        </w:rPr>
        <w:t>系统整体逻辑：</w:t>
      </w:r>
    </w:p>
    <w:p w:rsidR="00FF4733" w:rsidRPr="00C72BBD" w:rsidRDefault="0031184C" w:rsidP="00C72BBD">
      <w:r>
        <w:rPr>
          <w:rFonts w:hint="eastAsia"/>
        </w:rPr>
        <w:tab/>
      </w:r>
      <w:r w:rsidR="00E864E5">
        <w:rPr>
          <w:rFonts w:hint="eastAsia"/>
        </w:rPr>
        <w:t>本系统由客户端响应用户的操作，通过封装对象实例化客户端，将请求发送给客户端，由客户端去执行相对应的数据库操作，将查询结果返回给服务器，服务器再执行响应的请求结果，图</w:t>
      </w:r>
      <w:r w:rsidR="00E864E5">
        <w:rPr>
          <w:rFonts w:hint="eastAsia"/>
        </w:rPr>
        <w:t>2.1</w:t>
      </w:r>
      <w:r w:rsidR="00E864E5">
        <w:rPr>
          <w:rFonts w:hint="eastAsia"/>
        </w:rPr>
        <w:t>所示</w:t>
      </w:r>
    </w:p>
    <w:bookmarkStart w:id="7" w:name="_Toc471642110"/>
    <w:p w:rsidR="00141E5B" w:rsidRDefault="00C72BBD" w:rsidP="00141E5B">
      <w:pPr>
        <w:spacing w:line="400" w:lineRule="exact"/>
        <w:outlineLvl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B97682" wp14:editId="4C041F36">
                <wp:simplePos x="0" y="0"/>
                <wp:positionH relativeFrom="column">
                  <wp:posOffset>329565</wp:posOffset>
                </wp:positionH>
                <wp:positionV relativeFrom="paragraph">
                  <wp:posOffset>137160</wp:posOffset>
                </wp:positionV>
                <wp:extent cx="542925" cy="1352550"/>
                <wp:effectExtent l="0" t="0" r="28575" b="1905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A98" w:rsidRDefault="00006A98" w:rsidP="001A11ED">
                            <w:pPr>
                              <w:spacing w:line="480" w:lineRule="auto"/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客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户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39" type="#_x0000_t202" style="position:absolute;left:0;text-align:left;margin-left:25.95pt;margin-top:10.8pt;width:42.75pt;height:10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" fillcolor="#cce8cf [3201]" strokeweight=".5pt">
                <v:textbox style="layout-flow:vertical-ideographic">
                  <w:txbxContent>
                    <w:p w:rsidR="00006A98" w:rsidRDefault="00006A98" w:rsidP="001A11ED">
                      <w:pPr>
                        <w:spacing w:line="480" w:lineRule="auto"/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客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户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2E271E" wp14:editId="669F9532">
                <wp:simplePos x="0" y="0"/>
                <wp:positionH relativeFrom="column">
                  <wp:posOffset>2225040</wp:posOffset>
                </wp:positionH>
                <wp:positionV relativeFrom="paragraph">
                  <wp:posOffset>127635</wp:posOffset>
                </wp:positionV>
                <wp:extent cx="542925" cy="1352550"/>
                <wp:effectExtent l="0" t="0" r="28575" b="1905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A98" w:rsidRDefault="00006A98" w:rsidP="001A11ED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服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务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器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40" type="#_x0000_t202" style="position:absolute;left:0;text-align:left;margin-left:175.2pt;margin-top:10.05pt;width:42.75pt;height:10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" fillcolor="#cce8cf [3201]" strokeweight=".5pt">
                <v:textbox style="layout-flow:vertical-ideographic">
                  <w:txbxContent>
                    <w:p w:rsidR="00006A98" w:rsidRDefault="00006A98" w:rsidP="001A11ED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服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务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2B7D34" wp14:editId="066EE5CC">
                <wp:simplePos x="0" y="0"/>
                <wp:positionH relativeFrom="column">
                  <wp:posOffset>4139565</wp:posOffset>
                </wp:positionH>
                <wp:positionV relativeFrom="paragraph">
                  <wp:posOffset>127635</wp:posOffset>
                </wp:positionV>
                <wp:extent cx="571500" cy="1352550"/>
                <wp:effectExtent l="0" t="0" r="19050" b="1905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A98" w:rsidRDefault="00006A98" w:rsidP="001A11ED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数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据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库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7" o:spid="_x0000_s1041" type="#_x0000_t202" style="position:absolute;left:0;text-align:left;margin-left:325.95pt;margin-top:10.05pt;width:45pt;height:106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" fillcolor="#cce8cf [3201]" strokeweight=".5pt">
                <v:textbox style="layout-flow:vertical-ideographic">
                  <w:txbxContent>
                    <w:p w:rsidR="00006A98" w:rsidRDefault="00006A98" w:rsidP="001A11ED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数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据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库</w:t>
                      </w:r>
                    </w:p>
                  </w:txbxContent>
                </v:textbox>
              </v:shape>
            </w:pict>
          </mc:Fallback>
        </mc:AlternateContent>
      </w:r>
      <w:bookmarkEnd w:id="7"/>
      <w:r w:rsidR="00141E5B">
        <w:rPr>
          <w:rFonts w:ascii="黑体" w:eastAsia="黑体" w:hAnsi="黑体" w:hint="eastAsia"/>
          <w:sz w:val="32"/>
          <w:szCs w:val="32"/>
        </w:rPr>
        <w:tab/>
      </w:r>
    </w:p>
    <w:bookmarkStart w:id="8" w:name="_Toc471642111"/>
    <w:p w:rsidR="00141E5B" w:rsidRPr="00141E5B" w:rsidRDefault="0085312F" w:rsidP="00141E5B">
      <w:pPr>
        <w:spacing w:line="400" w:lineRule="exact"/>
        <w:outlineLvl w:val="0"/>
        <w:rPr>
          <w:rFonts w:ascii="黑体" w:eastAsia="黑体" w:hAnsi="黑体"/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727589" wp14:editId="2D13EBFA">
                <wp:simplePos x="0" y="0"/>
                <wp:positionH relativeFrom="column">
                  <wp:posOffset>939165</wp:posOffset>
                </wp:positionH>
                <wp:positionV relativeFrom="paragraph">
                  <wp:posOffset>226060</wp:posOffset>
                </wp:positionV>
                <wp:extent cx="1190625" cy="85725"/>
                <wp:effectExtent l="0" t="19050" r="47625" b="47625"/>
                <wp:wrapNone/>
                <wp:docPr id="43" name="左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90625" cy="8572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43" o:spid="_x0000_s1026" type="#_x0000_t66" style="position:absolute;left:0;text-align:left;margin-left:73.95pt;margin-top:17.8pt;width:93.75pt;height:6.75pt;rotation:18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" adj="778" fillcolor="black [3213]" strokecolor="#1f4d78 [1604]" strokeweight="1pt"/>
            </w:pict>
          </mc:Fallback>
        </mc:AlternateContent>
      </w:r>
      <w:r w:rsidR="00141E5B">
        <w:rPr>
          <w:rFonts w:ascii="黑体" w:eastAsia="黑体" w:hAnsi="黑体" w:hint="eastAsia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 xml:space="preserve">         </w:t>
      </w:r>
      <w:r w:rsidR="000016FB">
        <w:rPr>
          <w:rFonts w:ascii="黑体" w:eastAsia="黑体" w:hAnsi="黑体" w:hint="eastAsia"/>
          <w:sz w:val="32"/>
          <w:szCs w:val="32"/>
        </w:rPr>
        <w:t xml:space="preserve"> </w:t>
      </w:r>
      <w:r w:rsidRPr="0085312F">
        <w:rPr>
          <w:rFonts w:hint="eastAsia"/>
          <w:sz w:val="18"/>
          <w:szCs w:val="18"/>
        </w:rPr>
        <w:t>发送请求</w:t>
      </w:r>
      <w:r w:rsidRPr="0085312F">
        <w:rPr>
          <w:rFonts w:hint="eastAsia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 xml:space="preserve">              </w:t>
      </w:r>
      <w:r w:rsidRPr="0085312F">
        <w:rPr>
          <w:rFonts w:hint="eastAsia"/>
          <w:sz w:val="18"/>
          <w:szCs w:val="18"/>
        </w:rPr>
        <w:t>查询数据库</w:t>
      </w:r>
      <w:bookmarkEnd w:id="8"/>
    </w:p>
    <w:p w:rsidR="00093F56" w:rsidRDefault="0085312F" w:rsidP="00231803">
      <w:pPr>
        <w:spacing w:line="400" w:lineRule="exac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509C2D" wp14:editId="5F8459B1">
                <wp:simplePos x="0" y="0"/>
                <wp:positionH relativeFrom="column">
                  <wp:posOffset>2882265</wp:posOffset>
                </wp:positionH>
                <wp:positionV relativeFrom="paragraph">
                  <wp:posOffset>10160</wp:posOffset>
                </wp:positionV>
                <wp:extent cx="1190625" cy="85725"/>
                <wp:effectExtent l="0" t="19050" r="47625" b="47625"/>
                <wp:wrapNone/>
                <wp:docPr id="44" name="左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90625" cy="8572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箭头 44" o:spid="_x0000_s1026" type="#_x0000_t66" style="position:absolute;left:0;text-align:left;margin-left:226.95pt;margin-top:.8pt;width:93.75pt;height:6.75pt;rotation:18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" adj="778" fillcolor="black [3213]" strokecolor="#1f4d78 [1604]" strokeweight="1pt"/>
            </w:pict>
          </mc:Fallback>
        </mc:AlternateContent>
      </w:r>
      <w:r w:rsidR="00075F19">
        <w:rPr>
          <w:rFonts w:hint="eastAsia"/>
        </w:rPr>
        <w:t xml:space="preserve">                </w:t>
      </w:r>
      <w:r w:rsidR="000016FB">
        <w:rPr>
          <w:rFonts w:hint="eastAsia"/>
        </w:rPr>
        <w:t xml:space="preserve">   </w:t>
      </w:r>
      <w:r w:rsidR="00075F19">
        <w:rPr>
          <w:rFonts w:hint="eastAsia"/>
        </w:rPr>
        <w:t>setData</w:t>
      </w:r>
    </w:p>
    <w:p w:rsidR="0085312F" w:rsidRDefault="0085312F" w:rsidP="00231803">
      <w:pPr>
        <w:spacing w:line="400" w:lineRule="exact"/>
      </w:pPr>
      <w:r>
        <w:rPr>
          <w:rFonts w:hint="eastAsia"/>
        </w:rPr>
        <w:tab/>
      </w:r>
      <w:r w:rsidR="00BC7141"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72BBD" w:rsidRPr="0085312F" w:rsidRDefault="0085312F" w:rsidP="00231803">
      <w:pPr>
        <w:spacing w:line="400" w:lineRule="exact"/>
        <w:rPr>
          <w:sz w:val="18"/>
          <w:szCs w:val="18"/>
        </w:rPr>
      </w:pPr>
      <w:r w:rsidRPr="0085312F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                   </w:t>
      </w:r>
      <w:r w:rsidR="000016FB">
        <w:rPr>
          <w:rFonts w:hint="eastAsia"/>
          <w:sz w:val="18"/>
          <w:szCs w:val="18"/>
        </w:rPr>
        <w:t xml:space="preserve">  </w:t>
      </w:r>
      <w:r w:rsidRPr="0085312F">
        <w:rPr>
          <w:rFonts w:hint="eastAsia"/>
          <w:sz w:val="18"/>
          <w:szCs w:val="18"/>
        </w:rPr>
        <w:t>请求结果</w:t>
      </w:r>
      <w:r w:rsidRPr="0085312F">
        <w:rPr>
          <w:rFonts w:hint="eastAsia"/>
          <w:sz w:val="18"/>
          <w:szCs w:val="18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 w:rsidR="00E864E5">
        <w:rPr>
          <w:rFonts w:hint="eastAsia"/>
          <w:sz w:val="18"/>
          <w:szCs w:val="18"/>
        </w:rPr>
        <w:t>查询结果返回到服务器</w:t>
      </w:r>
    </w:p>
    <w:p w:rsidR="00C72BBD" w:rsidRDefault="0085312F" w:rsidP="00231803">
      <w:pPr>
        <w:spacing w:line="400" w:lineRule="exac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71B224" wp14:editId="6BCBFCEC">
                <wp:simplePos x="0" y="0"/>
                <wp:positionH relativeFrom="column">
                  <wp:posOffset>939165</wp:posOffset>
                </wp:positionH>
                <wp:positionV relativeFrom="paragraph">
                  <wp:posOffset>-2540</wp:posOffset>
                </wp:positionV>
                <wp:extent cx="1190625" cy="85725"/>
                <wp:effectExtent l="19050" t="19050" r="28575" b="47625"/>
                <wp:wrapNone/>
                <wp:docPr id="40" name="左箭头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572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箭头 40" o:spid="_x0000_s1026" type="#_x0000_t66" style="position:absolute;left:0;text-align:left;margin-left:73.95pt;margin-top:-.2pt;width:93.75pt;height: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" adj="778" fillcolor="black [3213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B2CEAB" wp14:editId="65AF1D02">
                <wp:simplePos x="0" y="0"/>
                <wp:positionH relativeFrom="column">
                  <wp:posOffset>2882265</wp:posOffset>
                </wp:positionH>
                <wp:positionV relativeFrom="paragraph">
                  <wp:posOffset>-2540</wp:posOffset>
                </wp:positionV>
                <wp:extent cx="1190625" cy="85725"/>
                <wp:effectExtent l="19050" t="19050" r="28575" b="47625"/>
                <wp:wrapNone/>
                <wp:docPr id="42" name="左箭头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572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箭头 42" o:spid="_x0000_s1026" type="#_x0000_t66" style="position:absolute;left:0;text-align:left;margin-left:226.95pt;margin-top:-.2pt;width:93.75pt;height: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" adj="778" fillcolor="black [3213]" strokecolor="#1f4d78 [1604]" strokeweight="1pt"/>
            </w:pict>
          </mc:Fallback>
        </mc:AlternateContent>
      </w:r>
      <w:r w:rsidR="00075F19">
        <w:rPr>
          <w:rFonts w:hint="eastAsia"/>
        </w:rPr>
        <w:t xml:space="preserve">                </w:t>
      </w:r>
      <w:r w:rsidR="000016FB">
        <w:rPr>
          <w:rFonts w:hint="eastAsia"/>
        </w:rPr>
        <w:t xml:space="preserve">   </w:t>
      </w:r>
      <w:r w:rsidR="00075F19">
        <w:rPr>
          <w:rFonts w:hint="eastAsia"/>
        </w:rPr>
        <w:t>getData</w:t>
      </w:r>
    </w:p>
    <w:p w:rsidR="00E864E5" w:rsidRDefault="00E23189" w:rsidP="00E864E5">
      <w:pPr>
        <w:spacing w:line="400" w:lineRule="exact"/>
      </w:pPr>
      <w:r>
        <w:rPr>
          <w:rFonts w:hint="eastAsia"/>
        </w:rPr>
        <w:tab/>
      </w:r>
      <w:r w:rsidR="00E864E5">
        <w:rPr>
          <w:rFonts w:hint="eastAsia"/>
        </w:rPr>
        <w:tab/>
      </w:r>
      <w:r w:rsidR="00E864E5">
        <w:rPr>
          <w:rFonts w:hint="eastAsia"/>
        </w:rPr>
        <w:tab/>
      </w:r>
      <w:r w:rsidR="00E864E5">
        <w:rPr>
          <w:rFonts w:hint="eastAsia"/>
        </w:rPr>
        <w:tab/>
      </w:r>
      <w:r w:rsidR="00E864E5">
        <w:rPr>
          <w:rFonts w:hint="eastAsia"/>
        </w:rPr>
        <w:tab/>
      </w:r>
      <w:r w:rsidR="00E864E5">
        <w:rPr>
          <w:rFonts w:hint="eastAsia"/>
        </w:rPr>
        <w:tab/>
      </w:r>
      <w:r w:rsidR="00BC7141">
        <w:rPr>
          <w:rFonts w:hint="eastAsia"/>
        </w:rPr>
        <w:t xml:space="preserve"> </w:t>
      </w:r>
      <w:r w:rsidR="004A60DC">
        <w:rPr>
          <w:rFonts w:hint="eastAsia"/>
        </w:rPr>
        <w:t xml:space="preserve"> </w:t>
      </w:r>
      <w:r w:rsidR="00E864E5">
        <w:rPr>
          <w:rFonts w:hint="eastAsia"/>
        </w:rPr>
        <w:t>图</w:t>
      </w:r>
      <w:r w:rsidR="00E864E5">
        <w:rPr>
          <w:rFonts w:hint="eastAsia"/>
        </w:rPr>
        <w:t>2.</w:t>
      </w:r>
      <w:r w:rsidR="00BC7141">
        <w:rPr>
          <w:rFonts w:hint="eastAsia"/>
        </w:rPr>
        <w:t>1</w:t>
      </w:r>
      <w:r w:rsidR="00E864E5">
        <w:rPr>
          <w:rFonts w:hint="eastAsia"/>
        </w:rPr>
        <w:t>系统整体逻辑图</w:t>
      </w:r>
    </w:p>
    <w:p w:rsidR="004E25BC" w:rsidRDefault="004E25BC" w:rsidP="00E864E5">
      <w:pPr>
        <w:spacing w:line="400" w:lineRule="exact"/>
      </w:pPr>
    </w:p>
    <w:p w:rsidR="00096DD3" w:rsidRDefault="002D38C6" w:rsidP="00096DD3">
      <w:pPr>
        <w:spacing w:line="400" w:lineRule="exact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96DD3">
        <w:rPr>
          <w:rFonts w:hint="eastAsia"/>
        </w:rPr>
        <w:t>注册功能实现逻辑：</w:t>
      </w:r>
    </w:p>
    <w:p w:rsidR="00F27125" w:rsidRDefault="00E864E5" w:rsidP="004E25BC">
      <w:pPr>
        <w:spacing w:line="400" w:lineRule="exact"/>
        <w:ind w:firstLine="420"/>
      </w:pPr>
      <w:r>
        <w:t>用户通过客户端进行账号的申请，客户端将注册的</w:t>
      </w:r>
      <w:r>
        <w:rPr>
          <w:rFonts w:hint="eastAsia"/>
        </w:rPr>
        <w:t>User</w:t>
      </w:r>
      <w:r>
        <w:rPr>
          <w:rFonts w:hint="eastAsia"/>
        </w:rPr>
        <w:t>对象信息封装为</w:t>
      </w:r>
      <w:r>
        <w:rPr>
          <w:rFonts w:hint="eastAsia"/>
        </w:rPr>
        <w:t>CommandTranser</w:t>
      </w:r>
      <w:r>
        <w:rPr>
          <w:rFonts w:hint="eastAsia"/>
        </w:rPr>
        <w:t>对象，通过实例化一个客户端，经过</w:t>
      </w:r>
      <w:r>
        <w:rPr>
          <w:rFonts w:hint="eastAsia"/>
        </w:rPr>
        <w:t>sendData(CommandTranser msg)</w:t>
      </w:r>
      <w:r>
        <w:rPr>
          <w:rFonts w:hint="eastAsia"/>
        </w:rPr>
        <w:t>方法向服务器发送数据，服务器根据传来的</w:t>
      </w:r>
      <w:r w:rsidR="00BC7141">
        <w:rPr>
          <w:rFonts w:hint="eastAsia"/>
        </w:rPr>
        <w:t>注册请求和</w:t>
      </w:r>
      <w:r w:rsidR="00BC7141">
        <w:rPr>
          <w:rFonts w:hint="eastAsia"/>
        </w:rPr>
        <w:t>username</w:t>
      </w:r>
      <w:r w:rsidR="00BC7141">
        <w:rPr>
          <w:rFonts w:hint="eastAsia"/>
        </w:rPr>
        <w:t>去执行相应的数据库操作进行校验，由</w:t>
      </w:r>
      <w:r w:rsidR="00BC7141">
        <w:rPr>
          <w:rFonts w:hint="eastAsia"/>
        </w:rPr>
        <w:t>msg.isfalg()</w:t>
      </w:r>
      <w:r w:rsidR="00BC7141">
        <w:rPr>
          <w:rFonts w:hint="eastAsia"/>
        </w:rPr>
        <w:t>返回结果，如果已存在该账号，则重新进行注册，未存在该账号，则可以进行登录。如图</w:t>
      </w:r>
      <w:r w:rsidR="00BC7141">
        <w:rPr>
          <w:rFonts w:hint="eastAsia"/>
        </w:rPr>
        <w:t>2.2</w:t>
      </w:r>
      <w:r w:rsidR="00BC7141">
        <w:rPr>
          <w:rFonts w:hint="eastAsia"/>
        </w:rPr>
        <w:t>所示</w:t>
      </w:r>
    </w:p>
    <w:p w:rsidR="00E23189" w:rsidRDefault="00E23189" w:rsidP="00231803">
      <w:pPr>
        <w:spacing w:line="400" w:lineRule="exact"/>
      </w:pPr>
      <w:r>
        <w:rPr>
          <w:rFonts w:hint="eastAsia"/>
        </w:rPr>
        <w:tab/>
      </w:r>
      <w:r w:rsidR="00096DD3">
        <w:rPr>
          <w:rFonts w:hint="eastAsia"/>
        </w:rPr>
        <w:tab/>
      </w:r>
      <w:r w:rsidR="00096DD3">
        <w:rPr>
          <w:rFonts w:hint="eastAsia"/>
        </w:rPr>
        <w:tab/>
      </w:r>
      <w:r w:rsidR="00096DD3">
        <w:rPr>
          <w:rFonts w:hint="eastAsia"/>
        </w:rPr>
        <w:tab/>
      </w:r>
      <w:r w:rsidR="00096DD3">
        <w:rPr>
          <w:rFonts w:hint="eastAsia"/>
        </w:rPr>
        <w:tab/>
      </w:r>
      <w:r w:rsidR="00096DD3">
        <w:rPr>
          <w:rFonts w:hint="eastAsia"/>
        </w:rPr>
        <w:tab/>
        <w:t xml:space="preserve"> </w:t>
      </w:r>
      <w:r w:rsidR="00F27125">
        <w:rPr>
          <w:rFonts w:hint="eastAsia"/>
        </w:rPr>
        <w:t xml:space="preserve">                    </w:t>
      </w:r>
      <w:r w:rsidR="00F27125">
        <w:rPr>
          <w:rFonts w:hint="eastAsia"/>
        </w:rPr>
        <w:t>查询</w:t>
      </w:r>
    </w:p>
    <w:p w:rsidR="000B4168" w:rsidRDefault="00096DD3" w:rsidP="00231803">
      <w:pPr>
        <w:spacing w:line="400" w:lineRule="exac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F8B9FC" wp14:editId="2603AD60">
                <wp:simplePos x="0" y="0"/>
                <wp:positionH relativeFrom="column">
                  <wp:posOffset>4196716</wp:posOffset>
                </wp:positionH>
                <wp:positionV relativeFrom="paragraph">
                  <wp:posOffset>16510</wp:posOffset>
                </wp:positionV>
                <wp:extent cx="1181100" cy="409575"/>
                <wp:effectExtent l="0" t="0" r="19050" b="28575"/>
                <wp:wrapNone/>
                <wp:docPr id="58" name="流程图: 过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9575"/>
                        </a:xfrm>
                        <a:prstGeom prst="flowChartProcess">
                          <a:avLst/>
                        </a:prstGeom>
                        <a:noFill/>
                        <a:ln w="158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58" o:spid="_x0000_s1026" type="#_x0000_t109" style="position:absolute;left:0;text-align:left;margin-left:330.45pt;margin-top:1.3pt;width:93pt;height:3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" filled="f" strokecolor="black [3213]" strokeweight="1.25pt"/>
            </w:pict>
          </mc:Fallback>
        </mc:AlternateContent>
      </w:r>
      <w:r w:rsidR="00F271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1EF185" wp14:editId="1C247D9F">
                <wp:simplePos x="0" y="0"/>
                <wp:positionH relativeFrom="column">
                  <wp:posOffset>2644140</wp:posOffset>
                </wp:positionH>
                <wp:positionV relativeFrom="paragraph">
                  <wp:posOffset>229235</wp:posOffset>
                </wp:positionV>
                <wp:extent cx="1495425" cy="85725"/>
                <wp:effectExtent l="19050" t="19050" r="28575" b="47625"/>
                <wp:wrapNone/>
                <wp:docPr id="62" name="左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572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箭头 62" o:spid="_x0000_s1026" type="#_x0000_t66" style="position:absolute;left:0;text-align:left;margin-left:208.2pt;margin-top:18.05pt;width:117.75pt;height:6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" adj="619" fillcolor="black [3213]" strokecolor="#1f4d78 [1604]" strokeweight="1pt"/>
            </w:pict>
          </mc:Fallback>
        </mc:AlternateContent>
      </w:r>
      <w:r w:rsidR="00F271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F3EB71" wp14:editId="2E9C2E1C">
                <wp:simplePos x="0" y="0"/>
                <wp:positionH relativeFrom="column">
                  <wp:posOffset>2643505</wp:posOffset>
                </wp:positionH>
                <wp:positionV relativeFrom="paragraph">
                  <wp:posOffset>104775</wp:posOffset>
                </wp:positionV>
                <wp:extent cx="1495425" cy="85726"/>
                <wp:effectExtent l="0" t="19050" r="47625" b="47625"/>
                <wp:wrapNone/>
                <wp:docPr id="50" name="左箭头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95425" cy="85726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箭头 50" o:spid="_x0000_s1026" type="#_x0000_t66" style="position:absolute;left:0;text-align:left;margin-left:208.15pt;margin-top:8.25pt;width:117.75pt;height:6.75pt;rotation:18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" adj="619" fillcolor="black [3213]" strokecolor="#1f4d78 [1604]" strokeweight="1pt"/>
            </w:pict>
          </mc:Fallback>
        </mc:AlternateContent>
      </w:r>
      <w:r w:rsidR="00F271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A1BCC4" wp14:editId="2FD387D1">
                <wp:simplePos x="0" y="0"/>
                <wp:positionH relativeFrom="column">
                  <wp:posOffset>853440</wp:posOffset>
                </wp:positionH>
                <wp:positionV relativeFrom="paragraph">
                  <wp:posOffset>19685</wp:posOffset>
                </wp:positionV>
                <wp:extent cx="1695450" cy="409575"/>
                <wp:effectExtent l="0" t="0" r="19050" b="28575"/>
                <wp:wrapNone/>
                <wp:docPr id="57" name="流程图: 过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09575"/>
                        </a:xfrm>
                        <a:prstGeom prst="flowChartProcess">
                          <a:avLst/>
                        </a:prstGeom>
                        <a:noFill/>
                        <a:ln w="158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7" o:spid="_x0000_s1026" type="#_x0000_t109" style="position:absolute;left:0;text-align:left;margin-left:67.2pt;margin-top:1.55pt;width:133.5pt;height:32.2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" filled="f" strokecolor="black [3213]" strokeweight="1.25pt"/>
            </w:pict>
          </mc:Fallback>
        </mc:AlternateContent>
      </w:r>
      <w:r w:rsidR="000B4168">
        <w:rPr>
          <w:rFonts w:hint="eastAsia"/>
        </w:rPr>
        <w:tab/>
      </w:r>
      <w:r w:rsidR="00F27125">
        <w:rPr>
          <w:rFonts w:hint="eastAsia"/>
        </w:rPr>
        <w:t xml:space="preserve">               </w:t>
      </w:r>
      <w:r w:rsidR="00F27125">
        <w:rPr>
          <w:rFonts w:hint="eastAsia"/>
        </w:rPr>
        <w:t>服务器</w:t>
      </w:r>
      <w:r w:rsidR="00F27125">
        <w:rPr>
          <w:rFonts w:hint="eastAsia"/>
        </w:rPr>
        <w:t xml:space="preserve">       </w:t>
      </w:r>
      <w:r w:rsidR="001A11ED">
        <w:rPr>
          <w:rFonts w:hint="eastAsia"/>
        </w:rPr>
        <w:t xml:space="preserve">       </w:t>
      </w:r>
      <w:r w:rsidR="00F27125">
        <w:rPr>
          <w:rFonts w:hint="eastAsia"/>
        </w:rPr>
        <w:t xml:space="preserve">             </w:t>
      </w:r>
      <w:r w:rsidR="00386925">
        <w:rPr>
          <w:rFonts w:hint="eastAsia"/>
        </w:rPr>
        <w:t xml:space="preserve">              </w:t>
      </w:r>
      <w:r w:rsidR="00F27125">
        <w:rPr>
          <w:rFonts w:hint="eastAsia"/>
        </w:rPr>
        <w:t>查询数据库</w:t>
      </w:r>
    </w:p>
    <w:p w:rsidR="00C72BBD" w:rsidRDefault="00F27125" w:rsidP="00231803">
      <w:pPr>
        <w:spacing w:line="400" w:lineRule="exact"/>
      </w:pPr>
      <w:r>
        <w:rPr>
          <w:rFonts w:hint="eastAsia"/>
        </w:rPr>
        <w:t xml:space="preserve">                                       </w:t>
      </w:r>
      <w:r w:rsidR="000016FB">
        <w:rPr>
          <w:rFonts w:hint="eastAsia"/>
        </w:rPr>
        <w:t xml:space="preserve">      </w:t>
      </w:r>
      <w:r>
        <w:rPr>
          <w:rFonts w:hint="eastAsia"/>
        </w:rPr>
        <w:t>返回查询结果</w:t>
      </w:r>
      <w:r>
        <w:rPr>
          <w:rFonts w:hint="eastAsia"/>
        </w:rPr>
        <w:t xml:space="preserve">                 </w:t>
      </w:r>
    </w:p>
    <w:p w:rsidR="00C72BBD" w:rsidRDefault="0028147E" w:rsidP="00231803">
      <w:pPr>
        <w:spacing w:line="400" w:lineRule="exac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0E23E2" wp14:editId="76836F76">
                <wp:simplePos x="0" y="0"/>
                <wp:positionH relativeFrom="column">
                  <wp:posOffset>2077403</wp:posOffset>
                </wp:positionH>
                <wp:positionV relativeFrom="paragraph">
                  <wp:posOffset>68897</wp:posOffset>
                </wp:positionV>
                <wp:extent cx="304800" cy="85726"/>
                <wp:effectExtent l="14287" t="4763" r="33338" b="33337"/>
                <wp:wrapNone/>
                <wp:docPr id="53" name="左箭头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4800" cy="85726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箭头 53" o:spid="_x0000_s1026" type="#_x0000_t66" style="position:absolute;left:0;text-align:left;margin-left:163.6pt;margin-top:5.4pt;width:24pt;height:6.75pt;rotation:-90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" adj="3038" fillcolor="black [3213]" strokecolor="#1f4d78 [1604]" strokeweight="1pt"/>
            </w:pict>
          </mc:Fallback>
        </mc:AlternateContent>
      </w:r>
      <w:r>
        <w:rPr>
          <w:rFonts w:hint="eastAsia"/>
        </w:rPr>
        <w:t xml:space="preserve">                            </w:t>
      </w:r>
    </w:p>
    <w:p w:rsidR="00C72BBD" w:rsidRDefault="0028147E" w:rsidP="00231803">
      <w:pPr>
        <w:spacing w:line="400" w:lineRule="exac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580452" wp14:editId="6AAA7A67">
                <wp:simplePos x="0" y="0"/>
                <wp:positionH relativeFrom="column">
                  <wp:posOffset>1624965</wp:posOffset>
                </wp:positionH>
                <wp:positionV relativeFrom="paragraph">
                  <wp:posOffset>29210</wp:posOffset>
                </wp:positionV>
                <wp:extent cx="1228725" cy="752475"/>
                <wp:effectExtent l="19050" t="19050" r="47625" b="47625"/>
                <wp:wrapNone/>
                <wp:docPr id="49" name="流程图: 决策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52475"/>
                        </a:xfrm>
                        <a:prstGeom prst="flowChartDecision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49" o:spid="_x0000_s1026" type="#_x0000_t110" style="position:absolute;left:0;text-align:left;margin-left:127.95pt;margin-top:2.3pt;width:96.75pt;height:59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" filled="f" strokecolor="black [3213]" strokeweight="1.25pt"/>
            </w:pict>
          </mc:Fallback>
        </mc:AlternateContent>
      </w:r>
      <w:r>
        <w:rPr>
          <w:rFonts w:hint="eastAsia"/>
        </w:rPr>
        <w:t xml:space="preserve">                             </w:t>
      </w:r>
      <w:r w:rsidR="00F27125">
        <w:rPr>
          <w:rFonts w:hint="eastAsia"/>
        </w:rPr>
        <w:t xml:space="preserve">               false    </w:t>
      </w:r>
    </w:p>
    <w:p w:rsidR="000B4168" w:rsidRDefault="00F27125" w:rsidP="00231803">
      <w:pPr>
        <w:spacing w:line="400" w:lineRule="exac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26BF99" wp14:editId="4E9125ED">
                <wp:simplePos x="0" y="0"/>
                <wp:positionH relativeFrom="column">
                  <wp:posOffset>2853055</wp:posOffset>
                </wp:positionH>
                <wp:positionV relativeFrom="paragraph">
                  <wp:posOffset>107949</wp:posOffset>
                </wp:positionV>
                <wp:extent cx="1495425" cy="85725"/>
                <wp:effectExtent l="0" t="19050" r="47625" b="47625"/>
                <wp:wrapNone/>
                <wp:docPr id="61" name="左箭头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95425" cy="8572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箭头 61" o:spid="_x0000_s1026" type="#_x0000_t66" style="position:absolute;left:0;text-align:left;margin-left:224.65pt;margin-top:8.5pt;width:117.75pt;height:6.75pt;rotation:180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" adj="619" fillcolor="black [3213]" strokecolor="#1f4d78 [1604]" strokeweight="1pt"/>
            </w:pict>
          </mc:Fallback>
        </mc:AlternateContent>
      </w:r>
      <w:r w:rsidR="0028147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68CAAB" wp14:editId="1C33C63C">
                <wp:simplePos x="0" y="0"/>
                <wp:positionH relativeFrom="column">
                  <wp:posOffset>294322</wp:posOffset>
                </wp:positionH>
                <wp:positionV relativeFrom="paragraph">
                  <wp:posOffset>209233</wp:posOffset>
                </wp:positionV>
                <wp:extent cx="1619250" cy="85725"/>
                <wp:effectExtent l="23812" t="14288" r="42863" b="23812"/>
                <wp:wrapNone/>
                <wp:docPr id="48" name="左箭头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9250" cy="8572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箭头 48" o:spid="_x0000_s1026" type="#_x0000_t66" style="position:absolute;left:0;text-align:left;margin-left:23.15pt;margin-top:16.5pt;width:127.5pt;height:6.75pt;rotation:9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" adj="572" fillcolor="black [3213]" strokecolor="#1f4d78 [1604]" strokeweight="1pt"/>
            </w:pict>
          </mc:Fallback>
        </mc:AlternateContent>
      </w:r>
      <w:r w:rsidR="0028147E">
        <w:rPr>
          <w:rFonts w:hint="eastAsia"/>
        </w:rPr>
        <w:t xml:space="preserve">      </w:t>
      </w:r>
      <w:r w:rsidR="001A11ED">
        <w:rPr>
          <w:rFonts w:hint="eastAsia"/>
        </w:rPr>
        <w:t xml:space="preserve">  </w:t>
      </w:r>
      <w:r w:rsidR="000A1E87">
        <w:rPr>
          <w:rFonts w:hint="eastAsia"/>
        </w:rPr>
        <w:t>注册</w:t>
      </w:r>
      <w:r w:rsidR="0028147E">
        <w:rPr>
          <w:rFonts w:hint="eastAsia"/>
        </w:rPr>
        <w:t>请求</w:t>
      </w:r>
      <w:r w:rsidR="0028147E">
        <w:rPr>
          <w:rFonts w:hint="eastAsia"/>
        </w:rPr>
        <w:t xml:space="preserve">       </w:t>
      </w:r>
      <w:r w:rsidR="001A11ED">
        <w:rPr>
          <w:rFonts w:hint="eastAsia"/>
        </w:rPr>
        <w:t xml:space="preserve">   </w:t>
      </w:r>
      <w:r w:rsidR="0028147E">
        <w:rPr>
          <w:rFonts w:hint="eastAsia"/>
        </w:rPr>
        <w:t xml:space="preserve">  </w:t>
      </w:r>
      <w:r w:rsidR="0028147E">
        <w:rPr>
          <w:rFonts w:hint="eastAsia"/>
        </w:rPr>
        <w:t>用户是否存在</w:t>
      </w:r>
      <w:r>
        <w:rPr>
          <w:rFonts w:hint="eastAsia"/>
        </w:rPr>
        <w:t xml:space="preserve">      </w:t>
      </w:r>
    </w:p>
    <w:p w:rsidR="000B4168" w:rsidRDefault="000B4168" w:rsidP="00231803">
      <w:pPr>
        <w:spacing w:line="400" w:lineRule="exact"/>
      </w:pPr>
    </w:p>
    <w:p w:rsidR="000B4168" w:rsidRDefault="00F27125" w:rsidP="00231803">
      <w:pPr>
        <w:spacing w:line="400" w:lineRule="exac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48A38C" wp14:editId="42B6EABB">
                <wp:simplePos x="0" y="0"/>
                <wp:positionH relativeFrom="column">
                  <wp:posOffset>3858260</wp:posOffset>
                </wp:positionH>
                <wp:positionV relativeFrom="paragraph">
                  <wp:posOffset>71755</wp:posOffset>
                </wp:positionV>
                <wp:extent cx="951865" cy="85725"/>
                <wp:effectExtent l="13970" t="5080" r="33655" b="33655"/>
                <wp:wrapNone/>
                <wp:docPr id="63" name="左箭头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51865" cy="8572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箭头 63" o:spid="_x0000_s1026" type="#_x0000_t66" style="position:absolute;left:0;text-align:left;margin-left:303.8pt;margin-top:5.65pt;width:74.95pt;height:6.75pt;rotation:-9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" adj="973" fillcolor="black [3213]" strokecolor="#1f4d78 [1604]" strokeweight="1pt"/>
            </w:pict>
          </mc:Fallback>
        </mc:AlternateContent>
      </w:r>
      <w:r w:rsidR="00386925">
        <w:rPr>
          <w:rFonts w:hint="eastAsia"/>
        </w:rPr>
        <w:t xml:space="preserve">     </w:t>
      </w:r>
      <w:r w:rsidR="003F2D7C">
        <w:rPr>
          <w:rFonts w:hint="eastAsia"/>
        </w:rPr>
        <w:t xml:space="preserve"> </w:t>
      </w:r>
      <w:r w:rsidR="001A11ED">
        <w:rPr>
          <w:rFonts w:hint="eastAsia"/>
        </w:rPr>
        <w:t xml:space="preserve">  </w:t>
      </w:r>
      <w:r w:rsidR="00386925">
        <w:rPr>
          <w:rFonts w:hint="eastAsia"/>
        </w:rPr>
        <w:t>setData</w:t>
      </w:r>
      <w:r w:rsidR="003F2D7C">
        <w:rPr>
          <w:rFonts w:hint="eastAsia"/>
        </w:rPr>
        <w:t>()</w:t>
      </w:r>
      <w:r>
        <w:rPr>
          <w:rFonts w:hint="eastAsia"/>
        </w:rPr>
        <w:t xml:space="preserve">                        </w:t>
      </w:r>
    </w:p>
    <w:p w:rsidR="000B4168" w:rsidRDefault="00F27125" w:rsidP="00231803">
      <w:pPr>
        <w:spacing w:line="400" w:lineRule="exac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57DC99" wp14:editId="0BB6E387">
                <wp:simplePos x="0" y="0"/>
                <wp:positionH relativeFrom="column">
                  <wp:posOffset>1955483</wp:posOffset>
                </wp:positionH>
                <wp:positionV relativeFrom="paragraph">
                  <wp:posOffset>21907</wp:posOffset>
                </wp:positionV>
                <wp:extent cx="542290" cy="85725"/>
                <wp:effectExtent l="18732" t="318" r="28893" b="28892"/>
                <wp:wrapNone/>
                <wp:docPr id="54" name="左箭头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2290" cy="8572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箭头 54" o:spid="_x0000_s1026" type="#_x0000_t66" style="position:absolute;left:0;text-align:left;margin-left:154pt;margin-top:1.7pt;width:42.7pt;height:6.75pt;rotation:-9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" adj="1707" fillcolor="black [3213]" strokecolor="#1f4d78 [1604]" strokeweight="1pt"/>
            </w:pict>
          </mc:Fallback>
        </mc:AlternateContent>
      </w: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true</w:t>
      </w:r>
    </w:p>
    <w:p w:rsidR="000B4168" w:rsidRDefault="00F27125" w:rsidP="00231803">
      <w:pPr>
        <w:spacing w:line="400" w:lineRule="exac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4374F5" wp14:editId="70EA9658">
                <wp:simplePos x="0" y="0"/>
                <wp:positionH relativeFrom="column">
                  <wp:posOffset>3377565</wp:posOffset>
                </wp:positionH>
                <wp:positionV relativeFrom="paragraph">
                  <wp:posOffset>102235</wp:posOffset>
                </wp:positionV>
                <wp:extent cx="1933575" cy="466725"/>
                <wp:effectExtent l="0" t="0" r="28575" b="28575"/>
                <wp:wrapNone/>
                <wp:docPr id="288" name="流程图: 过程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66725"/>
                        </a:xfrm>
                        <a:prstGeom prst="flowChartProcess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88" o:spid="_x0000_s1026" type="#_x0000_t109" style="position:absolute;left:0;text-align:left;margin-left:265.95pt;margin-top:8.05pt;width:152.25pt;height:36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" filled="f" strokecolor="black [3213]" strokeweight="1.25pt"/>
            </w:pict>
          </mc:Fallback>
        </mc:AlternateContent>
      </w:r>
      <w:r w:rsidR="0028147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96A8C7" wp14:editId="18D5BFF9">
                <wp:simplePos x="0" y="0"/>
                <wp:positionH relativeFrom="column">
                  <wp:posOffset>786765</wp:posOffset>
                </wp:positionH>
                <wp:positionV relativeFrom="paragraph">
                  <wp:posOffset>102235</wp:posOffset>
                </wp:positionV>
                <wp:extent cx="1933575" cy="466725"/>
                <wp:effectExtent l="0" t="0" r="28575" b="28575"/>
                <wp:wrapNone/>
                <wp:docPr id="56" name="流程图: 过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66725"/>
                        </a:xfrm>
                        <a:prstGeom prst="flowChartProcess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6" o:spid="_x0000_s1026" type="#_x0000_t109" style="position:absolute;left:0;text-align:left;margin-left:61.95pt;margin-top:8.05pt;width:152.25pt;height:36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" filled="f" strokecolor="black [3213]" strokeweight="1.25pt"/>
            </w:pict>
          </mc:Fallback>
        </mc:AlternateContent>
      </w:r>
    </w:p>
    <w:p w:rsidR="000B4168" w:rsidRDefault="0028147E" w:rsidP="00231803">
      <w:pPr>
        <w:spacing w:line="400" w:lineRule="exact"/>
      </w:pPr>
      <w:r>
        <w:rPr>
          <w:rFonts w:hint="eastAsia"/>
        </w:rPr>
        <w:t xml:space="preserve">                   </w:t>
      </w:r>
      <w:r>
        <w:rPr>
          <w:rFonts w:hint="eastAsia"/>
        </w:rPr>
        <w:t>客户端注册</w:t>
      </w:r>
      <w:r w:rsidR="00F27125">
        <w:rPr>
          <w:rFonts w:hint="eastAsia"/>
        </w:rPr>
        <w:t xml:space="preserve">                </w:t>
      </w:r>
      <w:r w:rsidR="001A11ED">
        <w:rPr>
          <w:rFonts w:hint="eastAsia"/>
        </w:rPr>
        <w:t xml:space="preserve">       </w:t>
      </w:r>
      <w:r w:rsidR="00F27125">
        <w:rPr>
          <w:rFonts w:hint="eastAsia"/>
        </w:rPr>
        <w:t>允许并完成注册，用户登录</w:t>
      </w:r>
    </w:p>
    <w:p w:rsidR="000B4168" w:rsidRDefault="000B4168" w:rsidP="00231803">
      <w:pPr>
        <w:spacing w:line="400" w:lineRule="exact"/>
      </w:pPr>
    </w:p>
    <w:p w:rsidR="000A1E87" w:rsidRDefault="000A1E87" w:rsidP="000A1E87">
      <w:pPr>
        <w:spacing w:line="400" w:lineRule="exact"/>
      </w:pPr>
      <w:r>
        <w:rPr>
          <w:rFonts w:hint="eastAsia"/>
        </w:rPr>
        <w:tab/>
      </w:r>
      <w:r w:rsidR="00BC7141">
        <w:rPr>
          <w:rFonts w:hint="eastAsia"/>
        </w:rPr>
        <w:tab/>
      </w:r>
      <w:r w:rsidR="00BC7141">
        <w:rPr>
          <w:rFonts w:hint="eastAsia"/>
        </w:rPr>
        <w:tab/>
      </w:r>
      <w:r w:rsidR="00BC7141">
        <w:rPr>
          <w:rFonts w:hint="eastAsia"/>
        </w:rPr>
        <w:tab/>
      </w:r>
      <w:r w:rsidR="00BC7141">
        <w:rPr>
          <w:rFonts w:hint="eastAsia"/>
        </w:rPr>
        <w:tab/>
      </w:r>
      <w:r w:rsidR="00BC7141">
        <w:rPr>
          <w:rFonts w:hint="eastAsia"/>
        </w:rPr>
        <w:tab/>
      </w:r>
      <w:r w:rsidR="003733B5">
        <w:rPr>
          <w:rFonts w:hint="eastAsia"/>
        </w:rPr>
        <w:t xml:space="preserve">       </w:t>
      </w:r>
      <w:r w:rsidR="00BC7141">
        <w:rPr>
          <w:rFonts w:hint="eastAsia"/>
        </w:rPr>
        <w:t>图</w:t>
      </w:r>
      <w:r w:rsidR="00BC7141">
        <w:rPr>
          <w:rFonts w:hint="eastAsia"/>
        </w:rPr>
        <w:t xml:space="preserve">2.2 </w:t>
      </w:r>
      <w:r w:rsidR="00BC7141">
        <w:rPr>
          <w:rFonts w:hint="eastAsia"/>
        </w:rPr>
        <w:t>用户注册逻辑图</w:t>
      </w:r>
    </w:p>
    <w:p w:rsidR="000A1E87" w:rsidRDefault="000A1E87" w:rsidP="000A1E87">
      <w:pPr>
        <w:spacing w:line="400" w:lineRule="exact"/>
      </w:pPr>
      <w:r>
        <w:rPr>
          <w:rFonts w:hint="eastAsia"/>
        </w:rPr>
        <w:lastRenderedPageBreak/>
        <w:tab/>
      </w:r>
      <w:r w:rsidR="002D38C6">
        <w:rPr>
          <w:rFonts w:hint="eastAsia"/>
        </w:rPr>
        <w:t>3</w:t>
      </w:r>
      <w:r w:rsidR="002D38C6">
        <w:rPr>
          <w:rFonts w:hint="eastAsia"/>
        </w:rPr>
        <w:t>、</w:t>
      </w:r>
      <w:r>
        <w:rPr>
          <w:rFonts w:hint="eastAsia"/>
        </w:rPr>
        <w:t>登录</w:t>
      </w:r>
      <w:r w:rsidR="004E25BC">
        <w:rPr>
          <w:rFonts w:hint="eastAsia"/>
        </w:rPr>
        <w:t>逻辑图：</w:t>
      </w:r>
    </w:p>
    <w:p w:rsidR="00E864E5" w:rsidRDefault="004E25BC" w:rsidP="000A1E87">
      <w:pPr>
        <w:spacing w:line="400" w:lineRule="exact"/>
      </w:pPr>
      <w:r>
        <w:rPr>
          <w:rFonts w:hint="eastAsia"/>
        </w:rPr>
        <w:tab/>
      </w:r>
      <w:r w:rsidR="00BC7141">
        <w:t>用户通过客户端进行登录，客户端将带有账号</w:t>
      </w:r>
      <w:r w:rsidR="00BC7141">
        <w:rPr>
          <w:rFonts w:hint="eastAsia"/>
        </w:rPr>
        <w:t>和密码</w:t>
      </w:r>
      <w:r w:rsidR="00BC7141">
        <w:t>的登录指令</w:t>
      </w:r>
      <w:r w:rsidR="00BC7141">
        <w:rPr>
          <w:rFonts w:hint="eastAsia"/>
        </w:rPr>
        <w:t>封装为</w:t>
      </w:r>
      <w:r w:rsidR="00BC7141">
        <w:rPr>
          <w:rFonts w:hint="eastAsia"/>
        </w:rPr>
        <w:t>CommandTranser</w:t>
      </w:r>
      <w:r w:rsidR="00BC7141">
        <w:rPr>
          <w:rFonts w:hint="eastAsia"/>
        </w:rPr>
        <w:t>对象，然后实例化一个客户端，经过</w:t>
      </w:r>
      <w:r w:rsidR="00BC7141">
        <w:rPr>
          <w:rFonts w:hint="eastAsia"/>
        </w:rPr>
        <w:t>sendData(CommandTranser msg)</w:t>
      </w:r>
      <w:r w:rsidR="00BC7141">
        <w:rPr>
          <w:rFonts w:hint="eastAsia"/>
        </w:rPr>
        <w:t>方法向服务器发送数据，服务器根据传来的</w:t>
      </w:r>
      <w:r w:rsidR="00F700FC">
        <w:rPr>
          <w:rFonts w:hint="eastAsia"/>
        </w:rPr>
        <w:t>登录</w:t>
      </w:r>
      <w:r w:rsidR="00BC7141">
        <w:rPr>
          <w:rFonts w:hint="eastAsia"/>
        </w:rPr>
        <w:t>请求</w:t>
      </w:r>
      <w:r w:rsidR="00F700FC">
        <w:rPr>
          <w:rFonts w:hint="eastAsia"/>
        </w:rPr>
        <w:t>、</w:t>
      </w:r>
      <w:r w:rsidR="00BC7141">
        <w:rPr>
          <w:rFonts w:hint="eastAsia"/>
        </w:rPr>
        <w:t>username</w:t>
      </w:r>
      <w:r w:rsidR="00F700FC">
        <w:rPr>
          <w:rFonts w:hint="eastAsia"/>
        </w:rPr>
        <w:t>和</w:t>
      </w:r>
      <w:r w:rsidR="00F700FC">
        <w:rPr>
          <w:rFonts w:hint="eastAsia"/>
        </w:rPr>
        <w:t>password</w:t>
      </w:r>
      <w:r w:rsidR="00BC7141">
        <w:rPr>
          <w:rFonts w:hint="eastAsia"/>
        </w:rPr>
        <w:t>去执行相应的数据库操作进行校验，由</w:t>
      </w:r>
      <w:r w:rsidR="00BC7141">
        <w:rPr>
          <w:rFonts w:hint="eastAsia"/>
        </w:rPr>
        <w:t>msg.isfalg()</w:t>
      </w:r>
      <w:r w:rsidR="00BC7141">
        <w:rPr>
          <w:rFonts w:hint="eastAsia"/>
        </w:rPr>
        <w:t>返回结果</w:t>
      </w:r>
      <w:r w:rsidR="00F700FC">
        <w:rPr>
          <w:rFonts w:hint="eastAsia"/>
        </w:rPr>
        <w:t>，存在该用户则允许登录，否则需要重新输入正确的账号密码再次进行登录。如图</w:t>
      </w:r>
      <w:r w:rsidR="00F700FC">
        <w:rPr>
          <w:rFonts w:hint="eastAsia"/>
        </w:rPr>
        <w:t>2.3</w:t>
      </w:r>
      <w:r w:rsidR="00F700FC">
        <w:rPr>
          <w:rFonts w:hint="eastAsia"/>
        </w:rPr>
        <w:t>所示</w:t>
      </w:r>
    </w:p>
    <w:p w:rsidR="00F700FC" w:rsidRDefault="00F700FC" w:rsidP="000A1E87">
      <w:pPr>
        <w:spacing w:line="400" w:lineRule="exact"/>
      </w:pPr>
    </w:p>
    <w:p w:rsidR="000A1E87" w:rsidRDefault="000A1E87" w:rsidP="000A1E87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</w:t>
      </w:r>
      <w:r w:rsidR="000016FB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</w:p>
    <w:p w:rsidR="000A1E87" w:rsidRDefault="000A1E87" w:rsidP="000A1E87">
      <w:pPr>
        <w:spacing w:line="400" w:lineRule="exac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3279AA" wp14:editId="3A72502A">
                <wp:simplePos x="0" y="0"/>
                <wp:positionH relativeFrom="column">
                  <wp:posOffset>4196716</wp:posOffset>
                </wp:positionH>
                <wp:positionV relativeFrom="paragraph">
                  <wp:posOffset>16510</wp:posOffset>
                </wp:positionV>
                <wp:extent cx="1181100" cy="409575"/>
                <wp:effectExtent l="0" t="0" r="19050" b="28575"/>
                <wp:wrapNone/>
                <wp:docPr id="290" name="流程图: 过程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9575"/>
                        </a:xfrm>
                        <a:prstGeom prst="flowChartProcess">
                          <a:avLst/>
                        </a:prstGeom>
                        <a:noFill/>
                        <a:ln w="158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90" o:spid="_x0000_s1026" type="#_x0000_t109" style="position:absolute;left:0;text-align:left;margin-left:330.45pt;margin-top:1.3pt;width:93pt;height:32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" filled="f" strokecolor="black [3213]" strokeweight="1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7A3A31" wp14:editId="421748F6">
                <wp:simplePos x="0" y="0"/>
                <wp:positionH relativeFrom="column">
                  <wp:posOffset>2644140</wp:posOffset>
                </wp:positionH>
                <wp:positionV relativeFrom="paragraph">
                  <wp:posOffset>229235</wp:posOffset>
                </wp:positionV>
                <wp:extent cx="1495425" cy="85725"/>
                <wp:effectExtent l="19050" t="19050" r="28575" b="47625"/>
                <wp:wrapNone/>
                <wp:docPr id="291" name="左箭头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572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箭头 291" o:spid="_x0000_s1026" type="#_x0000_t66" style="position:absolute;left:0;text-align:left;margin-left:208.2pt;margin-top:18.05pt;width:117.75pt;height:6.7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" adj="619" fillcolor="black [3213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56D312" wp14:editId="27EC1AE1">
                <wp:simplePos x="0" y="0"/>
                <wp:positionH relativeFrom="column">
                  <wp:posOffset>2643505</wp:posOffset>
                </wp:positionH>
                <wp:positionV relativeFrom="paragraph">
                  <wp:posOffset>104775</wp:posOffset>
                </wp:positionV>
                <wp:extent cx="1495425" cy="85726"/>
                <wp:effectExtent l="0" t="19050" r="47625" b="47625"/>
                <wp:wrapNone/>
                <wp:docPr id="292" name="左箭头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95425" cy="85726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箭头 292" o:spid="_x0000_s1026" type="#_x0000_t66" style="position:absolute;left:0;text-align:left;margin-left:208.15pt;margin-top:8.25pt;width:117.75pt;height:6.75pt;rotation:180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" adj="619" fillcolor="black [3213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CFEC34" wp14:editId="6EA53EC9">
                <wp:simplePos x="0" y="0"/>
                <wp:positionH relativeFrom="column">
                  <wp:posOffset>853440</wp:posOffset>
                </wp:positionH>
                <wp:positionV relativeFrom="paragraph">
                  <wp:posOffset>19685</wp:posOffset>
                </wp:positionV>
                <wp:extent cx="1695450" cy="409575"/>
                <wp:effectExtent l="0" t="0" r="19050" b="28575"/>
                <wp:wrapNone/>
                <wp:docPr id="293" name="流程图: 过程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09575"/>
                        </a:xfrm>
                        <a:prstGeom prst="flowChartProcess">
                          <a:avLst/>
                        </a:prstGeom>
                        <a:noFill/>
                        <a:ln w="158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93" o:spid="_x0000_s1026" type="#_x0000_t109" style="position:absolute;left:0;text-align:left;margin-left:67.2pt;margin-top:1.55pt;width:133.5pt;height:32.2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" filled="f" strokecolor="black [3213]" strokeweight="1.25pt"/>
            </w:pict>
          </mc:Fallback>
        </mc:AlternateContent>
      </w:r>
      <w:r>
        <w:rPr>
          <w:rFonts w:hint="eastAsia"/>
        </w:rPr>
        <w:tab/>
        <w:t xml:space="preserve">              </w:t>
      </w:r>
      <w:r w:rsidR="001A11ED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 xml:space="preserve">                                  </w:t>
      </w:r>
      <w:r w:rsidR="001A11ED">
        <w:rPr>
          <w:rFonts w:hint="eastAsia"/>
        </w:rPr>
        <w:t xml:space="preserve">  </w:t>
      </w:r>
      <w:r>
        <w:rPr>
          <w:rFonts w:hint="eastAsia"/>
        </w:rPr>
        <w:t>查询数据库</w:t>
      </w:r>
    </w:p>
    <w:p w:rsidR="000A1E87" w:rsidRDefault="000A1E87" w:rsidP="000A1E87">
      <w:pPr>
        <w:spacing w:line="400" w:lineRule="exact"/>
      </w:pPr>
      <w:r>
        <w:rPr>
          <w:rFonts w:hint="eastAsia"/>
        </w:rPr>
        <w:t xml:space="preserve">                                       </w:t>
      </w:r>
      <w:r w:rsidR="001A11ED">
        <w:rPr>
          <w:rFonts w:hint="eastAsia"/>
        </w:rPr>
        <w:t xml:space="preserve">  </w:t>
      </w:r>
      <w:r w:rsidR="000016FB">
        <w:rPr>
          <w:rFonts w:hint="eastAsia"/>
        </w:rPr>
        <w:t xml:space="preserve">   </w:t>
      </w:r>
      <w:r>
        <w:rPr>
          <w:rFonts w:hint="eastAsia"/>
        </w:rPr>
        <w:t>返回查询结果</w:t>
      </w:r>
      <w:r>
        <w:rPr>
          <w:rFonts w:hint="eastAsia"/>
        </w:rPr>
        <w:t xml:space="preserve">                 </w:t>
      </w:r>
    </w:p>
    <w:p w:rsidR="000A1E87" w:rsidRDefault="000A1E87" w:rsidP="000A1E87">
      <w:pPr>
        <w:spacing w:line="400" w:lineRule="exac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669230" wp14:editId="7E032E4D">
                <wp:simplePos x="0" y="0"/>
                <wp:positionH relativeFrom="column">
                  <wp:posOffset>2077403</wp:posOffset>
                </wp:positionH>
                <wp:positionV relativeFrom="paragraph">
                  <wp:posOffset>68897</wp:posOffset>
                </wp:positionV>
                <wp:extent cx="304800" cy="85726"/>
                <wp:effectExtent l="14287" t="4763" r="33338" b="33337"/>
                <wp:wrapNone/>
                <wp:docPr id="294" name="左箭头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4800" cy="85726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箭头 294" o:spid="_x0000_s1026" type="#_x0000_t66" style="position:absolute;left:0;text-align:left;margin-left:163.6pt;margin-top:5.4pt;width:24pt;height:6.75pt;rotation:-9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" adj="3038" fillcolor="black [3213]" strokecolor="#1f4d78 [1604]" strokeweight="1pt"/>
            </w:pict>
          </mc:Fallback>
        </mc:AlternateContent>
      </w:r>
      <w:r>
        <w:rPr>
          <w:rFonts w:hint="eastAsia"/>
        </w:rPr>
        <w:t xml:space="preserve">                            </w:t>
      </w:r>
    </w:p>
    <w:p w:rsidR="000A1E87" w:rsidRDefault="000A1E87" w:rsidP="000A1E87">
      <w:pPr>
        <w:spacing w:line="400" w:lineRule="exac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142B45" wp14:editId="2FCCD41A">
                <wp:simplePos x="0" y="0"/>
                <wp:positionH relativeFrom="column">
                  <wp:posOffset>1624965</wp:posOffset>
                </wp:positionH>
                <wp:positionV relativeFrom="paragraph">
                  <wp:posOffset>29210</wp:posOffset>
                </wp:positionV>
                <wp:extent cx="1228725" cy="752475"/>
                <wp:effectExtent l="19050" t="19050" r="47625" b="47625"/>
                <wp:wrapNone/>
                <wp:docPr id="295" name="流程图: 决策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52475"/>
                        </a:xfrm>
                        <a:prstGeom prst="flowChartDecision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295" o:spid="_x0000_s1026" type="#_x0000_t110" style="position:absolute;left:0;text-align:left;margin-left:127.95pt;margin-top:2.3pt;width:96.75pt;height:59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" filled="f" strokecolor="black [3213]" strokeweight="1.25pt"/>
            </w:pict>
          </mc:Fallback>
        </mc:AlternateContent>
      </w:r>
      <w:r>
        <w:rPr>
          <w:rFonts w:hint="eastAsia"/>
        </w:rPr>
        <w:t xml:space="preserve">                                            </w:t>
      </w:r>
      <w:r w:rsidR="008642C7">
        <w:rPr>
          <w:rFonts w:hint="eastAsia"/>
        </w:rPr>
        <w:t>true</w:t>
      </w:r>
      <w:r>
        <w:rPr>
          <w:rFonts w:hint="eastAsia"/>
        </w:rPr>
        <w:t xml:space="preserve">   </w:t>
      </w:r>
    </w:p>
    <w:p w:rsidR="000A1E87" w:rsidRDefault="000A1E87" w:rsidP="000A1E87">
      <w:pPr>
        <w:spacing w:line="400" w:lineRule="exac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F1C1B6" wp14:editId="58A13BE8">
                <wp:simplePos x="0" y="0"/>
                <wp:positionH relativeFrom="column">
                  <wp:posOffset>2853055</wp:posOffset>
                </wp:positionH>
                <wp:positionV relativeFrom="paragraph">
                  <wp:posOffset>107949</wp:posOffset>
                </wp:positionV>
                <wp:extent cx="1495425" cy="85725"/>
                <wp:effectExtent l="0" t="19050" r="47625" b="47625"/>
                <wp:wrapNone/>
                <wp:docPr id="296" name="左箭头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95425" cy="8572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箭头 296" o:spid="_x0000_s1026" type="#_x0000_t66" style="position:absolute;left:0;text-align:left;margin-left:224.65pt;margin-top:8.5pt;width:117.75pt;height:6.75pt;rotation:180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" adj="619" fillcolor="black [3213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84167D" wp14:editId="325F7FC5">
                <wp:simplePos x="0" y="0"/>
                <wp:positionH relativeFrom="column">
                  <wp:posOffset>294322</wp:posOffset>
                </wp:positionH>
                <wp:positionV relativeFrom="paragraph">
                  <wp:posOffset>209233</wp:posOffset>
                </wp:positionV>
                <wp:extent cx="1619250" cy="85725"/>
                <wp:effectExtent l="23812" t="14288" r="42863" b="23812"/>
                <wp:wrapNone/>
                <wp:docPr id="297" name="左箭头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9250" cy="8572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箭头 297" o:spid="_x0000_s1026" type="#_x0000_t66" style="position:absolute;left:0;text-align:left;margin-left:23.15pt;margin-top:16.5pt;width:127.5pt;height:6.75pt;rotation:90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" adj="572" fillcolor="black [3213]" strokecolor="#1f4d78 [1604]" strokeweight="1pt"/>
            </w:pict>
          </mc:Fallback>
        </mc:AlternateContent>
      </w:r>
      <w:r>
        <w:rPr>
          <w:rFonts w:hint="eastAsia"/>
        </w:rPr>
        <w:t xml:space="preserve">      </w:t>
      </w:r>
      <w:r>
        <w:rPr>
          <w:rFonts w:hint="eastAsia"/>
        </w:rPr>
        <w:t>登录请求</w:t>
      </w:r>
      <w:r>
        <w:rPr>
          <w:rFonts w:hint="eastAsia"/>
        </w:rPr>
        <w:t xml:space="preserve">         </w:t>
      </w:r>
      <w:r w:rsidR="001A11ED">
        <w:rPr>
          <w:rFonts w:hint="eastAsia"/>
        </w:rPr>
        <w:t xml:space="preserve">     </w:t>
      </w:r>
      <w:r>
        <w:rPr>
          <w:rFonts w:hint="eastAsia"/>
        </w:rPr>
        <w:t>用户是否存在</w:t>
      </w:r>
      <w:r>
        <w:rPr>
          <w:rFonts w:hint="eastAsia"/>
        </w:rPr>
        <w:t xml:space="preserve">      </w:t>
      </w:r>
    </w:p>
    <w:p w:rsidR="000A1E87" w:rsidRDefault="000A1E87" w:rsidP="000A1E87">
      <w:pPr>
        <w:spacing w:line="400" w:lineRule="exact"/>
      </w:pPr>
    </w:p>
    <w:p w:rsidR="000A1E87" w:rsidRDefault="000A1E87" w:rsidP="000A1E87">
      <w:pPr>
        <w:spacing w:line="400" w:lineRule="exac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B5718D" wp14:editId="0FD1DE8E">
                <wp:simplePos x="0" y="0"/>
                <wp:positionH relativeFrom="column">
                  <wp:posOffset>3858260</wp:posOffset>
                </wp:positionH>
                <wp:positionV relativeFrom="paragraph">
                  <wp:posOffset>71755</wp:posOffset>
                </wp:positionV>
                <wp:extent cx="951865" cy="85725"/>
                <wp:effectExtent l="13970" t="5080" r="33655" b="33655"/>
                <wp:wrapNone/>
                <wp:docPr id="298" name="左箭头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51865" cy="8572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箭头 298" o:spid="_x0000_s1026" type="#_x0000_t66" style="position:absolute;left:0;text-align:left;margin-left:303.8pt;margin-top:5.65pt;width:74.95pt;height:6.75pt;rotation:-90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" adj="973" fillcolor="black [3213]" strokecolor="#1f4d78 [1604]" strokeweight="1pt"/>
            </w:pict>
          </mc:Fallback>
        </mc:AlternateContent>
      </w:r>
      <w:r>
        <w:rPr>
          <w:rFonts w:hint="eastAsia"/>
        </w:rPr>
        <w:t xml:space="preserve">      setData()                        </w:t>
      </w:r>
    </w:p>
    <w:p w:rsidR="000A1E87" w:rsidRDefault="000A1E87" w:rsidP="000A1E87">
      <w:pPr>
        <w:spacing w:line="400" w:lineRule="exac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53A723" wp14:editId="013F8A03">
                <wp:simplePos x="0" y="0"/>
                <wp:positionH relativeFrom="column">
                  <wp:posOffset>1955483</wp:posOffset>
                </wp:positionH>
                <wp:positionV relativeFrom="paragraph">
                  <wp:posOffset>21907</wp:posOffset>
                </wp:positionV>
                <wp:extent cx="542290" cy="85725"/>
                <wp:effectExtent l="18732" t="318" r="28893" b="28892"/>
                <wp:wrapNone/>
                <wp:docPr id="299" name="左箭头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2290" cy="8572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箭头 299" o:spid="_x0000_s1026" type="#_x0000_t66" style="position:absolute;left:0;text-align:left;margin-left:154pt;margin-top:1.7pt;width:42.7pt;height:6.75pt;rotation:-90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" adj="1707" fillcolor="black [3213]" strokecolor="#1f4d78 [1604]" strokeweight="1pt"/>
            </w:pict>
          </mc:Fallback>
        </mc:AlternateContent>
      </w: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8642C7">
        <w:rPr>
          <w:rFonts w:hint="eastAsia"/>
        </w:rPr>
        <w:t>false</w:t>
      </w:r>
    </w:p>
    <w:p w:rsidR="000A1E87" w:rsidRDefault="000A1E87" w:rsidP="000A1E87">
      <w:pPr>
        <w:spacing w:line="400" w:lineRule="exac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9E5394" wp14:editId="3DF94CD6">
                <wp:simplePos x="0" y="0"/>
                <wp:positionH relativeFrom="column">
                  <wp:posOffset>3377565</wp:posOffset>
                </wp:positionH>
                <wp:positionV relativeFrom="paragraph">
                  <wp:posOffset>102235</wp:posOffset>
                </wp:positionV>
                <wp:extent cx="1933575" cy="466725"/>
                <wp:effectExtent l="0" t="0" r="28575" b="28575"/>
                <wp:wrapNone/>
                <wp:docPr id="300" name="流程图: 过程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66725"/>
                        </a:xfrm>
                        <a:prstGeom prst="flowChartProcess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00" o:spid="_x0000_s1026" type="#_x0000_t109" style="position:absolute;left:0;text-align:left;margin-left:265.95pt;margin-top:8.05pt;width:152.25pt;height:36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" filled="f" strokecolor="black [3213]" strokeweight="1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0586D6" wp14:editId="0F127219">
                <wp:simplePos x="0" y="0"/>
                <wp:positionH relativeFrom="column">
                  <wp:posOffset>786765</wp:posOffset>
                </wp:positionH>
                <wp:positionV relativeFrom="paragraph">
                  <wp:posOffset>102235</wp:posOffset>
                </wp:positionV>
                <wp:extent cx="1933575" cy="466725"/>
                <wp:effectExtent l="0" t="0" r="28575" b="28575"/>
                <wp:wrapNone/>
                <wp:docPr id="301" name="流程图: 过程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66725"/>
                        </a:xfrm>
                        <a:prstGeom prst="flowChartProcess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01" o:spid="_x0000_s1026" type="#_x0000_t109" style="position:absolute;left:0;text-align:left;margin-left:61.95pt;margin-top:8.05pt;width:152.25pt;height:36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" filled="f" strokecolor="black [3213]" strokeweight="1.25pt"/>
            </w:pict>
          </mc:Fallback>
        </mc:AlternateContent>
      </w:r>
    </w:p>
    <w:p w:rsidR="000A1E87" w:rsidRDefault="000A1E87" w:rsidP="000A1E87">
      <w:pPr>
        <w:spacing w:line="400" w:lineRule="exact"/>
      </w:pPr>
      <w:r>
        <w:rPr>
          <w:rFonts w:hint="eastAsia"/>
        </w:rPr>
        <w:t xml:space="preserve">                   </w:t>
      </w:r>
      <w:r>
        <w:rPr>
          <w:rFonts w:hint="eastAsia"/>
        </w:rPr>
        <w:t>客户端</w:t>
      </w:r>
      <w:r w:rsidR="008642C7">
        <w:rPr>
          <w:rFonts w:hint="eastAsia"/>
        </w:rPr>
        <w:t>登录</w:t>
      </w:r>
      <w:r>
        <w:rPr>
          <w:rFonts w:hint="eastAsia"/>
        </w:rPr>
        <w:t xml:space="preserve">         </w:t>
      </w:r>
      <w:r w:rsidR="008642C7">
        <w:rPr>
          <w:rFonts w:hint="eastAsia"/>
        </w:rPr>
        <w:t xml:space="preserve">           </w:t>
      </w:r>
      <w:r w:rsidR="001A11ED">
        <w:rPr>
          <w:rFonts w:hint="eastAsia"/>
        </w:rPr>
        <w:t xml:space="preserve">      </w:t>
      </w:r>
      <w:r w:rsidR="008642C7">
        <w:rPr>
          <w:rFonts w:hint="eastAsia"/>
        </w:rPr>
        <w:t xml:space="preserve"> </w:t>
      </w:r>
      <w:r w:rsidR="008642C7">
        <w:rPr>
          <w:rFonts w:hint="eastAsia"/>
        </w:rPr>
        <w:t>打开好友列表页面</w:t>
      </w:r>
    </w:p>
    <w:p w:rsidR="000A1E87" w:rsidRDefault="000A1E87" w:rsidP="00231803">
      <w:pPr>
        <w:spacing w:line="400" w:lineRule="exact"/>
      </w:pPr>
    </w:p>
    <w:p w:rsidR="00F700FC" w:rsidRDefault="00F700FC" w:rsidP="00231803">
      <w:pPr>
        <w:spacing w:line="400" w:lineRule="exact"/>
      </w:pPr>
      <w:r>
        <w:rPr>
          <w:rFonts w:hint="eastAsia"/>
        </w:rPr>
        <w:t xml:space="preserve">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2.3 </w:t>
      </w:r>
      <w:r>
        <w:rPr>
          <w:rFonts w:hint="eastAsia"/>
        </w:rPr>
        <w:t>用户登录逻辑图</w:t>
      </w:r>
      <w:r>
        <w:rPr>
          <w:rFonts w:hint="eastAsia"/>
        </w:rPr>
        <w:t xml:space="preserve">   </w:t>
      </w:r>
    </w:p>
    <w:p w:rsidR="00B77CA7" w:rsidRDefault="002D38C6" w:rsidP="001A11ED">
      <w:pPr>
        <w:spacing w:line="400" w:lineRule="exact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77CA7">
        <w:rPr>
          <w:rFonts w:hint="eastAsia"/>
        </w:rPr>
        <w:t>聊天</w:t>
      </w:r>
      <w:r w:rsidR="004E25BC">
        <w:rPr>
          <w:rFonts w:hint="eastAsia"/>
        </w:rPr>
        <w:t>逻辑图：</w:t>
      </w:r>
    </w:p>
    <w:p w:rsidR="00B77CA7" w:rsidRDefault="00B77CA7" w:rsidP="00B77CA7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</w:t>
      </w:r>
    </w:p>
    <w:p w:rsidR="00B77CA7" w:rsidRDefault="00B77CA7" w:rsidP="00B77CA7">
      <w:pPr>
        <w:spacing w:line="400" w:lineRule="exac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AFDEF4" wp14:editId="6309277B">
                <wp:simplePos x="0" y="0"/>
                <wp:positionH relativeFrom="column">
                  <wp:posOffset>853440</wp:posOffset>
                </wp:positionH>
                <wp:positionV relativeFrom="paragraph">
                  <wp:posOffset>19685</wp:posOffset>
                </wp:positionV>
                <wp:extent cx="1695450" cy="409575"/>
                <wp:effectExtent l="0" t="0" r="19050" b="28575"/>
                <wp:wrapNone/>
                <wp:docPr id="308" name="流程图: 过程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09575"/>
                        </a:xfrm>
                        <a:prstGeom prst="flowChartProcess">
                          <a:avLst/>
                        </a:prstGeom>
                        <a:noFill/>
                        <a:ln w="158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08" o:spid="_x0000_s1026" type="#_x0000_t109" style="position:absolute;left:0;text-align:left;margin-left:67.2pt;margin-top:1.55pt;width:133.5pt;height:32.2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" filled="f" strokecolor="black [3213]" strokeweight="1.25pt"/>
            </w:pict>
          </mc:Fallback>
        </mc:AlternateContent>
      </w:r>
      <w:r>
        <w:rPr>
          <w:rFonts w:hint="eastAsia"/>
        </w:rPr>
        <w:tab/>
        <w:t xml:space="preserve">               </w:t>
      </w:r>
      <w:r w:rsidR="000016FB">
        <w:rPr>
          <w:rFonts w:hint="eastAsia"/>
        </w:rPr>
        <w:t xml:space="preserve">   </w:t>
      </w:r>
      <w:r>
        <w:rPr>
          <w:rFonts w:hint="eastAsia"/>
        </w:rPr>
        <w:t>服务器</w:t>
      </w:r>
      <w:r>
        <w:rPr>
          <w:rFonts w:hint="eastAsia"/>
        </w:rPr>
        <w:t xml:space="preserve">                                </w:t>
      </w:r>
    </w:p>
    <w:p w:rsidR="00B77CA7" w:rsidRDefault="00B77CA7" w:rsidP="00B77CA7">
      <w:pPr>
        <w:spacing w:line="400" w:lineRule="exact"/>
      </w:pPr>
      <w:r>
        <w:rPr>
          <w:rFonts w:hint="eastAsia"/>
        </w:rPr>
        <w:t xml:space="preserve">                                                     </w:t>
      </w:r>
    </w:p>
    <w:p w:rsidR="00B77CA7" w:rsidRDefault="00B77CA7" w:rsidP="00B77CA7">
      <w:pPr>
        <w:spacing w:line="400" w:lineRule="exac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3C88A6" wp14:editId="3A5348E2">
                <wp:simplePos x="0" y="0"/>
                <wp:positionH relativeFrom="column">
                  <wp:posOffset>2077403</wp:posOffset>
                </wp:positionH>
                <wp:positionV relativeFrom="paragraph">
                  <wp:posOffset>68897</wp:posOffset>
                </wp:positionV>
                <wp:extent cx="304800" cy="85726"/>
                <wp:effectExtent l="14287" t="4763" r="33338" b="33337"/>
                <wp:wrapNone/>
                <wp:docPr id="309" name="左箭头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4800" cy="85726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箭头 309" o:spid="_x0000_s1026" type="#_x0000_t66" style="position:absolute;left:0;text-align:left;margin-left:163.6pt;margin-top:5.4pt;width:24pt;height:6.75pt;rotation:-90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" adj="3038" fillcolor="black [3213]" strokecolor="#1f4d78 [1604]" strokeweight="1pt"/>
            </w:pict>
          </mc:Fallback>
        </mc:AlternateContent>
      </w:r>
      <w:r>
        <w:rPr>
          <w:rFonts w:hint="eastAsia"/>
        </w:rPr>
        <w:t xml:space="preserve">                            </w:t>
      </w:r>
    </w:p>
    <w:p w:rsidR="00B77CA7" w:rsidRDefault="00B77CA7" w:rsidP="00B77CA7">
      <w:pPr>
        <w:spacing w:line="400" w:lineRule="exac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1FD441" wp14:editId="681E8665">
                <wp:simplePos x="0" y="0"/>
                <wp:positionH relativeFrom="column">
                  <wp:posOffset>1624965</wp:posOffset>
                </wp:positionH>
                <wp:positionV relativeFrom="paragraph">
                  <wp:posOffset>29210</wp:posOffset>
                </wp:positionV>
                <wp:extent cx="1228725" cy="752475"/>
                <wp:effectExtent l="19050" t="19050" r="47625" b="47625"/>
                <wp:wrapNone/>
                <wp:docPr id="310" name="流程图: 决策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52475"/>
                        </a:xfrm>
                        <a:prstGeom prst="flowChartDecision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310" o:spid="_x0000_s1026" type="#_x0000_t110" style="position:absolute;left:0;text-align:left;margin-left:127.95pt;margin-top:2.3pt;width:96.75pt;height:59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" filled="f" strokecolor="black [3213]" strokeweight="1.25pt"/>
            </w:pict>
          </mc:Fallback>
        </mc:AlternateContent>
      </w:r>
      <w:r>
        <w:rPr>
          <w:rFonts w:hint="eastAsia"/>
        </w:rPr>
        <w:t xml:space="preserve">                                            yes   </w:t>
      </w:r>
    </w:p>
    <w:p w:rsidR="00B77CA7" w:rsidRDefault="00B77CA7" w:rsidP="00B77CA7">
      <w:pPr>
        <w:spacing w:line="400" w:lineRule="exac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616C726" wp14:editId="62E303AC">
                <wp:simplePos x="0" y="0"/>
                <wp:positionH relativeFrom="column">
                  <wp:posOffset>2853055</wp:posOffset>
                </wp:positionH>
                <wp:positionV relativeFrom="paragraph">
                  <wp:posOffset>107949</wp:posOffset>
                </wp:positionV>
                <wp:extent cx="1495425" cy="85725"/>
                <wp:effectExtent l="0" t="19050" r="47625" b="47625"/>
                <wp:wrapNone/>
                <wp:docPr id="311" name="左箭头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95425" cy="8572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箭头 311" o:spid="_x0000_s1026" type="#_x0000_t66" style="position:absolute;left:0;text-align:left;margin-left:224.65pt;margin-top:8.5pt;width:117.75pt;height:6.75pt;rotation:18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" adj="619" fillcolor="black [3213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10DBE4" wp14:editId="33D07DB7">
                <wp:simplePos x="0" y="0"/>
                <wp:positionH relativeFrom="column">
                  <wp:posOffset>294322</wp:posOffset>
                </wp:positionH>
                <wp:positionV relativeFrom="paragraph">
                  <wp:posOffset>209233</wp:posOffset>
                </wp:positionV>
                <wp:extent cx="1619250" cy="85725"/>
                <wp:effectExtent l="23812" t="14288" r="42863" b="23812"/>
                <wp:wrapNone/>
                <wp:docPr id="312" name="左箭头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9250" cy="8572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箭头 312" o:spid="_x0000_s1026" type="#_x0000_t66" style="position:absolute;left:0;text-align:left;margin-left:23.15pt;margin-top:16.5pt;width:127.5pt;height:6.75pt;rotation:90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" adj="572" fillcolor="black [3213]" strokecolor="#1f4d78 [1604]" strokeweight="1pt"/>
            </w:pict>
          </mc:Fallback>
        </mc:AlternateContent>
      </w:r>
      <w:r>
        <w:rPr>
          <w:rFonts w:hint="eastAsia"/>
        </w:rPr>
        <w:t xml:space="preserve">                       </w:t>
      </w:r>
      <w:r w:rsidR="000016FB">
        <w:rPr>
          <w:rFonts w:hint="eastAsia"/>
        </w:rPr>
        <w:t xml:space="preserve">     </w:t>
      </w:r>
      <w:r>
        <w:rPr>
          <w:rFonts w:hint="eastAsia"/>
        </w:rPr>
        <w:t>用户是否存在</w:t>
      </w:r>
      <w:r>
        <w:rPr>
          <w:rFonts w:hint="eastAsia"/>
        </w:rPr>
        <w:t xml:space="preserve">      </w:t>
      </w:r>
    </w:p>
    <w:p w:rsidR="00B77CA7" w:rsidRDefault="00B77CA7" w:rsidP="00B77CA7">
      <w:pPr>
        <w:spacing w:line="400" w:lineRule="exact"/>
      </w:pPr>
      <w:r>
        <w:rPr>
          <w:rFonts w:hint="eastAsia"/>
        </w:rPr>
        <w:t xml:space="preserve">       message </w:t>
      </w:r>
    </w:p>
    <w:p w:rsidR="00B77CA7" w:rsidRDefault="00B77CA7" w:rsidP="00B77CA7">
      <w:pPr>
        <w:spacing w:line="400" w:lineRule="exac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739EAF" wp14:editId="4E9B8B2C">
                <wp:simplePos x="0" y="0"/>
                <wp:positionH relativeFrom="column">
                  <wp:posOffset>3858260</wp:posOffset>
                </wp:positionH>
                <wp:positionV relativeFrom="paragraph">
                  <wp:posOffset>71755</wp:posOffset>
                </wp:positionV>
                <wp:extent cx="951865" cy="85725"/>
                <wp:effectExtent l="13970" t="5080" r="33655" b="33655"/>
                <wp:wrapNone/>
                <wp:docPr id="313" name="左箭头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51865" cy="8572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箭头 313" o:spid="_x0000_s1026" type="#_x0000_t66" style="position:absolute;left:0;text-align:left;margin-left:303.8pt;margin-top:5.65pt;width:74.95pt;height:6.75pt;rotation:-90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" adj="973" fillcolor="black [3213]" strokecolor="#1f4d78 [1604]" strokeweight="1pt"/>
            </w:pict>
          </mc:Fallback>
        </mc:AlternateContent>
      </w:r>
      <w:r>
        <w:rPr>
          <w:rFonts w:hint="eastAsia"/>
        </w:rPr>
        <w:t xml:space="preserve">                              </w:t>
      </w:r>
    </w:p>
    <w:p w:rsidR="00B77CA7" w:rsidRDefault="00B77CA7" w:rsidP="00B77CA7">
      <w:pPr>
        <w:spacing w:line="400" w:lineRule="exac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36EA88" wp14:editId="15D02B31">
                <wp:simplePos x="0" y="0"/>
                <wp:positionH relativeFrom="column">
                  <wp:posOffset>1955483</wp:posOffset>
                </wp:positionH>
                <wp:positionV relativeFrom="paragraph">
                  <wp:posOffset>21907</wp:posOffset>
                </wp:positionV>
                <wp:extent cx="542290" cy="85725"/>
                <wp:effectExtent l="18732" t="318" r="28893" b="28892"/>
                <wp:wrapNone/>
                <wp:docPr id="314" name="左箭头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2290" cy="8572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箭头 314" o:spid="_x0000_s1026" type="#_x0000_t66" style="position:absolute;left:0;text-align:left;margin-left:154pt;margin-top:1.7pt;width:42.7pt;height:6.75pt;rotation:-9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" adj="1707" fillcolor="black [3213]" strokecolor="#1f4d78 [1604]" strokeweight="1pt"/>
            </w:pict>
          </mc:Fallback>
        </mc:AlternateContent>
      </w: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no</w:t>
      </w:r>
    </w:p>
    <w:p w:rsidR="00B77CA7" w:rsidRDefault="00B77CA7" w:rsidP="00B77CA7">
      <w:pPr>
        <w:spacing w:line="400" w:lineRule="exac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15AAB9" wp14:editId="504376B0">
                <wp:simplePos x="0" y="0"/>
                <wp:positionH relativeFrom="column">
                  <wp:posOffset>3377565</wp:posOffset>
                </wp:positionH>
                <wp:positionV relativeFrom="paragraph">
                  <wp:posOffset>102235</wp:posOffset>
                </wp:positionV>
                <wp:extent cx="1933575" cy="466725"/>
                <wp:effectExtent l="0" t="0" r="28575" b="28575"/>
                <wp:wrapNone/>
                <wp:docPr id="315" name="流程图: 过程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66725"/>
                        </a:xfrm>
                        <a:prstGeom prst="flowChartProcess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15" o:spid="_x0000_s1026" type="#_x0000_t109" style="position:absolute;left:0;text-align:left;margin-left:265.95pt;margin-top:8.05pt;width:152.25pt;height:36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" filled="f" strokecolor="black [3213]" strokeweight="1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2D24F7" wp14:editId="29EFE835">
                <wp:simplePos x="0" y="0"/>
                <wp:positionH relativeFrom="column">
                  <wp:posOffset>786765</wp:posOffset>
                </wp:positionH>
                <wp:positionV relativeFrom="paragraph">
                  <wp:posOffset>102235</wp:posOffset>
                </wp:positionV>
                <wp:extent cx="1933575" cy="466725"/>
                <wp:effectExtent l="0" t="0" r="28575" b="28575"/>
                <wp:wrapNone/>
                <wp:docPr id="316" name="流程图: 过程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66725"/>
                        </a:xfrm>
                        <a:prstGeom prst="flowChartProcess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16" o:spid="_x0000_s1026" type="#_x0000_t109" style="position:absolute;left:0;text-align:left;margin-left:61.95pt;margin-top:8.05pt;width:152.25pt;height:3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" filled="f" strokecolor="black [3213]" strokeweight="1.25pt"/>
            </w:pict>
          </mc:Fallback>
        </mc:AlternateContent>
      </w:r>
      <w:r w:rsidR="00F700FC">
        <w:rPr>
          <w:rFonts w:hint="eastAsia"/>
        </w:rPr>
        <w:t xml:space="preserve">                  </w:t>
      </w:r>
    </w:p>
    <w:p w:rsidR="00B77CA7" w:rsidRDefault="00B77CA7" w:rsidP="00B77CA7">
      <w:pPr>
        <w:spacing w:line="400" w:lineRule="exact"/>
      </w:pPr>
      <w:r>
        <w:rPr>
          <w:rFonts w:hint="eastAsia"/>
        </w:rPr>
        <w:t xml:space="preserve">                   </w:t>
      </w:r>
      <w:r>
        <w:rPr>
          <w:rFonts w:hint="eastAsia"/>
        </w:rPr>
        <w:t>客户端登录</w:t>
      </w:r>
      <w:r>
        <w:rPr>
          <w:rFonts w:hint="eastAsia"/>
        </w:rPr>
        <w:t xml:space="preserve">                     </w:t>
      </w:r>
      <w:r w:rsidR="00F13F85">
        <w:rPr>
          <w:rFonts w:hint="eastAsia"/>
        </w:rPr>
        <w:t xml:space="preserve">      </w:t>
      </w:r>
      <w:r w:rsidR="000016FB">
        <w:rPr>
          <w:rFonts w:hint="eastAsia"/>
        </w:rPr>
        <w:t xml:space="preserve">       </w:t>
      </w:r>
      <w:r>
        <w:rPr>
          <w:rFonts w:hint="eastAsia"/>
        </w:rPr>
        <w:t>好友</w:t>
      </w:r>
    </w:p>
    <w:p w:rsidR="00B77CA7" w:rsidRDefault="00B77CA7" w:rsidP="00231803">
      <w:pPr>
        <w:spacing w:line="400" w:lineRule="exact"/>
      </w:pPr>
    </w:p>
    <w:p w:rsidR="003733B5" w:rsidRDefault="003733B5" w:rsidP="00231803">
      <w:pPr>
        <w:spacing w:line="400" w:lineRule="exact"/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2.4 </w:t>
      </w:r>
      <w:r>
        <w:rPr>
          <w:rFonts w:hint="eastAsia"/>
        </w:rPr>
        <w:t>聊天逻辑图</w:t>
      </w:r>
    </w:p>
    <w:p w:rsidR="003733B5" w:rsidRDefault="003733B5" w:rsidP="00231803">
      <w:pPr>
        <w:spacing w:line="400" w:lineRule="exact"/>
      </w:pPr>
    </w:p>
    <w:p w:rsidR="001A11ED" w:rsidRDefault="001A11ED" w:rsidP="00231803">
      <w:pPr>
        <w:spacing w:line="400" w:lineRule="exact"/>
      </w:pPr>
    </w:p>
    <w:p w:rsidR="00A56611" w:rsidRPr="00093F56" w:rsidRDefault="00A56611" w:rsidP="00B70E37">
      <w:pPr>
        <w:pStyle w:val="1"/>
        <w:spacing w:before="312" w:after="156"/>
      </w:pPr>
      <w:bookmarkStart w:id="9" w:name="_Toc471642112"/>
      <w:r w:rsidRPr="00093F56">
        <w:rPr>
          <w:rFonts w:hint="eastAsia"/>
        </w:rPr>
        <w:t xml:space="preserve">3 </w:t>
      </w:r>
      <w:r w:rsidRPr="00093F56">
        <w:rPr>
          <w:rFonts w:hint="eastAsia"/>
        </w:rPr>
        <w:t>界面设计</w:t>
      </w:r>
      <w:bookmarkEnd w:id="9"/>
    </w:p>
    <w:p w:rsidR="00A56611" w:rsidRDefault="00062AC6" w:rsidP="00062AC6">
      <w:pPr>
        <w:pStyle w:val="a9"/>
      </w:pPr>
      <w:bookmarkStart w:id="10" w:name="_Toc471642113"/>
      <w:r>
        <w:rPr>
          <w:rFonts w:hint="eastAsia"/>
        </w:rPr>
        <w:t>3.1</w:t>
      </w:r>
      <w:r w:rsidR="00141E5B">
        <w:rPr>
          <w:rFonts w:hint="eastAsia"/>
        </w:rPr>
        <w:t>注册界面：</w:t>
      </w:r>
      <w:bookmarkEnd w:id="10"/>
    </w:p>
    <w:p w:rsidR="000A28A0" w:rsidRDefault="00BC5ED7" w:rsidP="0023180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该界面主要给用户提供注册新账号的功能。</w:t>
      </w:r>
      <w:r w:rsidR="000A28A0">
        <w:rPr>
          <w:rFonts w:hint="eastAsia"/>
        </w:rPr>
        <w:t>注册账号时除了自动生成的账号和输入的密码外，还需要进行身份的验证，其中包括真实姓名、性别</w:t>
      </w:r>
      <w:r w:rsidR="000A28A0">
        <w:rPr>
          <w:rFonts w:hint="eastAsia"/>
        </w:rPr>
        <w:t xml:space="preserve"> </w:t>
      </w:r>
      <w:r w:rsidR="000A28A0">
        <w:rPr>
          <w:rFonts w:hint="eastAsia"/>
        </w:rPr>
        <w:t>、手机号。注册界面如图</w:t>
      </w:r>
      <w:r w:rsidR="000A28A0">
        <w:rPr>
          <w:rFonts w:hint="eastAsia"/>
        </w:rPr>
        <w:t>3.1.1</w:t>
      </w:r>
      <w:r w:rsidR="000A28A0">
        <w:rPr>
          <w:rFonts w:hint="eastAsia"/>
        </w:rPr>
        <w:t>所示</w:t>
      </w:r>
    </w:p>
    <w:p w:rsidR="00F13F85" w:rsidRDefault="00062AC6" w:rsidP="00231803">
      <w:pPr>
        <w:spacing w:line="400" w:lineRule="exact"/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73ABEFE0" wp14:editId="261E4E2D">
            <wp:simplePos x="0" y="0"/>
            <wp:positionH relativeFrom="column">
              <wp:posOffset>262890</wp:posOffset>
            </wp:positionH>
            <wp:positionV relativeFrom="paragraph">
              <wp:posOffset>43180</wp:posOffset>
            </wp:positionV>
            <wp:extent cx="3971925" cy="2936987"/>
            <wp:effectExtent l="0" t="0" r="0" b="0"/>
            <wp:wrapNone/>
            <wp:docPr id="39" name="图片 39" descr="C:\Users\lenovo\Desktop\注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注册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3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8A0">
        <w:rPr>
          <w:rFonts w:hint="eastAsia"/>
        </w:rPr>
        <w:tab/>
      </w:r>
    </w:p>
    <w:p w:rsidR="00062AC6" w:rsidRDefault="00062AC6" w:rsidP="00231803">
      <w:pPr>
        <w:spacing w:line="400" w:lineRule="exact"/>
      </w:pPr>
    </w:p>
    <w:p w:rsidR="00062AC6" w:rsidRDefault="00062AC6" w:rsidP="00231803">
      <w:pPr>
        <w:spacing w:line="400" w:lineRule="exact"/>
      </w:pPr>
    </w:p>
    <w:p w:rsidR="00062AC6" w:rsidRDefault="00062AC6" w:rsidP="00231803">
      <w:pPr>
        <w:spacing w:line="400" w:lineRule="exact"/>
      </w:pPr>
    </w:p>
    <w:p w:rsidR="00062AC6" w:rsidRDefault="00062AC6" w:rsidP="00231803">
      <w:pPr>
        <w:spacing w:line="400" w:lineRule="exact"/>
      </w:pPr>
    </w:p>
    <w:p w:rsidR="00062AC6" w:rsidRDefault="00062AC6" w:rsidP="00231803">
      <w:pPr>
        <w:spacing w:line="400" w:lineRule="exact"/>
      </w:pPr>
    </w:p>
    <w:p w:rsidR="00062AC6" w:rsidRDefault="00062AC6" w:rsidP="00231803">
      <w:pPr>
        <w:spacing w:line="400" w:lineRule="exact"/>
      </w:pPr>
    </w:p>
    <w:p w:rsidR="00062AC6" w:rsidRDefault="00062AC6" w:rsidP="00231803">
      <w:pPr>
        <w:spacing w:line="400" w:lineRule="exact"/>
      </w:pPr>
    </w:p>
    <w:p w:rsidR="00062AC6" w:rsidRDefault="00062AC6" w:rsidP="00231803">
      <w:pPr>
        <w:spacing w:line="400" w:lineRule="exact"/>
      </w:pPr>
    </w:p>
    <w:p w:rsidR="00062AC6" w:rsidRDefault="00062AC6" w:rsidP="00231803">
      <w:pPr>
        <w:spacing w:line="400" w:lineRule="exact"/>
      </w:pPr>
    </w:p>
    <w:p w:rsidR="00062AC6" w:rsidRDefault="00062AC6" w:rsidP="00231803">
      <w:pPr>
        <w:spacing w:line="400" w:lineRule="exact"/>
      </w:pPr>
    </w:p>
    <w:p w:rsidR="00062AC6" w:rsidRDefault="00062AC6" w:rsidP="00231803">
      <w:pPr>
        <w:spacing w:line="400" w:lineRule="exact"/>
      </w:pPr>
    </w:p>
    <w:p w:rsidR="00062AC6" w:rsidRDefault="004F57C5" w:rsidP="0023180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64B6">
        <w:rPr>
          <w:rFonts w:hint="eastAsia"/>
        </w:rPr>
        <w:t xml:space="preserve">    </w:t>
      </w:r>
      <w:r>
        <w:rPr>
          <w:rFonts w:hint="eastAsia"/>
        </w:rPr>
        <w:t>图</w:t>
      </w:r>
      <w:r>
        <w:rPr>
          <w:rFonts w:hint="eastAsia"/>
        </w:rPr>
        <w:t xml:space="preserve">3.1.1 </w:t>
      </w:r>
      <w:r>
        <w:rPr>
          <w:rFonts w:hint="eastAsia"/>
        </w:rPr>
        <w:t>用户注册页面图</w:t>
      </w:r>
    </w:p>
    <w:p w:rsidR="00BB3353" w:rsidRDefault="00BB3353" w:rsidP="00231803">
      <w:pPr>
        <w:spacing w:line="400" w:lineRule="exact"/>
      </w:pPr>
      <w:r>
        <w:rPr>
          <w:rFonts w:hint="eastAsia"/>
        </w:rPr>
        <w:t xml:space="preserve">   </w:t>
      </w:r>
      <w:r>
        <w:rPr>
          <w:rFonts w:hint="eastAsia"/>
        </w:rPr>
        <w:t>在客户端对输入的信息进行了校验，不允许输入的信息为空，并给出相应的系统提示信息，如图</w:t>
      </w:r>
      <w:r>
        <w:rPr>
          <w:rFonts w:hint="eastAsia"/>
        </w:rPr>
        <w:t>3.1.2</w:t>
      </w:r>
      <w:r>
        <w:rPr>
          <w:rFonts w:hint="eastAsia"/>
        </w:rPr>
        <w:t>所示。通过客户端向服务器发送的注册请求，服务器进行数据库的校验，同样返回系统提示信息。</w:t>
      </w:r>
    </w:p>
    <w:p w:rsidR="00BB3353" w:rsidRDefault="00582DA3" w:rsidP="00231803">
      <w:pPr>
        <w:spacing w:line="400" w:lineRule="exact"/>
      </w:pPr>
      <w:r>
        <w:rPr>
          <w:noProof/>
        </w:rPr>
        <w:drawing>
          <wp:anchor distT="0" distB="0" distL="114300" distR="114300" simplePos="0" relativeHeight="251794432" behindDoc="0" locked="0" layoutInCell="1" allowOverlap="1" wp14:anchorId="5949CB62" wp14:editId="7F0C473D">
            <wp:simplePos x="0" y="0"/>
            <wp:positionH relativeFrom="column">
              <wp:posOffset>3034665</wp:posOffset>
            </wp:positionH>
            <wp:positionV relativeFrom="paragraph">
              <wp:posOffset>55880</wp:posOffset>
            </wp:positionV>
            <wp:extent cx="2838450" cy="2322830"/>
            <wp:effectExtent l="0" t="0" r="0" b="127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4B6">
        <w:rPr>
          <w:noProof/>
        </w:rPr>
        <w:drawing>
          <wp:anchor distT="0" distB="0" distL="114300" distR="114300" simplePos="0" relativeHeight="251759616" behindDoc="0" locked="0" layoutInCell="1" allowOverlap="1" wp14:anchorId="5D4C32A4" wp14:editId="4F3FAFD8">
            <wp:simplePos x="0" y="0"/>
            <wp:positionH relativeFrom="column">
              <wp:posOffset>-22859</wp:posOffset>
            </wp:positionH>
            <wp:positionV relativeFrom="paragraph">
              <wp:posOffset>55881</wp:posOffset>
            </wp:positionV>
            <wp:extent cx="3007474" cy="2324100"/>
            <wp:effectExtent l="0" t="0" r="2540" b="0"/>
            <wp:wrapNone/>
            <wp:docPr id="41" name="图片 41" descr="C:\Users\lenovo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61" cy="232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4B6">
        <w:rPr>
          <w:rFonts w:hint="eastAsia"/>
        </w:rPr>
        <w:tab/>
      </w:r>
    </w:p>
    <w:p w:rsidR="00062AC6" w:rsidRDefault="00062AC6" w:rsidP="00231803">
      <w:pPr>
        <w:spacing w:line="400" w:lineRule="exact"/>
      </w:pPr>
    </w:p>
    <w:p w:rsidR="00062AC6" w:rsidRDefault="00062AC6" w:rsidP="00231803">
      <w:pPr>
        <w:spacing w:line="400" w:lineRule="exact"/>
      </w:pPr>
    </w:p>
    <w:p w:rsidR="00062AC6" w:rsidRDefault="00062AC6" w:rsidP="00231803">
      <w:pPr>
        <w:spacing w:line="400" w:lineRule="exact"/>
      </w:pPr>
    </w:p>
    <w:p w:rsidR="00062AC6" w:rsidRDefault="00062AC6" w:rsidP="00231803">
      <w:pPr>
        <w:spacing w:line="400" w:lineRule="exact"/>
      </w:pPr>
    </w:p>
    <w:p w:rsidR="00062AC6" w:rsidRDefault="00062AC6" w:rsidP="00231803">
      <w:pPr>
        <w:spacing w:line="400" w:lineRule="exact"/>
      </w:pPr>
    </w:p>
    <w:p w:rsidR="00062AC6" w:rsidRDefault="00062AC6" w:rsidP="00231803">
      <w:pPr>
        <w:spacing w:line="400" w:lineRule="exact"/>
      </w:pPr>
    </w:p>
    <w:p w:rsidR="00062AC6" w:rsidRDefault="00582DA3" w:rsidP="00231803">
      <w:pPr>
        <w:spacing w:line="400" w:lineRule="exact"/>
      </w:pPr>
      <w:r>
        <w:rPr>
          <w:rFonts w:hint="eastAsia"/>
        </w:rPr>
        <w:t xml:space="preserve">                                        </w:t>
      </w:r>
    </w:p>
    <w:p w:rsidR="003564B6" w:rsidRDefault="003564B6" w:rsidP="00231803">
      <w:pPr>
        <w:spacing w:line="400" w:lineRule="exact"/>
      </w:pPr>
    </w:p>
    <w:p w:rsidR="003564B6" w:rsidRDefault="003564B6" w:rsidP="00231803">
      <w:pPr>
        <w:spacing w:line="400" w:lineRule="exact"/>
      </w:pPr>
    </w:p>
    <w:p w:rsidR="003564B6" w:rsidRDefault="003564B6" w:rsidP="001A11ED">
      <w:pPr>
        <w:spacing w:line="400" w:lineRule="exact"/>
        <w:ind w:left="840" w:firstLineChars="1100" w:firstLine="2310"/>
      </w:pPr>
      <w:r>
        <w:rPr>
          <w:rFonts w:hint="eastAsia"/>
        </w:rPr>
        <w:t>图</w:t>
      </w:r>
      <w:r>
        <w:rPr>
          <w:rFonts w:hint="eastAsia"/>
        </w:rPr>
        <w:t xml:space="preserve">3.1.2 </w:t>
      </w:r>
      <w:r>
        <w:rPr>
          <w:rFonts w:hint="eastAsia"/>
        </w:rPr>
        <w:t>系统提示图</w:t>
      </w:r>
    </w:p>
    <w:p w:rsidR="000016FB" w:rsidRDefault="000016FB" w:rsidP="003564B6">
      <w:pPr>
        <w:pStyle w:val="a9"/>
      </w:pPr>
      <w:bookmarkStart w:id="11" w:name="_Toc471642114"/>
    </w:p>
    <w:p w:rsidR="003564B6" w:rsidRDefault="003564B6" w:rsidP="003564B6">
      <w:pPr>
        <w:pStyle w:val="a9"/>
      </w:pPr>
      <w:r>
        <w:rPr>
          <w:rFonts w:hint="eastAsia"/>
        </w:rPr>
        <w:lastRenderedPageBreak/>
        <w:t>3.2</w:t>
      </w:r>
      <w:r>
        <w:rPr>
          <w:rFonts w:hint="eastAsia"/>
        </w:rPr>
        <w:t>登录界面</w:t>
      </w:r>
      <w:bookmarkEnd w:id="11"/>
    </w:p>
    <w:p w:rsidR="003564B6" w:rsidRDefault="003564B6" w:rsidP="003564B6">
      <w:r>
        <w:rPr>
          <w:rFonts w:hint="eastAsia"/>
        </w:rPr>
        <w:tab/>
      </w:r>
      <w:r>
        <w:rPr>
          <w:rFonts w:hint="eastAsia"/>
        </w:rPr>
        <w:t>用户输入</w:t>
      </w:r>
      <w:r w:rsidR="0087210C">
        <w:rPr>
          <w:rFonts w:hint="eastAsia"/>
        </w:rPr>
        <w:t>账号和密码后，服务器会将用户输入的信息进行校验，如果账号和密码输入有误，则会产生系统提示，让用户重新进行登录。如图</w:t>
      </w:r>
      <w:r w:rsidR="0087210C">
        <w:rPr>
          <w:rFonts w:hint="eastAsia"/>
        </w:rPr>
        <w:t>3.2.1</w:t>
      </w:r>
      <w:r w:rsidR="0087210C">
        <w:rPr>
          <w:rFonts w:hint="eastAsia"/>
        </w:rPr>
        <w:t>和图</w:t>
      </w:r>
      <w:r w:rsidR="0087210C">
        <w:rPr>
          <w:rFonts w:hint="eastAsia"/>
        </w:rPr>
        <w:t xml:space="preserve"> 3.2.2</w:t>
      </w:r>
      <w:r w:rsidR="0087210C">
        <w:rPr>
          <w:rFonts w:hint="eastAsia"/>
        </w:rPr>
        <w:t>所示</w:t>
      </w:r>
    </w:p>
    <w:p w:rsidR="0087210C" w:rsidRDefault="0087210C" w:rsidP="003564B6">
      <w:r>
        <w:rPr>
          <w:noProof/>
        </w:rPr>
        <w:drawing>
          <wp:anchor distT="0" distB="0" distL="114300" distR="114300" simplePos="0" relativeHeight="251761664" behindDoc="0" locked="0" layoutInCell="1" allowOverlap="1" wp14:anchorId="4F332603" wp14:editId="78462BEF">
            <wp:simplePos x="0" y="0"/>
            <wp:positionH relativeFrom="column">
              <wp:posOffset>3263265</wp:posOffset>
            </wp:positionH>
            <wp:positionV relativeFrom="paragraph">
              <wp:posOffset>137160</wp:posOffset>
            </wp:positionV>
            <wp:extent cx="2818765" cy="2627630"/>
            <wp:effectExtent l="0" t="0" r="635" b="1270"/>
            <wp:wrapNone/>
            <wp:docPr id="46" name="图片 46" descr="C:\Users\lenovo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0640" behindDoc="0" locked="0" layoutInCell="1" allowOverlap="1" wp14:anchorId="371070C7" wp14:editId="0CC34D00">
            <wp:simplePos x="0" y="0"/>
            <wp:positionH relativeFrom="column">
              <wp:posOffset>177165</wp:posOffset>
            </wp:positionH>
            <wp:positionV relativeFrom="paragraph">
              <wp:posOffset>104775</wp:posOffset>
            </wp:positionV>
            <wp:extent cx="2858135" cy="2656205"/>
            <wp:effectExtent l="0" t="0" r="0" b="0"/>
            <wp:wrapNone/>
            <wp:docPr id="45" name="图片 45" descr="C:\Users\lenovo\Desktop\登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登录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210C" w:rsidRDefault="0087210C" w:rsidP="003564B6"/>
    <w:p w:rsidR="0087210C" w:rsidRDefault="0087210C" w:rsidP="003564B6"/>
    <w:p w:rsidR="003564B6" w:rsidRDefault="003564B6" w:rsidP="003564B6"/>
    <w:p w:rsidR="003564B6" w:rsidRPr="003564B6" w:rsidRDefault="003564B6" w:rsidP="003564B6">
      <w:r>
        <w:rPr>
          <w:rFonts w:hint="eastAsia"/>
        </w:rPr>
        <w:tab/>
      </w:r>
    </w:p>
    <w:p w:rsidR="003564B6" w:rsidRDefault="003564B6" w:rsidP="00231803">
      <w:pPr>
        <w:spacing w:line="400" w:lineRule="exact"/>
      </w:pPr>
      <w:r>
        <w:rPr>
          <w:rFonts w:hint="eastAsia"/>
        </w:rPr>
        <w:tab/>
      </w:r>
    </w:p>
    <w:p w:rsidR="003564B6" w:rsidRDefault="003564B6" w:rsidP="00231803">
      <w:pPr>
        <w:spacing w:line="400" w:lineRule="exact"/>
      </w:pPr>
    </w:p>
    <w:p w:rsidR="003564B6" w:rsidRDefault="003564B6" w:rsidP="00231803">
      <w:pPr>
        <w:spacing w:line="400" w:lineRule="exact"/>
      </w:pPr>
    </w:p>
    <w:p w:rsidR="003564B6" w:rsidRDefault="003564B6" w:rsidP="00231803">
      <w:pPr>
        <w:spacing w:line="400" w:lineRule="exact"/>
      </w:pPr>
    </w:p>
    <w:p w:rsidR="003564B6" w:rsidRDefault="003564B6" w:rsidP="00231803">
      <w:pPr>
        <w:spacing w:line="400" w:lineRule="exact"/>
      </w:pPr>
    </w:p>
    <w:p w:rsidR="003564B6" w:rsidRDefault="00D2036E" w:rsidP="0023180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3.2.1</w:t>
      </w:r>
      <w:r>
        <w:rPr>
          <w:rFonts w:hint="eastAsia"/>
        </w:rPr>
        <w:t>系统登录模块图</w:t>
      </w:r>
      <w:r w:rsidR="0087210C">
        <w:rPr>
          <w:rFonts w:hint="eastAsia"/>
        </w:rPr>
        <w:t xml:space="preserve">                 </w:t>
      </w:r>
      <w:r w:rsidR="00DE33B8">
        <w:rPr>
          <w:rFonts w:hint="eastAsia"/>
        </w:rPr>
        <w:t xml:space="preserve">       </w:t>
      </w:r>
      <w:r w:rsidR="0087210C">
        <w:rPr>
          <w:rFonts w:hint="eastAsia"/>
        </w:rPr>
        <w:t>图</w:t>
      </w:r>
      <w:r w:rsidR="0087210C">
        <w:rPr>
          <w:rFonts w:hint="eastAsia"/>
        </w:rPr>
        <w:t>3.2.2</w:t>
      </w:r>
      <w:r w:rsidR="0087210C">
        <w:rPr>
          <w:rFonts w:hint="eastAsia"/>
        </w:rPr>
        <w:t>登录失败提示图</w:t>
      </w:r>
    </w:p>
    <w:p w:rsidR="00D2036E" w:rsidRDefault="0087210C" w:rsidP="0087210C">
      <w:pPr>
        <w:pStyle w:val="a9"/>
      </w:pPr>
      <w:bookmarkStart w:id="12" w:name="_Toc471642115"/>
      <w:r>
        <w:rPr>
          <w:rFonts w:hint="eastAsia"/>
        </w:rPr>
        <w:t>3.3</w:t>
      </w:r>
      <w:r>
        <w:rPr>
          <w:rFonts w:hint="eastAsia"/>
        </w:rPr>
        <w:t>好友列表页面</w:t>
      </w:r>
      <w:bookmarkEnd w:id="12"/>
    </w:p>
    <w:p w:rsidR="0087210C" w:rsidRDefault="0087210C" w:rsidP="0087210C">
      <w:r>
        <w:rPr>
          <w:rFonts w:hint="eastAsia"/>
        </w:rPr>
        <w:tab/>
      </w:r>
      <w:r w:rsidR="00640573">
        <w:rPr>
          <w:rFonts w:hint="eastAsia"/>
        </w:rPr>
        <w:t>用户输入正确的账号和密码后，完成登录请求，并打开好友列表界面，在列表顶部展示欢迎信息</w:t>
      </w:r>
      <w:r w:rsidR="00253408">
        <w:rPr>
          <w:rFonts w:hint="eastAsia"/>
        </w:rPr>
        <w:t>，</w:t>
      </w:r>
      <w:r w:rsidR="00640573">
        <w:rPr>
          <w:rFonts w:hint="eastAsia"/>
        </w:rPr>
        <w:t>如图</w:t>
      </w:r>
      <w:r w:rsidR="00640573">
        <w:rPr>
          <w:rFonts w:hint="eastAsia"/>
        </w:rPr>
        <w:t>3.3.1</w:t>
      </w:r>
      <w:r w:rsidR="00640573">
        <w:rPr>
          <w:rFonts w:hint="eastAsia"/>
        </w:rPr>
        <w:t>所示。</w:t>
      </w:r>
      <w:r w:rsidR="00253408">
        <w:rPr>
          <w:rFonts w:hint="eastAsia"/>
        </w:rPr>
        <w:t>添加了鼠标移入移出效果，如图</w:t>
      </w:r>
      <w:r w:rsidR="00253408">
        <w:rPr>
          <w:rFonts w:hint="eastAsia"/>
        </w:rPr>
        <w:t>3.3.2</w:t>
      </w:r>
      <w:r w:rsidR="00253408">
        <w:rPr>
          <w:rFonts w:hint="eastAsia"/>
        </w:rPr>
        <w:t>所示</w:t>
      </w:r>
    </w:p>
    <w:p w:rsidR="00640573" w:rsidRDefault="00640573" w:rsidP="0087210C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B6DB026" wp14:editId="7A0B6FA7">
            <wp:extent cx="2505075" cy="3505200"/>
            <wp:effectExtent l="0" t="0" r="9525" b="0"/>
            <wp:docPr id="51" name="图片 51" descr="C:\Users\lenovo\Desktop\列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列表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6AC">
        <w:rPr>
          <w:rFonts w:hint="eastAsia"/>
        </w:rPr>
        <w:t xml:space="preserve">      </w:t>
      </w:r>
      <w:r w:rsidR="005C26AC">
        <w:rPr>
          <w:noProof/>
        </w:rPr>
        <w:drawing>
          <wp:inline distT="0" distB="0" distL="0" distR="0" wp14:anchorId="23C74F4F" wp14:editId="303A4412">
            <wp:extent cx="2266950" cy="3505200"/>
            <wp:effectExtent l="0" t="0" r="0" b="0"/>
            <wp:docPr id="52" name="图片 52" descr="C:\Users\lenovo\Desktop\列表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列表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573" w:rsidRDefault="00640573" w:rsidP="0087210C">
      <w:r>
        <w:rPr>
          <w:rFonts w:hint="eastAsia"/>
        </w:rPr>
        <w:tab/>
      </w:r>
      <w:r w:rsidR="00FA0075">
        <w:rPr>
          <w:rFonts w:hint="eastAsia"/>
        </w:rPr>
        <w:t xml:space="preserve">  </w:t>
      </w:r>
      <w:r w:rsidR="005C26AC">
        <w:rPr>
          <w:rFonts w:hint="eastAsia"/>
        </w:rPr>
        <w:t xml:space="preserve"> </w:t>
      </w:r>
      <w:r w:rsidR="0005701B">
        <w:rPr>
          <w:rFonts w:hint="eastAsia"/>
        </w:rPr>
        <w:t xml:space="preserve"> </w:t>
      </w:r>
      <w:r w:rsidR="00234EB9">
        <w:rPr>
          <w:rFonts w:hint="eastAsia"/>
        </w:rPr>
        <w:t xml:space="preserve"> </w:t>
      </w:r>
      <w:r>
        <w:rPr>
          <w:rFonts w:hint="eastAsia"/>
        </w:rPr>
        <w:t>如图</w:t>
      </w:r>
      <w:r>
        <w:rPr>
          <w:rFonts w:hint="eastAsia"/>
        </w:rPr>
        <w:t>3.3.1</w:t>
      </w:r>
      <w:r w:rsidR="00FA0075">
        <w:rPr>
          <w:rFonts w:hint="eastAsia"/>
        </w:rPr>
        <w:t>好友列表页面</w:t>
      </w:r>
      <w:r w:rsidR="005C26AC">
        <w:rPr>
          <w:rFonts w:hint="eastAsia"/>
        </w:rPr>
        <w:t xml:space="preserve">                  </w:t>
      </w:r>
      <w:r w:rsidR="00C83F8C">
        <w:rPr>
          <w:rFonts w:hint="eastAsia"/>
        </w:rPr>
        <w:t xml:space="preserve">     </w:t>
      </w:r>
      <w:r w:rsidR="0005701B">
        <w:rPr>
          <w:rFonts w:hint="eastAsia"/>
        </w:rPr>
        <w:t xml:space="preserve"> </w:t>
      </w:r>
      <w:r w:rsidR="005C26AC">
        <w:rPr>
          <w:rFonts w:hint="eastAsia"/>
        </w:rPr>
        <w:t>如图</w:t>
      </w:r>
      <w:r w:rsidR="005C26AC">
        <w:rPr>
          <w:rFonts w:hint="eastAsia"/>
        </w:rPr>
        <w:t>3.3.2</w:t>
      </w:r>
      <w:r w:rsidR="005C26AC">
        <w:rPr>
          <w:rFonts w:hint="eastAsia"/>
        </w:rPr>
        <w:t>好友列表页面</w:t>
      </w:r>
    </w:p>
    <w:p w:rsidR="0074310F" w:rsidRDefault="0074310F" w:rsidP="0074310F">
      <w:pPr>
        <w:pStyle w:val="a9"/>
      </w:pPr>
      <w:bookmarkStart w:id="13" w:name="_Toc471642116"/>
      <w:r>
        <w:rPr>
          <w:rFonts w:hint="eastAsia"/>
        </w:rPr>
        <w:lastRenderedPageBreak/>
        <w:t>3.4</w:t>
      </w:r>
      <w:r>
        <w:rPr>
          <w:rFonts w:hint="eastAsia"/>
        </w:rPr>
        <w:t>好友聊天页面</w:t>
      </w:r>
      <w:bookmarkEnd w:id="13"/>
    </w:p>
    <w:p w:rsidR="0074310F" w:rsidRDefault="0074310F" w:rsidP="0074310F">
      <w:r>
        <w:rPr>
          <w:rFonts w:hint="eastAsia"/>
        </w:rPr>
        <w:tab/>
      </w:r>
      <w:r>
        <w:rPr>
          <w:rFonts w:hint="eastAsia"/>
        </w:rPr>
        <w:t>用户在列表中双击鼠标，打开相应的聊天页面，如图</w:t>
      </w:r>
      <w:r>
        <w:rPr>
          <w:rFonts w:hint="eastAsia"/>
        </w:rPr>
        <w:t>3.4.1</w:t>
      </w:r>
      <w:r>
        <w:rPr>
          <w:rFonts w:hint="eastAsia"/>
        </w:rPr>
        <w:t>所示。在文本框中输入要发送的消息，如果用户不存在，会发出相应的系统提示，如图</w:t>
      </w:r>
      <w:r>
        <w:rPr>
          <w:rFonts w:hint="eastAsia"/>
        </w:rPr>
        <w:t>3.4.2</w:t>
      </w:r>
      <w:r>
        <w:rPr>
          <w:rFonts w:hint="eastAsia"/>
        </w:rPr>
        <w:t>所示。</w:t>
      </w:r>
    </w:p>
    <w:p w:rsidR="0074310F" w:rsidRDefault="0074310F" w:rsidP="0074310F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6522D1F" wp14:editId="5999DC25">
            <wp:extent cx="2562529" cy="2600325"/>
            <wp:effectExtent l="0" t="0" r="9525" b="0"/>
            <wp:docPr id="289" name="图片 289" descr="C:\Users\lenovo\Desktop\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esktop\01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529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10F">
        <w:t xml:space="preserve"> </w:t>
      </w:r>
      <w:r>
        <w:rPr>
          <w:noProof/>
        </w:rPr>
        <w:drawing>
          <wp:inline distT="0" distB="0" distL="0" distR="0" wp14:anchorId="7E9F6821" wp14:editId="446AC162">
            <wp:extent cx="2503465" cy="2600325"/>
            <wp:effectExtent l="0" t="0" r="0" b="0"/>
            <wp:docPr id="55" name="图片 55" descr="C:\Users\lenovo\Desktop\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erro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46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10F" w:rsidRDefault="0074310F" w:rsidP="007431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3.4.1</w:t>
      </w:r>
      <w:r>
        <w:rPr>
          <w:rFonts w:hint="eastAsia"/>
        </w:rPr>
        <w:t>聊天页面图</w:t>
      </w:r>
      <w:r>
        <w:rPr>
          <w:rFonts w:hint="eastAsia"/>
        </w:rPr>
        <w:t xml:space="preserve">              </w:t>
      </w:r>
      <w:r w:rsidR="00093705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>3.4.2</w:t>
      </w:r>
      <w:r>
        <w:rPr>
          <w:rFonts w:hint="eastAsia"/>
        </w:rPr>
        <w:t>系统提示图</w:t>
      </w:r>
    </w:p>
    <w:p w:rsidR="00137CDD" w:rsidRDefault="0074310F" w:rsidP="0074310F">
      <w:r>
        <w:rPr>
          <w:rFonts w:hint="eastAsia"/>
        </w:rPr>
        <w:tab/>
      </w:r>
    </w:p>
    <w:p w:rsidR="0074310F" w:rsidRDefault="0074310F" w:rsidP="001A11ED">
      <w:pPr>
        <w:ind w:firstLineChars="200" w:firstLine="420"/>
      </w:pPr>
      <w:r>
        <w:rPr>
          <w:rFonts w:hint="eastAsia"/>
        </w:rPr>
        <w:t>鼠标双击打开两个在线的好友，可以进行私聊功能，如图</w:t>
      </w:r>
      <w:r>
        <w:rPr>
          <w:rFonts w:hint="eastAsia"/>
        </w:rPr>
        <w:t>3.4.</w:t>
      </w:r>
      <w:r w:rsidR="00137CDD">
        <w:rPr>
          <w:rFonts w:hint="eastAsia"/>
        </w:rPr>
        <w:t>3</w:t>
      </w:r>
      <w:r>
        <w:rPr>
          <w:rFonts w:hint="eastAsia"/>
        </w:rPr>
        <w:t>所示。</w:t>
      </w:r>
    </w:p>
    <w:p w:rsidR="0074310F" w:rsidRPr="0074310F" w:rsidRDefault="00137CDD" w:rsidP="0074310F">
      <w:r>
        <w:rPr>
          <w:noProof/>
        </w:rPr>
        <w:drawing>
          <wp:anchor distT="0" distB="0" distL="114300" distR="114300" simplePos="0" relativeHeight="251762688" behindDoc="0" locked="0" layoutInCell="1" allowOverlap="1" wp14:anchorId="4E89AF22" wp14:editId="13107FB9">
            <wp:simplePos x="0" y="0"/>
            <wp:positionH relativeFrom="column">
              <wp:posOffset>266065</wp:posOffset>
            </wp:positionH>
            <wp:positionV relativeFrom="paragraph">
              <wp:posOffset>89535</wp:posOffset>
            </wp:positionV>
            <wp:extent cx="5267325" cy="2678167"/>
            <wp:effectExtent l="0" t="0" r="0" b="8255"/>
            <wp:wrapNone/>
            <wp:docPr id="302" name="图片 302" descr="C:\Users\lenovo\Desktop\ch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esktop\cha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7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   </w:t>
      </w:r>
    </w:p>
    <w:p w:rsidR="00D2036E" w:rsidRDefault="00D2036E" w:rsidP="00231803">
      <w:pPr>
        <w:spacing w:line="400" w:lineRule="exact"/>
      </w:pPr>
    </w:p>
    <w:p w:rsidR="00137CDD" w:rsidRDefault="00137CDD" w:rsidP="00231803">
      <w:pPr>
        <w:spacing w:line="400" w:lineRule="exact"/>
      </w:pPr>
    </w:p>
    <w:p w:rsidR="00137CDD" w:rsidRDefault="00137CDD" w:rsidP="00231803">
      <w:pPr>
        <w:spacing w:line="400" w:lineRule="exact"/>
      </w:pPr>
    </w:p>
    <w:p w:rsidR="00137CDD" w:rsidRDefault="00137CDD" w:rsidP="00231803">
      <w:pPr>
        <w:spacing w:line="400" w:lineRule="exact"/>
      </w:pPr>
    </w:p>
    <w:p w:rsidR="00137CDD" w:rsidRDefault="00137CDD" w:rsidP="00231803">
      <w:pPr>
        <w:spacing w:line="400" w:lineRule="exact"/>
      </w:pPr>
    </w:p>
    <w:p w:rsidR="00137CDD" w:rsidRDefault="00137CDD" w:rsidP="00231803">
      <w:pPr>
        <w:spacing w:line="400" w:lineRule="exact"/>
      </w:pPr>
    </w:p>
    <w:p w:rsidR="00137CDD" w:rsidRDefault="00137CDD" w:rsidP="00231803">
      <w:pPr>
        <w:spacing w:line="400" w:lineRule="exact"/>
      </w:pPr>
    </w:p>
    <w:p w:rsidR="00137CDD" w:rsidRDefault="00137CDD" w:rsidP="00231803">
      <w:pPr>
        <w:spacing w:line="400" w:lineRule="exact"/>
      </w:pPr>
    </w:p>
    <w:p w:rsidR="00137CDD" w:rsidRDefault="00137CDD" w:rsidP="00231803">
      <w:pPr>
        <w:spacing w:line="400" w:lineRule="exact"/>
      </w:pPr>
    </w:p>
    <w:p w:rsidR="00137CDD" w:rsidRDefault="00137CDD" w:rsidP="00231803">
      <w:pPr>
        <w:spacing w:line="400" w:lineRule="exact"/>
      </w:pPr>
    </w:p>
    <w:p w:rsidR="00137CDD" w:rsidRDefault="00137CDD" w:rsidP="00D014CC">
      <w:r>
        <w:rPr>
          <w:rFonts w:hint="eastAsia"/>
        </w:rPr>
        <w:t xml:space="preserve">              </w:t>
      </w:r>
      <w:r w:rsidRPr="00137CDD">
        <w:rPr>
          <w:rFonts w:hint="eastAsia"/>
        </w:rPr>
        <w:t xml:space="preserve">     </w:t>
      </w:r>
      <w:r>
        <w:rPr>
          <w:rFonts w:hint="eastAsia"/>
        </w:rPr>
        <w:t xml:space="preserve">    </w:t>
      </w:r>
      <w:r w:rsidR="00D014CC">
        <w:rPr>
          <w:rFonts w:hint="eastAsia"/>
        </w:rPr>
        <w:t xml:space="preserve">     </w:t>
      </w:r>
      <w:r>
        <w:rPr>
          <w:rFonts w:hint="eastAsia"/>
        </w:rPr>
        <w:t xml:space="preserve">  </w:t>
      </w:r>
      <w:bookmarkStart w:id="14" w:name="_Toc471642117"/>
      <w:r w:rsidRPr="00137CDD">
        <w:rPr>
          <w:rFonts w:hint="eastAsia"/>
        </w:rPr>
        <w:t>图</w:t>
      </w:r>
      <w:r w:rsidRPr="00137CDD">
        <w:rPr>
          <w:rFonts w:hint="eastAsia"/>
        </w:rPr>
        <w:t>3.4.3</w:t>
      </w:r>
      <w:r w:rsidRPr="00137CDD">
        <w:rPr>
          <w:rFonts w:hint="eastAsia"/>
        </w:rPr>
        <w:t>私聊页面图</w:t>
      </w:r>
      <w:bookmarkEnd w:id="14"/>
    </w:p>
    <w:p w:rsidR="00137CDD" w:rsidRDefault="00137CDD" w:rsidP="00137CDD">
      <w:pPr>
        <w:pStyle w:val="a9"/>
      </w:pPr>
    </w:p>
    <w:p w:rsidR="00137CDD" w:rsidRDefault="00137CDD" w:rsidP="00137CDD">
      <w:pPr>
        <w:pStyle w:val="a9"/>
      </w:pPr>
    </w:p>
    <w:p w:rsidR="001A11ED" w:rsidRPr="001A11ED" w:rsidRDefault="001A11ED" w:rsidP="001A11ED"/>
    <w:p w:rsidR="00137CDD" w:rsidRDefault="00137CDD" w:rsidP="00137CDD">
      <w:pPr>
        <w:pStyle w:val="a9"/>
      </w:pPr>
      <w:bookmarkStart w:id="15" w:name="_Toc471642118"/>
      <w:r>
        <w:rPr>
          <w:rFonts w:hint="eastAsia"/>
        </w:rPr>
        <w:lastRenderedPageBreak/>
        <w:t>3.5</w:t>
      </w:r>
      <w:r>
        <w:rPr>
          <w:rFonts w:hint="eastAsia"/>
        </w:rPr>
        <w:t>服务器界面</w:t>
      </w:r>
      <w:bookmarkEnd w:id="15"/>
    </w:p>
    <w:p w:rsidR="00137CDD" w:rsidRPr="00137CDD" w:rsidRDefault="00137CDD" w:rsidP="00137CDD">
      <w:r>
        <w:rPr>
          <w:rFonts w:hint="eastAsia"/>
        </w:rPr>
        <w:tab/>
      </w:r>
      <w:r>
        <w:rPr>
          <w:rFonts w:hint="eastAsia"/>
        </w:rPr>
        <w:t>点击开启服务器后，新建一个线程开启服务器循环监听客户端的连接。如图</w:t>
      </w:r>
      <w:r>
        <w:rPr>
          <w:rFonts w:hint="eastAsia"/>
        </w:rPr>
        <w:t>3.5</w:t>
      </w:r>
      <w:r>
        <w:rPr>
          <w:rFonts w:hint="eastAsia"/>
        </w:rPr>
        <w:t>所示。</w:t>
      </w:r>
    </w:p>
    <w:p w:rsidR="00137CDD" w:rsidRPr="00137CDD" w:rsidRDefault="00137CDD" w:rsidP="00137CDD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B00A3E9" wp14:editId="629D1B54">
            <wp:extent cx="2568684" cy="1533525"/>
            <wp:effectExtent l="0" t="0" r="3175" b="0"/>
            <wp:docPr id="303" name="图片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53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DD" w:rsidRDefault="00137CDD" w:rsidP="00231803">
      <w:pPr>
        <w:spacing w:line="400" w:lineRule="exact"/>
      </w:pPr>
      <w:r>
        <w:rPr>
          <w:rFonts w:hint="eastAsia"/>
        </w:rPr>
        <w:t xml:space="preserve">          </w:t>
      </w:r>
      <w:r>
        <w:rPr>
          <w:rFonts w:hint="eastAsia"/>
        </w:rPr>
        <w:t>图</w:t>
      </w:r>
      <w:r>
        <w:rPr>
          <w:rFonts w:hint="eastAsia"/>
        </w:rPr>
        <w:t xml:space="preserve">3.5 </w:t>
      </w:r>
      <w:r>
        <w:rPr>
          <w:rFonts w:hint="eastAsia"/>
        </w:rPr>
        <w:t>服务器页面图</w:t>
      </w:r>
    </w:p>
    <w:p w:rsidR="00A56611" w:rsidRPr="00093F56" w:rsidRDefault="00A56611" w:rsidP="00B70E37">
      <w:pPr>
        <w:pStyle w:val="1"/>
        <w:spacing w:before="312" w:after="156"/>
      </w:pPr>
      <w:bookmarkStart w:id="16" w:name="_Toc471642119"/>
      <w:r w:rsidRPr="00093F56">
        <w:rPr>
          <w:rFonts w:hint="eastAsia"/>
        </w:rPr>
        <w:t xml:space="preserve">4 </w:t>
      </w:r>
      <w:r w:rsidRPr="00093F56">
        <w:rPr>
          <w:rFonts w:hint="eastAsia"/>
        </w:rPr>
        <w:t>各模块详细设计</w:t>
      </w:r>
      <w:bookmarkEnd w:id="16"/>
    </w:p>
    <w:p w:rsidR="00A56611" w:rsidRDefault="002318BA" w:rsidP="002318BA">
      <w:pPr>
        <w:pStyle w:val="a9"/>
      </w:pPr>
      <w:bookmarkStart w:id="17" w:name="_Toc471642120"/>
      <w:r>
        <w:rPr>
          <w:rFonts w:hint="eastAsia"/>
        </w:rPr>
        <w:t>4.1</w:t>
      </w:r>
      <w:r>
        <w:rPr>
          <w:rFonts w:hint="eastAsia"/>
        </w:rPr>
        <w:t>登录模块</w:t>
      </w:r>
      <w:bookmarkEnd w:id="17"/>
    </w:p>
    <w:p w:rsidR="002318BA" w:rsidRDefault="002318BA" w:rsidP="002318BA">
      <w:r>
        <w:rPr>
          <w:rFonts w:hint="eastAsia"/>
        </w:rPr>
        <w:tab/>
      </w:r>
      <w:r>
        <w:rPr>
          <w:rFonts w:hint="eastAsia"/>
        </w:rPr>
        <w:t>点击了登录模块后，首先判断账号和密码是否为空，然后封装为</w:t>
      </w:r>
      <w:r>
        <w:rPr>
          <w:rFonts w:hint="eastAsia"/>
        </w:rPr>
        <w:t>CommandTranser</w:t>
      </w:r>
      <w:r>
        <w:rPr>
          <w:rFonts w:hint="eastAsia"/>
        </w:rPr>
        <w:t>对象，向服务器发送数据，服务器通过与数据库进行比对来验证账号密码。</w:t>
      </w:r>
    </w:p>
    <w:p w:rsidR="002318BA" w:rsidRDefault="002318BA" w:rsidP="002318BA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2E3EC1" wp14:editId="492A58C4">
                <wp:simplePos x="0" y="0"/>
                <wp:positionH relativeFrom="column">
                  <wp:posOffset>262889</wp:posOffset>
                </wp:positionH>
                <wp:positionV relativeFrom="paragraph">
                  <wp:posOffset>273685</wp:posOffset>
                </wp:positionV>
                <wp:extent cx="5229225" cy="1403985"/>
                <wp:effectExtent l="0" t="0" r="28575" b="2159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A98" w:rsidRPr="002318BA" w:rsidRDefault="00006A98" w:rsidP="0086584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2318BA">
                              <w:rPr>
                                <w:sz w:val="18"/>
                                <w:szCs w:val="18"/>
                              </w:rPr>
                              <w:t>if (e.getSource() == login) {</w:t>
                            </w:r>
                          </w:p>
                          <w:p w:rsidR="00006A98" w:rsidRPr="002318BA" w:rsidRDefault="00006A98" w:rsidP="0086584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2318BA">
                              <w:rPr>
                                <w:sz w:val="18"/>
                                <w:szCs w:val="18"/>
                              </w:rPr>
                              <w:tab/>
                              <w:t>String username = text_name.getText().trim();</w:t>
                            </w:r>
                          </w:p>
                          <w:p w:rsidR="00006A98" w:rsidRPr="002318BA" w:rsidRDefault="00006A98" w:rsidP="0086584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2318BA">
                              <w:rPr>
                                <w:sz w:val="18"/>
                                <w:szCs w:val="18"/>
                              </w:rPr>
                              <w:tab/>
                              <w:t>String password = new String(text_pwd.getPassword()).trim();</w:t>
                            </w:r>
                          </w:p>
                          <w:p w:rsidR="00006A98" w:rsidRPr="002318BA" w:rsidRDefault="00006A98" w:rsidP="0086584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2318BA">
                              <w:rPr>
                                <w:sz w:val="18"/>
                                <w:szCs w:val="18"/>
                              </w:rPr>
                              <w:tab/>
                              <w:t>if ("".equals(username) || username == null) {</w:t>
                            </w:r>
                          </w:p>
                          <w:p w:rsidR="00006A98" w:rsidRPr="002318BA" w:rsidRDefault="00006A98" w:rsidP="0086584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2318B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2318B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JOptionPane.showMessageDialog(null, "</w:t>
                            </w:r>
                            <w:r w:rsidRPr="002318B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请输入帐号！！</w:t>
                            </w:r>
                            <w:r w:rsidRPr="002318B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006A98" w:rsidRPr="002318BA" w:rsidRDefault="00006A98" w:rsidP="0086584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2318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318BA">
                              <w:rPr>
                                <w:sz w:val="18"/>
                                <w:szCs w:val="18"/>
                              </w:rPr>
                              <w:tab/>
                              <w:t>return;</w:t>
                            </w:r>
                          </w:p>
                          <w:p w:rsidR="00006A98" w:rsidRPr="002318BA" w:rsidRDefault="00006A98" w:rsidP="0086584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8BA">
                              <w:rPr>
                                <w:sz w:val="18"/>
                                <w:szCs w:val="18"/>
                              </w:rPr>
                              <w:t>if ("".equals(password) || password == null) {</w:t>
                            </w:r>
                          </w:p>
                          <w:p w:rsidR="00006A98" w:rsidRPr="002318BA" w:rsidRDefault="00006A98" w:rsidP="0086584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2318B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2318B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JOptionPane.showMessageDialog(null, "</w:t>
                            </w:r>
                            <w:r w:rsidRPr="002318B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请输入密码！！</w:t>
                            </w:r>
                            <w:r w:rsidRPr="002318B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006A98" w:rsidRPr="002318BA" w:rsidRDefault="00006A98" w:rsidP="0086584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2318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318BA">
                              <w:rPr>
                                <w:sz w:val="18"/>
                                <w:szCs w:val="18"/>
                              </w:rPr>
                              <w:tab/>
                              <w:t>return;</w:t>
                            </w:r>
                          </w:p>
                          <w:p w:rsidR="00006A98" w:rsidRPr="002318BA" w:rsidRDefault="00006A98" w:rsidP="0086584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2318BA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06A98" w:rsidRPr="002318BA" w:rsidRDefault="00006A98" w:rsidP="0086584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2318BA">
                              <w:rPr>
                                <w:sz w:val="18"/>
                                <w:szCs w:val="18"/>
                              </w:rPr>
                              <w:tab/>
                              <w:t>User user = new User(username, password);</w:t>
                            </w:r>
                          </w:p>
                          <w:p w:rsidR="00006A98" w:rsidRPr="002318BA" w:rsidRDefault="00006A98" w:rsidP="0086584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2318BA">
                              <w:rPr>
                                <w:sz w:val="18"/>
                                <w:szCs w:val="18"/>
                              </w:rPr>
                              <w:tab/>
                              <w:t>CommandTranser msg = new CommandTranser();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封装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msg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对象发送给服务器</w:t>
                            </w:r>
                          </w:p>
                          <w:p w:rsidR="00006A98" w:rsidRPr="002318BA" w:rsidRDefault="00006A98" w:rsidP="0086584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msg.setCmd("login");</w:t>
                            </w:r>
                            <w:r w:rsidRPr="002318BA">
                              <w:rPr>
                                <w:sz w:val="18"/>
                                <w:szCs w:val="18"/>
                              </w:rPr>
                              <w:t>msg.setData(user);</w:t>
                            </w:r>
                          </w:p>
                          <w:p w:rsidR="00006A98" w:rsidRPr="002318BA" w:rsidRDefault="00006A98" w:rsidP="0086584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2318BA">
                              <w:rPr>
                                <w:sz w:val="18"/>
                                <w:szCs w:val="18"/>
                              </w:rPr>
                              <w:tab/>
                              <w:t>msg.setReceiver(username);msg.setSender(username);</w:t>
                            </w:r>
                          </w:p>
                          <w:p w:rsidR="00006A98" w:rsidRPr="002318BA" w:rsidRDefault="00006A98" w:rsidP="0086584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2318B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// </w:t>
                            </w:r>
                            <w:r w:rsidRPr="002318B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实例化客户端，并且发送数据，这个</w:t>
                            </w:r>
                            <w:r w:rsidRPr="002318B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client</w:t>
                            </w:r>
                            <w:r w:rsidRPr="002318B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客户端直到进程死亡，否则一直存在</w:t>
                            </w:r>
                          </w:p>
                          <w:p w:rsidR="00006A98" w:rsidRPr="002318BA" w:rsidRDefault="00006A98" w:rsidP="0086584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2318BA">
                              <w:rPr>
                                <w:sz w:val="18"/>
                                <w:szCs w:val="18"/>
                              </w:rPr>
                              <w:tab/>
                              <w:t>Client client = new Client();</w:t>
                            </w:r>
                          </w:p>
                          <w:p w:rsidR="00006A98" w:rsidRPr="002318BA" w:rsidRDefault="00006A98" w:rsidP="0086584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2318BA">
                              <w:rPr>
                                <w:sz w:val="18"/>
                                <w:szCs w:val="18"/>
                              </w:rPr>
                              <w:tab/>
                              <w:t>client.sendData(msg);</w:t>
                            </w:r>
                          </w:p>
                          <w:p w:rsidR="00006A98" w:rsidRPr="002318BA" w:rsidRDefault="00006A98" w:rsidP="0086584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2318BA">
                              <w:rPr>
                                <w:sz w:val="18"/>
                                <w:szCs w:val="18"/>
                              </w:rPr>
                              <w:tab/>
                              <w:t>msg = client.getData();</w:t>
                            </w:r>
                          </w:p>
                          <w:p w:rsidR="00006A98" w:rsidRPr="002318BA" w:rsidRDefault="00006A98" w:rsidP="0086584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2318BA">
                              <w:rPr>
                                <w:sz w:val="18"/>
                                <w:szCs w:val="18"/>
                              </w:rPr>
                              <w:tab/>
                              <w:t>if (msg != null) {</w:t>
                            </w:r>
                          </w:p>
                          <w:p w:rsidR="00006A98" w:rsidRPr="002318BA" w:rsidRDefault="00006A98" w:rsidP="0086584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2318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318BA">
                              <w:rPr>
                                <w:sz w:val="18"/>
                                <w:szCs w:val="18"/>
                              </w:rPr>
                              <w:tab/>
                              <w:t>if (msg.isFlag()) {</w:t>
                            </w:r>
                          </w:p>
                          <w:p w:rsidR="00006A98" w:rsidRPr="002318BA" w:rsidRDefault="00006A98" w:rsidP="0086584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2318B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2318B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2318B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JOptionPane.showMessageDialog(null, "</w:t>
                            </w:r>
                            <w:r w:rsidRPr="002318B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登陆成功！</w:t>
                            </w:r>
                            <w:r w:rsidRPr="002318B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006A98" w:rsidRPr="002318BA" w:rsidRDefault="00006A98" w:rsidP="0086584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2318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318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318BA">
                              <w:rPr>
                                <w:sz w:val="18"/>
                                <w:szCs w:val="18"/>
                              </w:rPr>
                              <w:tab/>
                              <w:t>new FriendsUI(username, client);</w:t>
                            </w:r>
                            <w:r w:rsidRPr="002318B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// </w:t>
                            </w:r>
                            <w:r w:rsidRPr="002318B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显示好友列表界面</w:t>
                            </w:r>
                          </w:p>
                          <w:p w:rsidR="00006A98" w:rsidRPr="002318BA" w:rsidRDefault="00006A98" w:rsidP="0086584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2318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318BA">
                              <w:rPr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006A98" w:rsidRPr="002318BA" w:rsidRDefault="00006A98" w:rsidP="0086584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2318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318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318BA">
                              <w:rPr>
                                <w:sz w:val="18"/>
                                <w:szCs w:val="18"/>
                              </w:rPr>
                              <w:tab/>
                              <w:t>JOptionPane.showMessageDialog(this, msg.getResult());</w:t>
                            </w:r>
                          </w:p>
                          <w:p w:rsidR="00006A98" w:rsidRPr="002318BA" w:rsidRDefault="00006A98" w:rsidP="0086584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2318B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318BA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06A98" w:rsidRPr="002318BA" w:rsidRDefault="00006A98" w:rsidP="0086584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2318BA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06A98" w:rsidRPr="002318BA" w:rsidRDefault="00006A98" w:rsidP="0086584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2318B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42" type="#_x0000_t202" style="position:absolute;left:0;text-align:left;margin-left:20.7pt;margin-top:21.55pt;width:411.75pt;height:110.55pt;z-index:2517647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">
                <v:textbox style="mso-fit-shape-to-text:t">
                  <w:txbxContent>
                    <w:p w:rsidR="00006A98" w:rsidRPr="002318BA" w:rsidRDefault="00006A98" w:rsidP="0086584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2318BA">
                        <w:rPr>
                          <w:sz w:val="18"/>
                          <w:szCs w:val="18"/>
                        </w:rPr>
                        <w:t>if (e.getSource() == login) {</w:t>
                      </w:r>
                    </w:p>
                    <w:p w:rsidR="00006A98" w:rsidRPr="002318BA" w:rsidRDefault="00006A98" w:rsidP="0086584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2318BA">
                        <w:rPr>
                          <w:sz w:val="18"/>
                          <w:szCs w:val="18"/>
                        </w:rPr>
                        <w:tab/>
                        <w:t>String username = text_name.getText().trim();</w:t>
                      </w:r>
                    </w:p>
                    <w:p w:rsidR="00006A98" w:rsidRPr="002318BA" w:rsidRDefault="00006A98" w:rsidP="0086584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2318BA">
                        <w:rPr>
                          <w:sz w:val="18"/>
                          <w:szCs w:val="18"/>
                        </w:rPr>
                        <w:tab/>
                        <w:t>String password = new String(text_pwd.getPassword()).trim();</w:t>
                      </w:r>
                    </w:p>
                    <w:p w:rsidR="00006A98" w:rsidRPr="002318BA" w:rsidRDefault="00006A98" w:rsidP="0086584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2318BA">
                        <w:rPr>
                          <w:sz w:val="18"/>
                          <w:szCs w:val="18"/>
                        </w:rPr>
                        <w:tab/>
                        <w:t>if ("".equals(username) || username == null) {</w:t>
                      </w:r>
                    </w:p>
                    <w:p w:rsidR="00006A98" w:rsidRPr="002318BA" w:rsidRDefault="00006A98" w:rsidP="0086584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2318BA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2318BA">
                        <w:rPr>
                          <w:rFonts w:hint="eastAsia"/>
                          <w:sz w:val="18"/>
                          <w:szCs w:val="18"/>
                        </w:rPr>
                        <w:tab/>
                        <w:t>JOptionPane.showMessageDialog(null, "</w:t>
                      </w:r>
                      <w:r w:rsidRPr="002318BA">
                        <w:rPr>
                          <w:rFonts w:hint="eastAsia"/>
                          <w:sz w:val="18"/>
                          <w:szCs w:val="18"/>
                        </w:rPr>
                        <w:t>请输入帐号！！</w:t>
                      </w:r>
                      <w:r w:rsidRPr="002318BA">
                        <w:rPr>
                          <w:rFonts w:hint="eastAsia"/>
                          <w:sz w:val="18"/>
                          <w:szCs w:val="18"/>
                        </w:rPr>
                        <w:t>");</w:t>
                      </w:r>
                    </w:p>
                    <w:p w:rsidR="00006A98" w:rsidRPr="002318BA" w:rsidRDefault="00006A98" w:rsidP="0086584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2318BA">
                        <w:rPr>
                          <w:sz w:val="18"/>
                          <w:szCs w:val="18"/>
                        </w:rPr>
                        <w:tab/>
                      </w:r>
                      <w:r w:rsidRPr="002318BA">
                        <w:rPr>
                          <w:sz w:val="18"/>
                          <w:szCs w:val="18"/>
                        </w:rPr>
                        <w:tab/>
                        <w:t>return;</w:t>
                      </w:r>
                    </w:p>
                    <w:p w:rsidR="00006A98" w:rsidRPr="002318BA" w:rsidRDefault="00006A98" w:rsidP="0086584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>}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2318BA">
                        <w:rPr>
                          <w:sz w:val="18"/>
                          <w:szCs w:val="18"/>
                        </w:rPr>
                        <w:t>if ("".equals(password) || password == null) {</w:t>
                      </w:r>
                    </w:p>
                    <w:p w:rsidR="00006A98" w:rsidRPr="002318BA" w:rsidRDefault="00006A98" w:rsidP="0086584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2318BA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2318BA">
                        <w:rPr>
                          <w:rFonts w:hint="eastAsia"/>
                          <w:sz w:val="18"/>
                          <w:szCs w:val="18"/>
                        </w:rPr>
                        <w:tab/>
                        <w:t>JOptionPane.showMessageDialog(null, "</w:t>
                      </w:r>
                      <w:r w:rsidRPr="002318BA">
                        <w:rPr>
                          <w:rFonts w:hint="eastAsia"/>
                          <w:sz w:val="18"/>
                          <w:szCs w:val="18"/>
                        </w:rPr>
                        <w:t>请输入密码！！</w:t>
                      </w:r>
                      <w:r w:rsidRPr="002318BA">
                        <w:rPr>
                          <w:rFonts w:hint="eastAsia"/>
                          <w:sz w:val="18"/>
                          <w:szCs w:val="18"/>
                        </w:rPr>
                        <w:t>");</w:t>
                      </w:r>
                    </w:p>
                    <w:p w:rsidR="00006A98" w:rsidRPr="002318BA" w:rsidRDefault="00006A98" w:rsidP="0086584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2318BA">
                        <w:rPr>
                          <w:sz w:val="18"/>
                          <w:szCs w:val="18"/>
                        </w:rPr>
                        <w:tab/>
                      </w:r>
                      <w:r w:rsidRPr="002318BA">
                        <w:rPr>
                          <w:sz w:val="18"/>
                          <w:szCs w:val="18"/>
                        </w:rPr>
                        <w:tab/>
                        <w:t>return;</w:t>
                      </w:r>
                    </w:p>
                    <w:p w:rsidR="00006A98" w:rsidRPr="002318BA" w:rsidRDefault="00006A98" w:rsidP="0086584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2318BA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06A98" w:rsidRPr="002318BA" w:rsidRDefault="00006A98" w:rsidP="0086584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2318BA">
                        <w:rPr>
                          <w:sz w:val="18"/>
                          <w:szCs w:val="18"/>
                        </w:rPr>
                        <w:tab/>
                        <w:t>User user = new User(username, password);</w:t>
                      </w:r>
                    </w:p>
                    <w:p w:rsidR="00006A98" w:rsidRPr="002318BA" w:rsidRDefault="00006A98" w:rsidP="0086584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2318BA">
                        <w:rPr>
                          <w:sz w:val="18"/>
                          <w:szCs w:val="18"/>
                        </w:rPr>
                        <w:tab/>
                        <w:t>CommandTranser msg = new CommandTranser();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//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封装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msg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对象发送给服务器</w:t>
                      </w:r>
                    </w:p>
                    <w:p w:rsidR="00006A98" w:rsidRPr="002318BA" w:rsidRDefault="00006A98" w:rsidP="0086584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  <w:t>msg.setCmd("login");</w:t>
                      </w:r>
                      <w:r w:rsidRPr="002318BA">
                        <w:rPr>
                          <w:sz w:val="18"/>
                          <w:szCs w:val="18"/>
                        </w:rPr>
                        <w:t>msg.setData(user);</w:t>
                      </w:r>
                    </w:p>
                    <w:p w:rsidR="00006A98" w:rsidRPr="002318BA" w:rsidRDefault="00006A98" w:rsidP="0086584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2318BA">
                        <w:rPr>
                          <w:sz w:val="18"/>
                          <w:szCs w:val="18"/>
                        </w:rPr>
                        <w:tab/>
                        <w:t>msg.setReceiver(username);msg.setSender(username);</w:t>
                      </w:r>
                    </w:p>
                    <w:p w:rsidR="00006A98" w:rsidRPr="002318BA" w:rsidRDefault="00006A98" w:rsidP="0086584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2318BA"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// </w:t>
                      </w:r>
                      <w:r w:rsidRPr="002318BA">
                        <w:rPr>
                          <w:rFonts w:hint="eastAsia"/>
                          <w:sz w:val="18"/>
                          <w:szCs w:val="18"/>
                        </w:rPr>
                        <w:t>实例化客户端，并且发送数据，这个</w:t>
                      </w:r>
                      <w:r w:rsidRPr="002318BA">
                        <w:rPr>
                          <w:rFonts w:hint="eastAsia"/>
                          <w:sz w:val="18"/>
                          <w:szCs w:val="18"/>
                        </w:rPr>
                        <w:t>client</w:t>
                      </w:r>
                      <w:r w:rsidRPr="002318BA">
                        <w:rPr>
                          <w:rFonts w:hint="eastAsia"/>
                          <w:sz w:val="18"/>
                          <w:szCs w:val="18"/>
                        </w:rPr>
                        <w:t>客户端直到进程死亡，否则一直存在</w:t>
                      </w:r>
                    </w:p>
                    <w:p w:rsidR="00006A98" w:rsidRPr="002318BA" w:rsidRDefault="00006A98" w:rsidP="0086584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2318BA">
                        <w:rPr>
                          <w:sz w:val="18"/>
                          <w:szCs w:val="18"/>
                        </w:rPr>
                        <w:tab/>
                        <w:t>Client client = new Client();</w:t>
                      </w:r>
                    </w:p>
                    <w:p w:rsidR="00006A98" w:rsidRPr="002318BA" w:rsidRDefault="00006A98" w:rsidP="0086584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2318BA">
                        <w:rPr>
                          <w:sz w:val="18"/>
                          <w:szCs w:val="18"/>
                        </w:rPr>
                        <w:tab/>
                        <w:t>client.sendData(msg);</w:t>
                      </w:r>
                    </w:p>
                    <w:p w:rsidR="00006A98" w:rsidRPr="002318BA" w:rsidRDefault="00006A98" w:rsidP="0086584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2318BA">
                        <w:rPr>
                          <w:sz w:val="18"/>
                          <w:szCs w:val="18"/>
                        </w:rPr>
                        <w:tab/>
                        <w:t>msg = client.getData();</w:t>
                      </w:r>
                    </w:p>
                    <w:p w:rsidR="00006A98" w:rsidRPr="002318BA" w:rsidRDefault="00006A98" w:rsidP="0086584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2318BA">
                        <w:rPr>
                          <w:sz w:val="18"/>
                          <w:szCs w:val="18"/>
                        </w:rPr>
                        <w:tab/>
                        <w:t>if (msg != null) {</w:t>
                      </w:r>
                    </w:p>
                    <w:p w:rsidR="00006A98" w:rsidRPr="002318BA" w:rsidRDefault="00006A98" w:rsidP="0086584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2318BA">
                        <w:rPr>
                          <w:sz w:val="18"/>
                          <w:szCs w:val="18"/>
                        </w:rPr>
                        <w:tab/>
                      </w:r>
                      <w:r w:rsidRPr="002318BA">
                        <w:rPr>
                          <w:sz w:val="18"/>
                          <w:szCs w:val="18"/>
                        </w:rPr>
                        <w:tab/>
                        <w:t>if (msg.isFlag()) {</w:t>
                      </w:r>
                    </w:p>
                    <w:p w:rsidR="00006A98" w:rsidRPr="002318BA" w:rsidRDefault="00006A98" w:rsidP="0086584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2318BA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2318BA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2318BA">
                        <w:rPr>
                          <w:rFonts w:hint="eastAsia"/>
                          <w:sz w:val="18"/>
                          <w:szCs w:val="18"/>
                        </w:rPr>
                        <w:tab/>
                        <w:t>JOptionPane.showMessageDialog(null, "</w:t>
                      </w:r>
                      <w:r w:rsidRPr="002318BA">
                        <w:rPr>
                          <w:rFonts w:hint="eastAsia"/>
                          <w:sz w:val="18"/>
                          <w:szCs w:val="18"/>
                        </w:rPr>
                        <w:t>登陆成功！</w:t>
                      </w:r>
                      <w:r w:rsidRPr="002318BA">
                        <w:rPr>
                          <w:rFonts w:hint="eastAsia"/>
                          <w:sz w:val="18"/>
                          <w:szCs w:val="18"/>
                        </w:rPr>
                        <w:t>");</w:t>
                      </w:r>
                    </w:p>
                    <w:p w:rsidR="00006A98" w:rsidRPr="002318BA" w:rsidRDefault="00006A98" w:rsidP="0086584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2318BA">
                        <w:rPr>
                          <w:sz w:val="18"/>
                          <w:szCs w:val="18"/>
                        </w:rPr>
                        <w:tab/>
                      </w:r>
                      <w:r w:rsidRPr="002318BA">
                        <w:rPr>
                          <w:sz w:val="18"/>
                          <w:szCs w:val="18"/>
                        </w:rPr>
                        <w:tab/>
                      </w:r>
                      <w:r w:rsidRPr="002318BA">
                        <w:rPr>
                          <w:sz w:val="18"/>
                          <w:szCs w:val="18"/>
                        </w:rPr>
                        <w:tab/>
                        <w:t>new FriendsUI(username, client);</w:t>
                      </w:r>
                      <w:r w:rsidRPr="002318BA">
                        <w:rPr>
                          <w:rFonts w:hint="eastAsia"/>
                          <w:sz w:val="18"/>
                          <w:szCs w:val="18"/>
                        </w:rPr>
                        <w:t xml:space="preserve"> // </w:t>
                      </w:r>
                      <w:r w:rsidRPr="002318BA">
                        <w:rPr>
                          <w:rFonts w:hint="eastAsia"/>
                          <w:sz w:val="18"/>
                          <w:szCs w:val="18"/>
                        </w:rPr>
                        <w:t>显示好友列表界面</w:t>
                      </w:r>
                    </w:p>
                    <w:p w:rsidR="00006A98" w:rsidRPr="002318BA" w:rsidRDefault="00006A98" w:rsidP="0086584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2318BA">
                        <w:rPr>
                          <w:sz w:val="18"/>
                          <w:szCs w:val="18"/>
                        </w:rPr>
                        <w:tab/>
                      </w:r>
                      <w:r w:rsidRPr="002318BA">
                        <w:rPr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006A98" w:rsidRPr="002318BA" w:rsidRDefault="00006A98" w:rsidP="0086584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2318BA">
                        <w:rPr>
                          <w:sz w:val="18"/>
                          <w:szCs w:val="18"/>
                        </w:rPr>
                        <w:tab/>
                      </w:r>
                      <w:r w:rsidRPr="002318BA">
                        <w:rPr>
                          <w:sz w:val="18"/>
                          <w:szCs w:val="18"/>
                        </w:rPr>
                        <w:tab/>
                      </w:r>
                      <w:r w:rsidRPr="002318BA">
                        <w:rPr>
                          <w:sz w:val="18"/>
                          <w:szCs w:val="18"/>
                        </w:rPr>
                        <w:tab/>
                        <w:t>JOptionPane.showMessageDialog(this, msg.getResult());</w:t>
                      </w:r>
                    </w:p>
                    <w:p w:rsidR="00006A98" w:rsidRPr="002318BA" w:rsidRDefault="00006A98" w:rsidP="0086584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2318BA">
                        <w:rPr>
                          <w:sz w:val="18"/>
                          <w:szCs w:val="18"/>
                        </w:rPr>
                        <w:tab/>
                      </w:r>
                      <w:r w:rsidRPr="002318BA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06A98" w:rsidRPr="002318BA" w:rsidRDefault="00006A98" w:rsidP="0086584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2318BA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06A98" w:rsidRPr="002318BA" w:rsidRDefault="00006A98" w:rsidP="0086584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2318BA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  <w:r w:rsidR="004F288D">
        <w:rPr>
          <w:rFonts w:hint="eastAsia"/>
        </w:rPr>
        <w:t>客户端获取用户输入的信息以及发送请求的</w:t>
      </w:r>
      <w:r>
        <w:rPr>
          <w:rFonts w:hint="eastAsia"/>
        </w:rPr>
        <w:t>代码如下：</w:t>
      </w:r>
    </w:p>
    <w:p w:rsidR="002318BA" w:rsidRPr="002318BA" w:rsidRDefault="002318BA" w:rsidP="002318BA">
      <w:r>
        <w:rPr>
          <w:rFonts w:hint="eastAsia"/>
        </w:rPr>
        <w:tab/>
      </w:r>
    </w:p>
    <w:p w:rsidR="002318BA" w:rsidRDefault="002318BA" w:rsidP="00231803">
      <w:pPr>
        <w:spacing w:line="400" w:lineRule="exact"/>
      </w:pPr>
      <w:r>
        <w:rPr>
          <w:rFonts w:hint="eastAsia"/>
        </w:rPr>
        <w:tab/>
      </w:r>
    </w:p>
    <w:p w:rsidR="00093F56" w:rsidRDefault="00093F56" w:rsidP="00231803">
      <w:pPr>
        <w:spacing w:line="400" w:lineRule="exact"/>
      </w:pPr>
    </w:p>
    <w:p w:rsidR="002318BA" w:rsidRDefault="002318BA" w:rsidP="00231803">
      <w:pPr>
        <w:spacing w:line="400" w:lineRule="exact"/>
      </w:pPr>
    </w:p>
    <w:p w:rsidR="002318BA" w:rsidRDefault="002318BA" w:rsidP="00231803">
      <w:pPr>
        <w:spacing w:line="400" w:lineRule="exact"/>
      </w:pPr>
    </w:p>
    <w:p w:rsidR="002318BA" w:rsidRDefault="002318BA" w:rsidP="00231803">
      <w:pPr>
        <w:spacing w:line="400" w:lineRule="exact"/>
      </w:pPr>
    </w:p>
    <w:p w:rsidR="002318BA" w:rsidRDefault="002318BA" w:rsidP="00231803">
      <w:pPr>
        <w:spacing w:line="400" w:lineRule="exact"/>
      </w:pPr>
    </w:p>
    <w:p w:rsidR="00865849" w:rsidRDefault="00865849" w:rsidP="00231803">
      <w:pPr>
        <w:spacing w:line="400" w:lineRule="exact"/>
      </w:pPr>
    </w:p>
    <w:p w:rsidR="00865849" w:rsidRDefault="00865849" w:rsidP="00231803">
      <w:pPr>
        <w:spacing w:line="400" w:lineRule="exact"/>
      </w:pPr>
    </w:p>
    <w:p w:rsidR="00865849" w:rsidRDefault="00865849" w:rsidP="00231803">
      <w:pPr>
        <w:spacing w:line="400" w:lineRule="exact"/>
      </w:pPr>
    </w:p>
    <w:p w:rsidR="00865849" w:rsidRDefault="00865849" w:rsidP="00231803">
      <w:pPr>
        <w:spacing w:line="400" w:lineRule="exact"/>
      </w:pPr>
    </w:p>
    <w:p w:rsidR="00865849" w:rsidRDefault="00865849" w:rsidP="00231803">
      <w:pPr>
        <w:spacing w:line="400" w:lineRule="exact"/>
      </w:pPr>
    </w:p>
    <w:p w:rsidR="00865849" w:rsidRDefault="00865849" w:rsidP="00231803">
      <w:pPr>
        <w:spacing w:line="400" w:lineRule="exact"/>
      </w:pPr>
    </w:p>
    <w:p w:rsidR="00865849" w:rsidRDefault="00865849" w:rsidP="00231803">
      <w:pPr>
        <w:spacing w:line="400" w:lineRule="exact"/>
      </w:pPr>
    </w:p>
    <w:p w:rsidR="00865849" w:rsidRDefault="00865849" w:rsidP="00231803">
      <w:pPr>
        <w:spacing w:line="400" w:lineRule="exact"/>
      </w:pPr>
    </w:p>
    <w:p w:rsidR="00865849" w:rsidRDefault="00865849" w:rsidP="00231803">
      <w:pPr>
        <w:spacing w:line="400" w:lineRule="exact"/>
      </w:pPr>
    </w:p>
    <w:p w:rsidR="00D70E69" w:rsidRDefault="00D70E69" w:rsidP="00231803">
      <w:pPr>
        <w:spacing w:line="400" w:lineRule="exact"/>
      </w:pPr>
    </w:p>
    <w:p w:rsidR="00D014CC" w:rsidRDefault="004F288D" w:rsidP="008D4D2D">
      <w:r>
        <w:rPr>
          <w:rFonts w:hint="eastAsia"/>
        </w:rPr>
        <w:tab/>
      </w:r>
      <w:bookmarkStart w:id="18" w:name="_Toc471642121"/>
    </w:p>
    <w:p w:rsidR="004F288D" w:rsidRDefault="004F288D" w:rsidP="002C35F0">
      <w:pPr>
        <w:ind w:firstLine="420"/>
        <w:rPr>
          <w:bCs/>
        </w:rPr>
      </w:pPr>
      <w:r w:rsidRPr="004F288D">
        <w:rPr>
          <w:rFonts w:hint="eastAsia"/>
        </w:rPr>
        <w:lastRenderedPageBreak/>
        <w:t>服务器</w:t>
      </w:r>
      <w:r w:rsidRPr="004F288D">
        <w:rPr>
          <w:rFonts w:hint="eastAsia"/>
        </w:rPr>
        <w:t>Userservice</w:t>
      </w:r>
      <w:r w:rsidRPr="004F288D">
        <w:rPr>
          <w:rFonts w:hint="eastAsia"/>
        </w:rPr>
        <w:t>类</w:t>
      </w:r>
      <w:r>
        <w:rPr>
          <w:rFonts w:hint="eastAsia"/>
        </w:rPr>
        <w:t>操作数据库</w:t>
      </w:r>
      <w:r w:rsidRPr="004F288D">
        <w:rPr>
          <w:rFonts w:hint="eastAsia"/>
        </w:rPr>
        <w:t>对登录进行验证</w:t>
      </w:r>
      <w:r>
        <w:rPr>
          <w:rFonts w:hint="eastAsia"/>
        </w:rPr>
        <w:t>，如果账号和密码正确，则返回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 w:rsidR="002C35F0">
        <w:rPr>
          <w:rFonts w:hint="eastAsia"/>
        </w:rPr>
        <w:t>。实现</w:t>
      </w:r>
      <w:r w:rsidRPr="004F288D">
        <w:rPr>
          <w:rFonts w:hint="eastAsia"/>
        </w:rPr>
        <w:t>代码如下：</w:t>
      </w:r>
      <w:bookmarkEnd w:id="18"/>
    </w:p>
    <w:p w:rsidR="004F288D" w:rsidRPr="004F288D" w:rsidRDefault="004F288D" w:rsidP="004F288D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9C2B32" wp14:editId="1A320EC2">
                <wp:simplePos x="0" y="0"/>
                <wp:positionH relativeFrom="column">
                  <wp:posOffset>281940</wp:posOffset>
                </wp:positionH>
                <wp:positionV relativeFrom="paragraph">
                  <wp:posOffset>3810</wp:posOffset>
                </wp:positionV>
                <wp:extent cx="5200650" cy="2657475"/>
                <wp:effectExtent l="0" t="0" r="19050" b="28575"/>
                <wp:wrapNone/>
                <wp:docPr id="3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265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>public boolean checkUser(User user) {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PreparedStatement stmt = null;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Connection conn = null;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ResultSet rs = null;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conn = DBHelper.getConnection();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String sql = "select * from user where username=? and password =?";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try {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stmt = conn.prepareStatement(sql);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stmt.setString(1, user.getUsername());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stmt.setString(2, user.getPassword());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rs = stmt.executeQuery();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if (rs.next()) {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return true;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return false;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2.2pt;margin-top:.3pt;width:409.5pt;height:209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">
                <v:textbox>
                  <w:txbxContent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>public boolean checkUser(User user) {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ab/>
                        <w:t>PreparedStatement stmt = null;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ab/>
                        <w:t>Connection conn = null;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ab/>
                        <w:t>ResultSet rs = null;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ab/>
                        <w:t>conn = DBHelper.getConnection();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ab/>
                        <w:t>String sql = "select * from user where username=? and password =?";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ab/>
                        <w:t>try {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  <w:t>stmt = conn.prepareStatement(sql);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  <w:t>stmt.setString(1, user.getUsername());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  <w:t>stmt.setString(2, user.getPassword());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  <w:t>rs = stmt.executeQuery();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  <w:t>if (rs.next()) {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  <w:t>return true;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ab/>
                        <w:t>return false;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</w:p>
    <w:p w:rsidR="004F288D" w:rsidRDefault="004F288D" w:rsidP="00D70E69">
      <w:pPr>
        <w:pStyle w:val="a9"/>
      </w:pPr>
    </w:p>
    <w:p w:rsidR="004F288D" w:rsidRDefault="004F288D" w:rsidP="00D70E69">
      <w:pPr>
        <w:pStyle w:val="a9"/>
      </w:pPr>
    </w:p>
    <w:p w:rsidR="004F288D" w:rsidRDefault="004F288D" w:rsidP="00D70E69">
      <w:pPr>
        <w:pStyle w:val="a9"/>
      </w:pPr>
    </w:p>
    <w:p w:rsidR="004F288D" w:rsidRDefault="004F288D" w:rsidP="00D70E69">
      <w:pPr>
        <w:pStyle w:val="a9"/>
      </w:pPr>
    </w:p>
    <w:p w:rsidR="004F288D" w:rsidRDefault="004F288D" w:rsidP="00D70E69">
      <w:pPr>
        <w:pStyle w:val="a9"/>
      </w:pPr>
    </w:p>
    <w:p w:rsidR="004F288D" w:rsidRDefault="004F288D" w:rsidP="00D70E69">
      <w:pPr>
        <w:pStyle w:val="a9"/>
      </w:pPr>
    </w:p>
    <w:p w:rsidR="00F73A34" w:rsidRDefault="007F215D" w:rsidP="008D4D2D">
      <w:pPr>
        <w:ind w:firstLineChars="200" w:firstLine="420"/>
        <w:rPr>
          <w:bCs/>
        </w:rPr>
      </w:pPr>
      <w:bookmarkStart w:id="19" w:name="_Toc471642122"/>
      <w:r w:rsidRPr="007F215D">
        <w:rPr>
          <w:rFonts w:hint="eastAsia"/>
        </w:rPr>
        <w:t>如果登录成功，则将生成一个</w:t>
      </w:r>
      <w:r w:rsidRPr="007F215D">
        <w:rPr>
          <w:rFonts w:hint="eastAsia"/>
        </w:rPr>
        <w:t>SocketThread</w:t>
      </w:r>
      <w:r w:rsidRPr="007F215D">
        <w:rPr>
          <w:rFonts w:hint="eastAsia"/>
        </w:rPr>
        <w:t>对象，包括一个</w:t>
      </w:r>
      <w:r w:rsidRPr="007F215D">
        <w:rPr>
          <w:rFonts w:hint="eastAsia"/>
        </w:rPr>
        <w:t>socket</w:t>
      </w:r>
      <w:r w:rsidRPr="007F215D">
        <w:rPr>
          <w:rFonts w:hint="eastAsia"/>
        </w:rPr>
        <w:t>，一个用户账号，将该</w:t>
      </w:r>
      <w:r w:rsidRPr="007F215D">
        <w:rPr>
          <w:rFonts w:hint="eastAsia"/>
        </w:rPr>
        <w:t>SocketThread</w:t>
      </w:r>
      <w:r w:rsidRPr="007F215D">
        <w:rPr>
          <w:rFonts w:hint="eastAsia"/>
        </w:rPr>
        <w:t>加入到</w:t>
      </w:r>
      <w:r w:rsidRPr="007F215D">
        <w:rPr>
          <w:rFonts w:hint="eastAsia"/>
        </w:rPr>
        <w:t>HashMap&lt;String,Socket&gt;</w:t>
      </w:r>
      <w:r w:rsidRPr="007F215D">
        <w:rPr>
          <w:rFonts w:hint="eastAsia"/>
        </w:rPr>
        <w:t>集合中，</w:t>
      </w:r>
      <w:r w:rsidR="00F73A34">
        <w:rPr>
          <w:rFonts w:hint="eastAsia"/>
        </w:rPr>
        <w:t>并且开启此用户的接收线程。</w:t>
      </w:r>
      <w:bookmarkEnd w:id="19"/>
      <w:r w:rsidR="00647474" w:rsidRPr="004F288D">
        <w:rPr>
          <w:rFonts w:hint="eastAsia"/>
        </w:rPr>
        <w:t>代码如下：</w:t>
      </w:r>
    </w:p>
    <w:p w:rsidR="00F73A34" w:rsidRPr="00F73A34" w:rsidRDefault="00F73A34" w:rsidP="00F73A34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6CEA0B" wp14:editId="265B590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06365" cy="3019425"/>
                <wp:effectExtent l="0" t="0" r="13335" b="28575"/>
                <wp:wrapNone/>
                <wp:docPr id="3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6365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A98" w:rsidRPr="00F73A34" w:rsidRDefault="00006A98" w:rsidP="00F73A3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F73A34">
                              <w:rPr>
                                <w:sz w:val="18"/>
                                <w:szCs w:val="18"/>
                              </w:rPr>
                              <w:t>private CommandTranser execute(CommandTranser msg) {</w:t>
                            </w:r>
                          </w:p>
                          <w:p w:rsidR="00006A98" w:rsidRPr="00F73A34" w:rsidRDefault="00006A98" w:rsidP="00F73A3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F73A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if ("login".equals(msg.getCmd())) { //</w:t>
                            </w:r>
                            <w:r w:rsidRPr="00F73A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登录请求</w:t>
                            </w:r>
                          </w:p>
                          <w:p w:rsidR="00006A98" w:rsidRPr="00F73A34" w:rsidRDefault="00006A98" w:rsidP="00F73A3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F73A34">
                              <w:rPr>
                                <w:sz w:val="18"/>
                                <w:szCs w:val="18"/>
                              </w:rPr>
                              <w:tab/>
                              <w:t>UserService userService = new UserService();</w:t>
                            </w:r>
                          </w:p>
                          <w:p w:rsidR="00006A98" w:rsidRPr="00F73A34" w:rsidRDefault="00006A98" w:rsidP="00F73A3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F73A34">
                              <w:rPr>
                                <w:sz w:val="18"/>
                                <w:szCs w:val="18"/>
                              </w:rPr>
                              <w:tab/>
                              <w:t>User user = (User) msg.getData();</w:t>
                            </w:r>
                          </w:p>
                          <w:p w:rsidR="00006A98" w:rsidRPr="00F73A34" w:rsidRDefault="00006A98" w:rsidP="00F73A3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F73A34">
                              <w:rPr>
                                <w:sz w:val="18"/>
                                <w:szCs w:val="18"/>
                              </w:rPr>
                              <w:tab/>
                              <w:t>msg.setFlag(userService.checkUser(user));</w:t>
                            </w:r>
                          </w:p>
                          <w:p w:rsidR="00006A98" w:rsidRPr="00F73A34" w:rsidRDefault="00006A98" w:rsidP="00F73A3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F73A34">
                              <w:rPr>
                                <w:sz w:val="18"/>
                                <w:szCs w:val="18"/>
                              </w:rPr>
                              <w:tab/>
                              <w:t>/*</w:t>
                            </w:r>
                          </w:p>
                          <w:p w:rsidR="00006A98" w:rsidRPr="00F73A34" w:rsidRDefault="00006A98" w:rsidP="00F73A3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F73A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F73A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如果登陆成功，将该客户端加入已经连接成功的</w:t>
                            </w:r>
                            <w:r w:rsidRPr="00F73A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map</w:t>
                            </w:r>
                            <w:r w:rsidRPr="00F73A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集合里面</w:t>
                            </w:r>
                            <w:r w:rsidRPr="00F73A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73A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并且开启此用户的接受线程</w:t>
                            </w:r>
                          </w:p>
                          <w:p w:rsidR="00006A98" w:rsidRPr="00F73A34" w:rsidRDefault="00006A98" w:rsidP="00F73A3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F73A34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*/</w:t>
                            </w:r>
                          </w:p>
                          <w:p w:rsidR="00006A98" w:rsidRPr="00F73A34" w:rsidRDefault="00006A98" w:rsidP="00F73A3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F73A34">
                              <w:rPr>
                                <w:sz w:val="18"/>
                                <w:szCs w:val="18"/>
                              </w:rPr>
                              <w:tab/>
                              <w:t>if (msg.isFlag()) {</w:t>
                            </w:r>
                          </w:p>
                          <w:p w:rsidR="00006A98" w:rsidRPr="00F73A34" w:rsidRDefault="00006A98" w:rsidP="00F73A3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F73A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F73A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// </w:t>
                            </w:r>
                            <w:r w:rsidRPr="00F73A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将该线程加入连接成功的</w:t>
                            </w:r>
                            <w:r w:rsidRPr="00F73A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map</w:t>
                            </w:r>
                            <w:r w:rsidRPr="00F73A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集合</w:t>
                            </w:r>
                          </w:p>
                          <w:p w:rsidR="00006A98" w:rsidRPr="00F73A34" w:rsidRDefault="00006A98" w:rsidP="00F73A3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F73A3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F73A34">
                              <w:rPr>
                                <w:sz w:val="18"/>
                                <w:szCs w:val="18"/>
                              </w:rPr>
                              <w:tab/>
                              <w:t>SocketThread socketThread = new SocketThread();</w:t>
                            </w:r>
                          </w:p>
                          <w:p w:rsidR="00006A98" w:rsidRPr="00F73A34" w:rsidRDefault="00006A98" w:rsidP="00F73A3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F73A3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F73A34">
                              <w:rPr>
                                <w:sz w:val="18"/>
                                <w:szCs w:val="18"/>
                              </w:rPr>
                              <w:tab/>
                              <w:t>socketThread.setName(msg.getSender());</w:t>
                            </w:r>
                          </w:p>
                          <w:p w:rsidR="00006A98" w:rsidRPr="00F73A34" w:rsidRDefault="00006A98" w:rsidP="00F73A3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F73A3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F73A34">
                              <w:rPr>
                                <w:sz w:val="18"/>
                                <w:szCs w:val="18"/>
                              </w:rPr>
                              <w:tab/>
                              <w:t>socketThread.setSocket(socket);</w:t>
                            </w:r>
                          </w:p>
                          <w:p w:rsidR="00006A98" w:rsidRPr="00F73A34" w:rsidRDefault="00006A98" w:rsidP="00F73A3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F73A3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F73A34">
                              <w:rPr>
                                <w:sz w:val="18"/>
                                <w:szCs w:val="18"/>
                              </w:rPr>
                              <w:tab/>
                              <w:t>SocketList.addSocket(socketThread);</w:t>
                            </w:r>
                          </w:p>
                          <w:p w:rsidR="00006A98" w:rsidRPr="00F73A34" w:rsidRDefault="00006A98" w:rsidP="00F73A3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F73A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F73A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msg.setResult("</w:t>
                            </w:r>
                            <w:r w:rsidRPr="00F73A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登陆成功</w:t>
                            </w:r>
                            <w:r w:rsidRPr="00F73A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006A98" w:rsidRPr="00F73A34" w:rsidRDefault="00006A98" w:rsidP="00F73A3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F73A34">
                              <w:rPr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006A98" w:rsidRPr="00F73A34" w:rsidRDefault="00006A98" w:rsidP="00F73A3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F73A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F73A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msg.setResult("</w:t>
                            </w:r>
                            <w:r w:rsidRPr="00F73A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账号密码输入错误！</w:t>
                            </w:r>
                            <w:r w:rsidRPr="00F73A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006A98" w:rsidRPr="00F73A34" w:rsidRDefault="00006A98" w:rsidP="00F73A3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F73A34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06A98" w:rsidRPr="00F73A34" w:rsidRDefault="00006A98" w:rsidP="00F73A3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F73A34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0;margin-top:0;width:409.95pt;height:237.75pt;z-index:25177702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">
                <v:textbox>
                  <w:txbxContent>
                    <w:p w:rsidR="00006A98" w:rsidRPr="00F73A34" w:rsidRDefault="00006A98" w:rsidP="00F73A3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F73A34">
                        <w:rPr>
                          <w:sz w:val="18"/>
                          <w:szCs w:val="18"/>
                        </w:rPr>
                        <w:t>private CommandTranser execute(CommandTranser msg) {</w:t>
                      </w:r>
                    </w:p>
                    <w:p w:rsidR="00006A98" w:rsidRPr="00F73A34" w:rsidRDefault="00006A98" w:rsidP="00F73A3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F73A34">
                        <w:rPr>
                          <w:rFonts w:hint="eastAsia"/>
                          <w:sz w:val="18"/>
                          <w:szCs w:val="18"/>
                        </w:rPr>
                        <w:t>if ("login".equals(msg.getCmd())) { //</w:t>
                      </w:r>
                      <w:r w:rsidRPr="00F73A34">
                        <w:rPr>
                          <w:rFonts w:hint="eastAsia"/>
                          <w:sz w:val="18"/>
                          <w:szCs w:val="18"/>
                        </w:rPr>
                        <w:t>登录请求</w:t>
                      </w:r>
                    </w:p>
                    <w:p w:rsidR="00006A98" w:rsidRPr="00F73A34" w:rsidRDefault="00006A98" w:rsidP="00F73A3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F73A34">
                        <w:rPr>
                          <w:sz w:val="18"/>
                          <w:szCs w:val="18"/>
                        </w:rPr>
                        <w:tab/>
                        <w:t>UserService userService = new UserService();</w:t>
                      </w:r>
                    </w:p>
                    <w:p w:rsidR="00006A98" w:rsidRPr="00F73A34" w:rsidRDefault="00006A98" w:rsidP="00F73A3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F73A34">
                        <w:rPr>
                          <w:sz w:val="18"/>
                          <w:szCs w:val="18"/>
                        </w:rPr>
                        <w:tab/>
                        <w:t>User user = (User) msg.getData();</w:t>
                      </w:r>
                    </w:p>
                    <w:p w:rsidR="00006A98" w:rsidRPr="00F73A34" w:rsidRDefault="00006A98" w:rsidP="00F73A3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F73A34">
                        <w:rPr>
                          <w:sz w:val="18"/>
                          <w:szCs w:val="18"/>
                        </w:rPr>
                        <w:tab/>
                        <w:t>msg.setFlag(userService.checkUser(user));</w:t>
                      </w:r>
                    </w:p>
                    <w:p w:rsidR="00006A98" w:rsidRPr="00F73A34" w:rsidRDefault="00006A98" w:rsidP="00F73A3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F73A34">
                        <w:rPr>
                          <w:sz w:val="18"/>
                          <w:szCs w:val="18"/>
                        </w:rPr>
                        <w:tab/>
                        <w:t>/*</w:t>
                      </w:r>
                    </w:p>
                    <w:p w:rsidR="00006A98" w:rsidRPr="00F73A34" w:rsidRDefault="00006A98" w:rsidP="00F73A3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F73A34"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F73A34">
                        <w:rPr>
                          <w:rFonts w:hint="eastAsia"/>
                          <w:sz w:val="18"/>
                          <w:szCs w:val="18"/>
                        </w:rPr>
                        <w:t>如果登陆成功，将该客户端加入已经连接成功的</w:t>
                      </w:r>
                      <w:r w:rsidRPr="00F73A34">
                        <w:rPr>
                          <w:rFonts w:hint="eastAsia"/>
                          <w:sz w:val="18"/>
                          <w:szCs w:val="18"/>
                        </w:rPr>
                        <w:t>map</w:t>
                      </w:r>
                      <w:r w:rsidRPr="00F73A34">
                        <w:rPr>
                          <w:rFonts w:hint="eastAsia"/>
                          <w:sz w:val="18"/>
                          <w:szCs w:val="18"/>
                        </w:rPr>
                        <w:t>集合里面</w:t>
                      </w:r>
                      <w:r w:rsidRPr="00F73A34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F73A34">
                        <w:rPr>
                          <w:rFonts w:hint="eastAsia"/>
                          <w:sz w:val="18"/>
                          <w:szCs w:val="18"/>
                        </w:rPr>
                        <w:t>并且开启此用户的接受线程</w:t>
                      </w:r>
                    </w:p>
                    <w:p w:rsidR="00006A98" w:rsidRPr="00F73A34" w:rsidRDefault="00006A98" w:rsidP="00F73A3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F73A34">
                        <w:rPr>
                          <w:sz w:val="18"/>
                          <w:szCs w:val="18"/>
                        </w:rPr>
                        <w:tab/>
                        <w:t xml:space="preserve"> */</w:t>
                      </w:r>
                    </w:p>
                    <w:p w:rsidR="00006A98" w:rsidRPr="00F73A34" w:rsidRDefault="00006A98" w:rsidP="00F73A3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F73A34">
                        <w:rPr>
                          <w:sz w:val="18"/>
                          <w:szCs w:val="18"/>
                        </w:rPr>
                        <w:tab/>
                        <w:t>if (msg.isFlag()) {</w:t>
                      </w:r>
                    </w:p>
                    <w:p w:rsidR="00006A98" w:rsidRPr="00F73A34" w:rsidRDefault="00006A98" w:rsidP="00F73A3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F73A34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F73A34"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// </w:t>
                      </w:r>
                      <w:r w:rsidRPr="00F73A34">
                        <w:rPr>
                          <w:rFonts w:hint="eastAsia"/>
                          <w:sz w:val="18"/>
                          <w:szCs w:val="18"/>
                        </w:rPr>
                        <w:t>将该线程加入连接成功的</w:t>
                      </w:r>
                      <w:r w:rsidRPr="00F73A34">
                        <w:rPr>
                          <w:rFonts w:hint="eastAsia"/>
                          <w:sz w:val="18"/>
                          <w:szCs w:val="18"/>
                        </w:rPr>
                        <w:t>map</w:t>
                      </w:r>
                      <w:r w:rsidRPr="00F73A34">
                        <w:rPr>
                          <w:rFonts w:hint="eastAsia"/>
                          <w:sz w:val="18"/>
                          <w:szCs w:val="18"/>
                        </w:rPr>
                        <w:t>集合</w:t>
                      </w:r>
                    </w:p>
                    <w:p w:rsidR="00006A98" w:rsidRPr="00F73A34" w:rsidRDefault="00006A98" w:rsidP="00F73A3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F73A34">
                        <w:rPr>
                          <w:sz w:val="18"/>
                          <w:szCs w:val="18"/>
                        </w:rPr>
                        <w:tab/>
                      </w:r>
                      <w:r w:rsidRPr="00F73A34">
                        <w:rPr>
                          <w:sz w:val="18"/>
                          <w:szCs w:val="18"/>
                        </w:rPr>
                        <w:tab/>
                        <w:t>SocketThread socketThread = new SocketThread();</w:t>
                      </w:r>
                    </w:p>
                    <w:p w:rsidR="00006A98" w:rsidRPr="00F73A34" w:rsidRDefault="00006A98" w:rsidP="00F73A3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F73A34">
                        <w:rPr>
                          <w:sz w:val="18"/>
                          <w:szCs w:val="18"/>
                        </w:rPr>
                        <w:tab/>
                      </w:r>
                      <w:r w:rsidRPr="00F73A34">
                        <w:rPr>
                          <w:sz w:val="18"/>
                          <w:szCs w:val="18"/>
                        </w:rPr>
                        <w:tab/>
                        <w:t>socketThread.setName(msg.getSender());</w:t>
                      </w:r>
                    </w:p>
                    <w:p w:rsidR="00006A98" w:rsidRPr="00F73A34" w:rsidRDefault="00006A98" w:rsidP="00F73A3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F73A34">
                        <w:rPr>
                          <w:sz w:val="18"/>
                          <w:szCs w:val="18"/>
                        </w:rPr>
                        <w:tab/>
                      </w:r>
                      <w:r w:rsidRPr="00F73A34">
                        <w:rPr>
                          <w:sz w:val="18"/>
                          <w:szCs w:val="18"/>
                        </w:rPr>
                        <w:tab/>
                        <w:t>socketThread.setSocket(socket);</w:t>
                      </w:r>
                    </w:p>
                    <w:p w:rsidR="00006A98" w:rsidRPr="00F73A34" w:rsidRDefault="00006A98" w:rsidP="00F73A3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F73A34">
                        <w:rPr>
                          <w:sz w:val="18"/>
                          <w:szCs w:val="18"/>
                        </w:rPr>
                        <w:tab/>
                      </w:r>
                      <w:r w:rsidRPr="00F73A34">
                        <w:rPr>
                          <w:sz w:val="18"/>
                          <w:szCs w:val="18"/>
                        </w:rPr>
                        <w:tab/>
                        <w:t>SocketList.addSocket(socketThread);</w:t>
                      </w:r>
                    </w:p>
                    <w:p w:rsidR="00006A98" w:rsidRPr="00F73A34" w:rsidRDefault="00006A98" w:rsidP="00F73A3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F73A34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F73A34">
                        <w:rPr>
                          <w:rFonts w:hint="eastAsia"/>
                          <w:sz w:val="18"/>
                          <w:szCs w:val="18"/>
                        </w:rPr>
                        <w:tab/>
                        <w:t>msg.setResult("</w:t>
                      </w:r>
                      <w:r w:rsidRPr="00F73A34">
                        <w:rPr>
                          <w:rFonts w:hint="eastAsia"/>
                          <w:sz w:val="18"/>
                          <w:szCs w:val="18"/>
                        </w:rPr>
                        <w:t>登陆成功</w:t>
                      </w:r>
                      <w:r w:rsidRPr="00F73A34">
                        <w:rPr>
                          <w:rFonts w:hint="eastAsia"/>
                          <w:sz w:val="18"/>
                          <w:szCs w:val="18"/>
                        </w:rPr>
                        <w:t>");</w:t>
                      </w:r>
                    </w:p>
                    <w:p w:rsidR="00006A98" w:rsidRPr="00F73A34" w:rsidRDefault="00006A98" w:rsidP="00F73A3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F73A34">
                        <w:rPr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006A98" w:rsidRPr="00F73A34" w:rsidRDefault="00006A98" w:rsidP="00F73A3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F73A34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F73A34">
                        <w:rPr>
                          <w:rFonts w:hint="eastAsia"/>
                          <w:sz w:val="18"/>
                          <w:szCs w:val="18"/>
                        </w:rPr>
                        <w:tab/>
                        <w:t>msg.setResult("</w:t>
                      </w:r>
                      <w:r w:rsidRPr="00F73A34">
                        <w:rPr>
                          <w:rFonts w:hint="eastAsia"/>
                          <w:sz w:val="18"/>
                          <w:szCs w:val="18"/>
                        </w:rPr>
                        <w:t>账号密码输入错误！</w:t>
                      </w:r>
                      <w:r w:rsidRPr="00F73A34">
                        <w:rPr>
                          <w:rFonts w:hint="eastAsia"/>
                          <w:sz w:val="18"/>
                          <w:szCs w:val="18"/>
                        </w:rPr>
                        <w:t>");</w:t>
                      </w:r>
                    </w:p>
                    <w:p w:rsidR="00006A98" w:rsidRPr="00F73A34" w:rsidRDefault="00006A98" w:rsidP="00F73A3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F73A34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06A98" w:rsidRPr="00F73A34" w:rsidRDefault="00006A98" w:rsidP="00F73A3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F73A34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</w:p>
    <w:p w:rsidR="00F73A34" w:rsidRDefault="00F73A34" w:rsidP="00D70E69">
      <w:pPr>
        <w:pStyle w:val="a9"/>
        <w:rPr>
          <w:rFonts w:ascii="Times New Roman" w:eastAsia="宋体" w:hAnsi="Times New Roman" w:cs="Times New Roman"/>
          <w:bCs w:val="0"/>
          <w:kern w:val="2"/>
          <w:sz w:val="24"/>
          <w:szCs w:val="24"/>
        </w:rPr>
      </w:pPr>
    </w:p>
    <w:p w:rsidR="00F73A34" w:rsidRDefault="00F73A34" w:rsidP="00D70E69">
      <w:pPr>
        <w:pStyle w:val="a9"/>
        <w:rPr>
          <w:rFonts w:ascii="Times New Roman" w:eastAsia="宋体" w:hAnsi="Times New Roman" w:cs="Times New Roman"/>
          <w:bCs w:val="0"/>
          <w:kern w:val="2"/>
          <w:sz w:val="24"/>
          <w:szCs w:val="24"/>
        </w:rPr>
      </w:pPr>
    </w:p>
    <w:p w:rsidR="00F73A34" w:rsidRDefault="00F73A34" w:rsidP="00D70E69">
      <w:pPr>
        <w:pStyle w:val="a9"/>
        <w:rPr>
          <w:rFonts w:ascii="Times New Roman" w:eastAsia="宋体" w:hAnsi="Times New Roman" w:cs="Times New Roman"/>
          <w:bCs w:val="0"/>
          <w:kern w:val="2"/>
          <w:sz w:val="24"/>
          <w:szCs w:val="24"/>
        </w:rPr>
      </w:pPr>
    </w:p>
    <w:p w:rsidR="00F73A34" w:rsidRDefault="00F73A34" w:rsidP="00D70E69">
      <w:pPr>
        <w:pStyle w:val="a9"/>
        <w:rPr>
          <w:rFonts w:ascii="Times New Roman" w:eastAsia="宋体" w:hAnsi="Times New Roman" w:cs="Times New Roman"/>
          <w:bCs w:val="0"/>
          <w:kern w:val="2"/>
          <w:sz w:val="24"/>
          <w:szCs w:val="24"/>
        </w:rPr>
      </w:pPr>
    </w:p>
    <w:p w:rsidR="00F73A34" w:rsidRDefault="00F73A34" w:rsidP="00D70E69">
      <w:pPr>
        <w:pStyle w:val="a9"/>
        <w:rPr>
          <w:rFonts w:ascii="Times New Roman" w:eastAsia="宋体" w:hAnsi="Times New Roman" w:cs="Times New Roman"/>
          <w:bCs w:val="0"/>
          <w:kern w:val="2"/>
          <w:sz w:val="24"/>
          <w:szCs w:val="24"/>
        </w:rPr>
      </w:pPr>
    </w:p>
    <w:p w:rsidR="00F73A34" w:rsidRDefault="00F73A34" w:rsidP="00D70E69">
      <w:pPr>
        <w:pStyle w:val="a9"/>
        <w:rPr>
          <w:rFonts w:ascii="Times New Roman" w:eastAsia="宋体" w:hAnsi="Times New Roman" w:cs="Times New Roman"/>
          <w:bCs w:val="0"/>
          <w:kern w:val="2"/>
          <w:sz w:val="24"/>
          <w:szCs w:val="24"/>
        </w:rPr>
      </w:pPr>
    </w:p>
    <w:p w:rsidR="00F73A34" w:rsidRDefault="00F73A34" w:rsidP="00D70E69">
      <w:pPr>
        <w:pStyle w:val="a9"/>
        <w:rPr>
          <w:rFonts w:ascii="Times New Roman" w:eastAsia="宋体" w:hAnsi="Times New Roman" w:cs="Times New Roman"/>
          <w:bCs w:val="0"/>
          <w:kern w:val="2"/>
          <w:sz w:val="24"/>
          <w:szCs w:val="24"/>
        </w:rPr>
      </w:pPr>
    </w:p>
    <w:p w:rsidR="00F73A34" w:rsidRDefault="00F73A34" w:rsidP="00D70E69">
      <w:pPr>
        <w:pStyle w:val="a9"/>
        <w:rPr>
          <w:rFonts w:ascii="Times New Roman" w:eastAsia="宋体" w:hAnsi="Times New Roman" w:cs="Times New Roman"/>
          <w:bCs w:val="0"/>
          <w:kern w:val="2"/>
          <w:sz w:val="24"/>
          <w:szCs w:val="24"/>
        </w:rPr>
      </w:pPr>
    </w:p>
    <w:p w:rsidR="00F73A34" w:rsidRDefault="00F73A34" w:rsidP="00D70E69">
      <w:pPr>
        <w:pStyle w:val="a9"/>
        <w:rPr>
          <w:rFonts w:ascii="Times New Roman" w:eastAsia="宋体" w:hAnsi="Times New Roman" w:cs="Times New Roman"/>
          <w:bCs w:val="0"/>
          <w:kern w:val="2"/>
          <w:sz w:val="24"/>
          <w:szCs w:val="24"/>
        </w:rPr>
      </w:pPr>
    </w:p>
    <w:p w:rsidR="00F73A34" w:rsidRDefault="00F73A34" w:rsidP="00D70E69">
      <w:pPr>
        <w:pStyle w:val="a9"/>
        <w:rPr>
          <w:rFonts w:ascii="Times New Roman" w:eastAsia="宋体" w:hAnsi="Times New Roman" w:cs="Times New Roman"/>
          <w:bCs w:val="0"/>
          <w:kern w:val="2"/>
          <w:sz w:val="24"/>
          <w:szCs w:val="24"/>
        </w:rPr>
      </w:pPr>
    </w:p>
    <w:p w:rsidR="00F73A34" w:rsidRDefault="00F73A34" w:rsidP="00D70E69">
      <w:pPr>
        <w:pStyle w:val="a9"/>
        <w:rPr>
          <w:rFonts w:ascii="Times New Roman" w:eastAsia="宋体" w:hAnsi="Times New Roman" w:cs="Times New Roman"/>
          <w:bCs w:val="0"/>
          <w:kern w:val="2"/>
          <w:sz w:val="24"/>
          <w:szCs w:val="24"/>
        </w:rPr>
      </w:pPr>
    </w:p>
    <w:p w:rsidR="00F73A34" w:rsidRDefault="00F73A34" w:rsidP="00D70E69">
      <w:pPr>
        <w:pStyle w:val="a9"/>
        <w:rPr>
          <w:rFonts w:ascii="Times New Roman" w:eastAsia="宋体" w:hAnsi="Times New Roman" w:cs="Times New Roman"/>
          <w:bCs w:val="0"/>
          <w:kern w:val="2"/>
          <w:sz w:val="24"/>
          <w:szCs w:val="24"/>
        </w:rPr>
      </w:pPr>
    </w:p>
    <w:p w:rsidR="00F73A34" w:rsidRDefault="00F73A34" w:rsidP="00D70E69">
      <w:pPr>
        <w:pStyle w:val="a9"/>
        <w:rPr>
          <w:rFonts w:ascii="Times New Roman" w:eastAsia="宋体" w:hAnsi="Times New Roman" w:cs="Times New Roman"/>
          <w:bCs w:val="0"/>
          <w:kern w:val="2"/>
          <w:sz w:val="24"/>
          <w:szCs w:val="24"/>
        </w:rPr>
      </w:pPr>
    </w:p>
    <w:p w:rsidR="00F73A34" w:rsidRDefault="00F73A34" w:rsidP="00D70E69">
      <w:pPr>
        <w:pStyle w:val="a9"/>
        <w:rPr>
          <w:rFonts w:ascii="Times New Roman" w:eastAsia="宋体" w:hAnsi="Times New Roman" w:cs="Times New Roman"/>
          <w:bCs w:val="0"/>
          <w:kern w:val="2"/>
          <w:sz w:val="24"/>
          <w:szCs w:val="24"/>
        </w:rPr>
      </w:pPr>
    </w:p>
    <w:p w:rsidR="007F215D" w:rsidRPr="00F73A34" w:rsidRDefault="008D4D2D" w:rsidP="008D4D2D">
      <w:pPr>
        <w:ind w:firstLine="420"/>
        <w:rPr>
          <w:bCs/>
        </w:rPr>
      </w:pPr>
      <w:bookmarkStart w:id="20" w:name="_Toc471642123"/>
      <w:r>
        <w:rPr>
          <w:rFonts w:hint="eastAsia"/>
        </w:rPr>
        <w:t>HashMap&lt;String,Socket&gt;</w:t>
      </w:r>
      <w:r w:rsidRPr="007F215D">
        <w:rPr>
          <w:rFonts w:hint="eastAsia"/>
        </w:rPr>
        <w:t>用于记录所有已经成功登录的客户端。</w:t>
      </w:r>
      <w:r>
        <w:rPr>
          <w:rFonts w:hint="eastAsia"/>
        </w:rPr>
        <w:t>代码如下：</w:t>
      </w:r>
      <w:bookmarkEnd w:id="20"/>
    </w:p>
    <w:p w:rsidR="007F215D" w:rsidRPr="007F215D" w:rsidRDefault="007F215D" w:rsidP="007F215D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97226E6" wp14:editId="4B4B0D7C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10175" cy="1581150"/>
                <wp:effectExtent l="0" t="0" r="28575" b="19050"/>
                <wp:wrapNone/>
                <wp:docPr id="3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A98" w:rsidRPr="007F215D" w:rsidRDefault="00006A98" w:rsidP="007F215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7F215D">
                              <w:rPr>
                                <w:sz w:val="18"/>
                                <w:szCs w:val="18"/>
                              </w:rPr>
                              <w:t>public class SocketList {</w:t>
                            </w:r>
                          </w:p>
                          <w:p w:rsidR="00006A98" w:rsidRPr="007F215D" w:rsidRDefault="00006A98" w:rsidP="007F215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7F215D">
                              <w:rPr>
                                <w:sz w:val="18"/>
                                <w:szCs w:val="18"/>
                              </w:rPr>
                              <w:tab/>
                              <w:t>private static HashMap&lt;String, Socket&gt; map=new HashMap&lt;String, Socket&gt;();</w:t>
                            </w:r>
                          </w:p>
                          <w:p w:rsidR="00006A98" w:rsidRPr="007F215D" w:rsidRDefault="00006A98" w:rsidP="007F215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7F215D">
                              <w:rPr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r w:rsidRPr="007F215D">
                              <w:rPr>
                                <w:sz w:val="18"/>
                                <w:szCs w:val="18"/>
                              </w:rPr>
                              <w:t>将</w:t>
                            </w:r>
                            <w:r w:rsidRPr="007F215D">
                              <w:rPr>
                                <w:sz w:val="18"/>
                                <w:szCs w:val="18"/>
                              </w:rPr>
                              <w:t>SocketThread</w:t>
                            </w:r>
                            <w:r w:rsidRPr="007F215D">
                              <w:rPr>
                                <w:sz w:val="18"/>
                                <w:szCs w:val="18"/>
                              </w:rPr>
                              <w:t>入集合</w:t>
                            </w:r>
                          </w:p>
                          <w:p w:rsidR="00006A98" w:rsidRPr="007F215D" w:rsidRDefault="00006A98" w:rsidP="007F215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7F215D">
                              <w:rPr>
                                <w:sz w:val="18"/>
                                <w:szCs w:val="18"/>
                              </w:rPr>
                              <w:tab/>
                              <w:t>public static void addSocket(SocketThread socketThread){</w:t>
                            </w:r>
                          </w:p>
                          <w:p w:rsidR="00006A98" w:rsidRPr="007F215D" w:rsidRDefault="00006A98" w:rsidP="007F215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7F215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7F215D">
                              <w:rPr>
                                <w:sz w:val="18"/>
                                <w:szCs w:val="18"/>
                              </w:rPr>
                              <w:tab/>
                              <w:t>map.put(socketThread.getName(), socketThread.getSocket());</w:t>
                            </w:r>
                          </w:p>
                          <w:p w:rsidR="00006A98" w:rsidRPr="007F215D" w:rsidRDefault="00006A98" w:rsidP="007F215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7F215D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06A98" w:rsidRPr="007F215D" w:rsidRDefault="00006A98" w:rsidP="007F215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7F215D">
                              <w:rPr>
                                <w:sz w:val="18"/>
                                <w:szCs w:val="18"/>
                              </w:rPr>
                              <w:tab/>
                              <w:t>public static Socket getSocket(String name){</w:t>
                            </w:r>
                            <w:r w:rsidR="00594158" w:rsidRPr="0059415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94158" w:rsidRPr="007F215D">
                              <w:rPr>
                                <w:sz w:val="18"/>
                                <w:szCs w:val="18"/>
                              </w:rPr>
                              <w:t>//</w:t>
                            </w:r>
                            <w:r w:rsidR="00594158" w:rsidRPr="007F215D">
                              <w:rPr>
                                <w:sz w:val="18"/>
                                <w:szCs w:val="18"/>
                              </w:rPr>
                              <w:t>通过昵称返回</w:t>
                            </w:r>
                            <w:r w:rsidR="00594158" w:rsidRPr="007F215D">
                              <w:rPr>
                                <w:sz w:val="18"/>
                                <w:szCs w:val="18"/>
                              </w:rPr>
                              <w:t>socket</w:t>
                            </w:r>
                          </w:p>
                          <w:p w:rsidR="00006A98" w:rsidRPr="007F215D" w:rsidRDefault="00006A98" w:rsidP="007F215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7F215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7F215D">
                              <w:rPr>
                                <w:sz w:val="18"/>
                                <w:szCs w:val="18"/>
                              </w:rPr>
                              <w:tab/>
                              <w:t>return map.get(name);</w:t>
                            </w:r>
                          </w:p>
                          <w:p w:rsidR="00006A98" w:rsidRPr="007F215D" w:rsidRDefault="00006A98" w:rsidP="007F215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7F215D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06A98" w:rsidRPr="007F215D" w:rsidRDefault="00006A98" w:rsidP="007F215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7F215D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0;margin-top:0;width:410.25pt;height:124.5pt;z-index:25177497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">
                <v:textbox>
                  <w:txbxContent>
                    <w:p w:rsidR="00006A98" w:rsidRPr="007F215D" w:rsidRDefault="00006A98" w:rsidP="007F215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7F215D">
                        <w:rPr>
                          <w:sz w:val="18"/>
                          <w:szCs w:val="18"/>
                        </w:rPr>
                        <w:t>public class SocketList {</w:t>
                      </w:r>
                    </w:p>
                    <w:p w:rsidR="00006A98" w:rsidRPr="007F215D" w:rsidRDefault="00006A98" w:rsidP="007F215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7F215D">
                        <w:rPr>
                          <w:sz w:val="18"/>
                          <w:szCs w:val="18"/>
                        </w:rPr>
                        <w:tab/>
                        <w:t>private static HashMap&lt;String, Socket&gt; map=new HashMap&lt;String, Socket&gt;();</w:t>
                      </w:r>
                    </w:p>
                    <w:p w:rsidR="00006A98" w:rsidRPr="007F215D" w:rsidRDefault="00006A98" w:rsidP="007F215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7F215D">
                        <w:rPr>
                          <w:sz w:val="18"/>
                          <w:szCs w:val="18"/>
                        </w:rPr>
                        <w:tab/>
                        <w:t>//</w:t>
                      </w:r>
                      <w:r w:rsidRPr="007F215D">
                        <w:rPr>
                          <w:sz w:val="18"/>
                          <w:szCs w:val="18"/>
                        </w:rPr>
                        <w:t>将</w:t>
                      </w:r>
                      <w:r w:rsidRPr="007F215D">
                        <w:rPr>
                          <w:sz w:val="18"/>
                          <w:szCs w:val="18"/>
                        </w:rPr>
                        <w:t>SocketThread</w:t>
                      </w:r>
                      <w:r w:rsidRPr="007F215D">
                        <w:rPr>
                          <w:sz w:val="18"/>
                          <w:szCs w:val="18"/>
                        </w:rPr>
                        <w:t>入集合</w:t>
                      </w:r>
                    </w:p>
                    <w:p w:rsidR="00006A98" w:rsidRPr="007F215D" w:rsidRDefault="00006A98" w:rsidP="007F215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7F215D">
                        <w:rPr>
                          <w:sz w:val="18"/>
                          <w:szCs w:val="18"/>
                        </w:rPr>
                        <w:tab/>
                        <w:t>public static void addSocket(SocketThread socketThread){</w:t>
                      </w:r>
                    </w:p>
                    <w:p w:rsidR="00006A98" w:rsidRPr="007F215D" w:rsidRDefault="00006A98" w:rsidP="007F215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7F215D">
                        <w:rPr>
                          <w:sz w:val="18"/>
                          <w:szCs w:val="18"/>
                        </w:rPr>
                        <w:tab/>
                      </w:r>
                      <w:r w:rsidRPr="007F215D">
                        <w:rPr>
                          <w:sz w:val="18"/>
                          <w:szCs w:val="18"/>
                        </w:rPr>
                        <w:tab/>
                        <w:t>map.put(socketThread.getName(), socketThread.getSocket());</w:t>
                      </w:r>
                    </w:p>
                    <w:p w:rsidR="00006A98" w:rsidRPr="007F215D" w:rsidRDefault="00006A98" w:rsidP="007F215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7F215D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06A98" w:rsidRPr="007F215D" w:rsidRDefault="00006A98" w:rsidP="007F215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7F215D">
                        <w:rPr>
                          <w:sz w:val="18"/>
                          <w:szCs w:val="18"/>
                        </w:rPr>
                        <w:tab/>
                        <w:t>public static Socket getSocket(String name){</w:t>
                      </w:r>
                      <w:r w:rsidR="00594158" w:rsidRPr="0059415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94158" w:rsidRPr="007F215D">
                        <w:rPr>
                          <w:sz w:val="18"/>
                          <w:szCs w:val="18"/>
                        </w:rPr>
                        <w:t>//</w:t>
                      </w:r>
                      <w:r w:rsidR="00594158" w:rsidRPr="007F215D">
                        <w:rPr>
                          <w:sz w:val="18"/>
                          <w:szCs w:val="18"/>
                        </w:rPr>
                        <w:t>通过昵称返回</w:t>
                      </w:r>
                      <w:r w:rsidR="00594158" w:rsidRPr="007F215D">
                        <w:rPr>
                          <w:sz w:val="18"/>
                          <w:szCs w:val="18"/>
                        </w:rPr>
                        <w:t>socket</w:t>
                      </w:r>
                    </w:p>
                    <w:p w:rsidR="00006A98" w:rsidRPr="007F215D" w:rsidRDefault="00006A98" w:rsidP="007F215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7F215D">
                        <w:rPr>
                          <w:sz w:val="18"/>
                          <w:szCs w:val="18"/>
                        </w:rPr>
                        <w:tab/>
                      </w:r>
                      <w:r w:rsidRPr="007F215D">
                        <w:rPr>
                          <w:sz w:val="18"/>
                          <w:szCs w:val="18"/>
                        </w:rPr>
                        <w:tab/>
                        <w:t>return map.get(name);</w:t>
                      </w:r>
                    </w:p>
                    <w:p w:rsidR="00006A98" w:rsidRPr="007F215D" w:rsidRDefault="00006A98" w:rsidP="007F215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7F215D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06A98" w:rsidRPr="007F215D" w:rsidRDefault="00006A98" w:rsidP="007F215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7F215D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</w:p>
    <w:p w:rsidR="004F288D" w:rsidRDefault="004F288D" w:rsidP="00D70E69">
      <w:pPr>
        <w:pStyle w:val="a9"/>
      </w:pPr>
    </w:p>
    <w:p w:rsidR="004F288D" w:rsidRDefault="004F288D" w:rsidP="00D70E69">
      <w:pPr>
        <w:pStyle w:val="a9"/>
      </w:pPr>
    </w:p>
    <w:p w:rsidR="004F288D" w:rsidRDefault="004F288D" w:rsidP="00D70E69">
      <w:pPr>
        <w:pStyle w:val="a9"/>
      </w:pPr>
    </w:p>
    <w:p w:rsidR="00D70E69" w:rsidRDefault="00D70E69" w:rsidP="00D70E69">
      <w:pPr>
        <w:pStyle w:val="a9"/>
      </w:pPr>
      <w:bookmarkStart w:id="21" w:name="_Toc471642124"/>
      <w:r>
        <w:rPr>
          <w:rFonts w:hint="eastAsia"/>
        </w:rPr>
        <w:lastRenderedPageBreak/>
        <w:t>4.2</w:t>
      </w:r>
      <w:r>
        <w:rPr>
          <w:rFonts w:hint="eastAsia"/>
        </w:rPr>
        <w:t>注册模块</w:t>
      </w:r>
      <w:bookmarkEnd w:id="21"/>
    </w:p>
    <w:p w:rsidR="00D70E69" w:rsidRDefault="00D70E69" w:rsidP="0023180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客户端获取用户输入的信息后，将用户信息封装为</w:t>
      </w:r>
      <w:r>
        <w:rPr>
          <w:rFonts w:hint="eastAsia"/>
        </w:rPr>
        <w:t>User</w:t>
      </w:r>
      <w:r>
        <w:rPr>
          <w:rFonts w:hint="eastAsia"/>
        </w:rPr>
        <w:t>对象，将请求封装为</w:t>
      </w:r>
      <w:r>
        <w:rPr>
          <w:rFonts w:hint="eastAsia"/>
        </w:rPr>
        <w:t>CommandTranser</w:t>
      </w:r>
      <w:r>
        <w:rPr>
          <w:rFonts w:hint="eastAsia"/>
        </w:rPr>
        <w:t>对象，发送给服务器。代码如下：</w:t>
      </w:r>
    </w:p>
    <w:p w:rsidR="00D70E69" w:rsidRDefault="00D70E69" w:rsidP="00231803">
      <w:pPr>
        <w:spacing w:line="4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9513646" wp14:editId="5B9BE84E">
                <wp:simplePos x="0" y="0"/>
                <wp:positionH relativeFrom="column">
                  <wp:posOffset>262890</wp:posOffset>
                </wp:positionH>
                <wp:positionV relativeFrom="paragraph">
                  <wp:posOffset>86360</wp:posOffset>
                </wp:positionV>
                <wp:extent cx="5219700" cy="1403985"/>
                <wp:effectExtent l="0" t="0" r="19050" b="13970"/>
                <wp:wrapNone/>
                <wp:docPr id="3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A98" w:rsidRPr="00D70E69" w:rsidRDefault="00006A98" w:rsidP="00D70E6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D70E69">
                              <w:rPr>
                                <w:sz w:val="18"/>
                                <w:szCs w:val="18"/>
                              </w:rPr>
                              <w:t>User user = new User(username, password,realname,sex,phone);</w:t>
                            </w:r>
                          </w:p>
                          <w:p w:rsidR="00006A98" w:rsidRPr="00D70E69" w:rsidRDefault="00006A98" w:rsidP="00D70E6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D70E69">
                              <w:rPr>
                                <w:sz w:val="18"/>
                                <w:szCs w:val="18"/>
                              </w:rPr>
                              <w:t>CommandTranser msg = new CommandTranser();</w:t>
                            </w:r>
                          </w:p>
                          <w:p w:rsidR="00006A98" w:rsidRPr="00D70E69" w:rsidRDefault="00006A98" w:rsidP="00D70E6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D70E69">
                              <w:rPr>
                                <w:sz w:val="18"/>
                                <w:szCs w:val="18"/>
                              </w:rPr>
                              <w:t>msg.setCmd("checkregist");</w:t>
                            </w:r>
                          </w:p>
                          <w:p w:rsidR="00006A98" w:rsidRPr="00D70E69" w:rsidRDefault="00006A98" w:rsidP="00D70E6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D70E69">
                              <w:rPr>
                                <w:sz w:val="18"/>
                                <w:szCs w:val="18"/>
                              </w:rPr>
                              <w:t>msg.setData(user);</w:t>
                            </w:r>
                          </w:p>
                          <w:p w:rsidR="00006A98" w:rsidRPr="00D70E69" w:rsidRDefault="00006A98" w:rsidP="00D70E6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D70E69">
                              <w:rPr>
                                <w:sz w:val="18"/>
                                <w:szCs w:val="18"/>
                              </w:rPr>
                              <w:t>msg.setReceiver(username);</w:t>
                            </w:r>
                          </w:p>
                          <w:p w:rsidR="00006A98" w:rsidRPr="00D70E69" w:rsidRDefault="00006A98" w:rsidP="00D70E6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D70E69">
                              <w:rPr>
                                <w:sz w:val="18"/>
                                <w:szCs w:val="18"/>
                              </w:rPr>
                              <w:t>msg.setSender(username);</w:t>
                            </w:r>
                          </w:p>
                          <w:p w:rsidR="00006A98" w:rsidRPr="00D70E69" w:rsidRDefault="00006A98" w:rsidP="00D70E6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D70E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D70E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实例化客户端</w:t>
                            </w:r>
                            <w:r w:rsidRPr="00D70E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70E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并且发送数据</w:t>
                            </w:r>
                            <w:r w:rsidRPr="00D70E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70E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这个</w:t>
                            </w:r>
                            <w:r w:rsidRPr="00D70E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client</w:t>
                            </w:r>
                            <w:r w:rsidRPr="00D70E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客户端</w:t>
                            </w:r>
                            <w:r w:rsidRPr="00D70E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70E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直到进程死亡</w:t>
                            </w:r>
                            <w:r w:rsidRPr="00D70E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70E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否则一直存在</w:t>
                            </w:r>
                          </w:p>
                          <w:p w:rsidR="00006A98" w:rsidRPr="00D70E69" w:rsidRDefault="00006A98" w:rsidP="00D70E6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D70E69">
                              <w:rPr>
                                <w:sz w:val="18"/>
                                <w:szCs w:val="18"/>
                              </w:rPr>
                              <w:t>Client client = new Client();</w:t>
                            </w:r>
                          </w:p>
                          <w:p w:rsidR="00006A98" w:rsidRPr="00D70E69" w:rsidRDefault="00006A98" w:rsidP="00D70E6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D70E69">
                              <w:rPr>
                                <w:sz w:val="18"/>
                                <w:szCs w:val="18"/>
                              </w:rPr>
                              <w:t>client.sendData(msg);</w:t>
                            </w:r>
                          </w:p>
                          <w:p w:rsidR="00006A98" w:rsidRPr="00D70E69" w:rsidRDefault="00006A98" w:rsidP="00D70E69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D70E69">
                              <w:rPr>
                                <w:sz w:val="18"/>
                                <w:szCs w:val="18"/>
                              </w:rPr>
                              <w:t>msg = client.getData();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0.7pt;margin-top:6.8pt;width:411pt;height:110.55pt;z-index:2517667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">
                <v:textbox style="mso-fit-shape-to-text:t">
                  <w:txbxContent>
                    <w:p w:rsidR="00006A98" w:rsidRPr="00D70E69" w:rsidRDefault="00006A98" w:rsidP="00D70E6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D70E69">
                        <w:rPr>
                          <w:sz w:val="18"/>
                          <w:szCs w:val="18"/>
                        </w:rPr>
                        <w:t>User user = new User(username, password,realname,sex,phone);</w:t>
                      </w:r>
                    </w:p>
                    <w:p w:rsidR="00006A98" w:rsidRPr="00D70E69" w:rsidRDefault="00006A98" w:rsidP="00D70E6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D70E69">
                        <w:rPr>
                          <w:sz w:val="18"/>
                          <w:szCs w:val="18"/>
                        </w:rPr>
                        <w:t>CommandTranser msg = new CommandTranser();</w:t>
                      </w:r>
                    </w:p>
                    <w:p w:rsidR="00006A98" w:rsidRPr="00D70E69" w:rsidRDefault="00006A98" w:rsidP="00D70E6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D70E69">
                        <w:rPr>
                          <w:sz w:val="18"/>
                          <w:szCs w:val="18"/>
                        </w:rPr>
                        <w:t>msg.setCmd("checkregist");</w:t>
                      </w:r>
                    </w:p>
                    <w:p w:rsidR="00006A98" w:rsidRPr="00D70E69" w:rsidRDefault="00006A98" w:rsidP="00D70E6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D70E69">
                        <w:rPr>
                          <w:sz w:val="18"/>
                          <w:szCs w:val="18"/>
                        </w:rPr>
                        <w:t>msg.setData(user);</w:t>
                      </w:r>
                    </w:p>
                    <w:p w:rsidR="00006A98" w:rsidRPr="00D70E69" w:rsidRDefault="00006A98" w:rsidP="00D70E6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D70E69">
                        <w:rPr>
                          <w:sz w:val="18"/>
                          <w:szCs w:val="18"/>
                        </w:rPr>
                        <w:t>msg.setReceiver(username);</w:t>
                      </w:r>
                    </w:p>
                    <w:p w:rsidR="00006A98" w:rsidRPr="00D70E69" w:rsidRDefault="00006A98" w:rsidP="00D70E6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D70E69">
                        <w:rPr>
                          <w:sz w:val="18"/>
                          <w:szCs w:val="18"/>
                        </w:rPr>
                        <w:t>msg.setSender(username);</w:t>
                      </w:r>
                    </w:p>
                    <w:p w:rsidR="00006A98" w:rsidRPr="00D70E69" w:rsidRDefault="00006A98" w:rsidP="00D70E6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D70E69">
                        <w:rPr>
                          <w:rFonts w:hint="eastAsia"/>
                          <w:sz w:val="18"/>
                          <w:szCs w:val="18"/>
                        </w:rPr>
                        <w:t>//</w:t>
                      </w:r>
                      <w:r w:rsidRPr="00D70E69">
                        <w:rPr>
                          <w:rFonts w:hint="eastAsia"/>
                          <w:sz w:val="18"/>
                          <w:szCs w:val="18"/>
                        </w:rPr>
                        <w:t>实例化客户端</w:t>
                      </w:r>
                      <w:r w:rsidRPr="00D70E69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D70E69">
                        <w:rPr>
                          <w:rFonts w:hint="eastAsia"/>
                          <w:sz w:val="18"/>
                          <w:szCs w:val="18"/>
                        </w:rPr>
                        <w:t>并且发送数据</w:t>
                      </w:r>
                      <w:r w:rsidRPr="00D70E69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D70E69">
                        <w:rPr>
                          <w:rFonts w:hint="eastAsia"/>
                          <w:sz w:val="18"/>
                          <w:szCs w:val="18"/>
                        </w:rPr>
                        <w:t>这个</w:t>
                      </w:r>
                      <w:r w:rsidRPr="00D70E69">
                        <w:rPr>
                          <w:rFonts w:hint="eastAsia"/>
                          <w:sz w:val="18"/>
                          <w:szCs w:val="18"/>
                        </w:rPr>
                        <w:t>client</w:t>
                      </w:r>
                      <w:r w:rsidRPr="00D70E69">
                        <w:rPr>
                          <w:rFonts w:hint="eastAsia"/>
                          <w:sz w:val="18"/>
                          <w:szCs w:val="18"/>
                        </w:rPr>
                        <w:t>客户端</w:t>
                      </w:r>
                      <w:r w:rsidRPr="00D70E69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D70E69">
                        <w:rPr>
                          <w:rFonts w:hint="eastAsia"/>
                          <w:sz w:val="18"/>
                          <w:szCs w:val="18"/>
                        </w:rPr>
                        <w:t>直到进程死亡</w:t>
                      </w:r>
                      <w:r w:rsidRPr="00D70E69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D70E69">
                        <w:rPr>
                          <w:rFonts w:hint="eastAsia"/>
                          <w:sz w:val="18"/>
                          <w:szCs w:val="18"/>
                        </w:rPr>
                        <w:t>否则一直存在</w:t>
                      </w:r>
                    </w:p>
                    <w:p w:rsidR="00006A98" w:rsidRPr="00D70E69" w:rsidRDefault="00006A98" w:rsidP="00D70E6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D70E69">
                        <w:rPr>
                          <w:sz w:val="18"/>
                          <w:szCs w:val="18"/>
                        </w:rPr>
                        <w:t>Client client = new Client();</w:t>
                      </w:r>
                    </w:p>
                    <w:p w:rsidR="00006A98" w:rsidRPr="00D70E69" w:rsidRDefault="00006A98" w:rsidP="00D70E6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D70E69">
                        <w:rPr>
                          <w:sz w:val="18"/>
                          <w:szCs w:val="18"/>
                        </w:rPr>
                        <w:t>client.sendData(msg);</w:t>
                      </w:r>
                    </w:p>
                    <w:p w:rsidR="00006A98" w:rsidRPr="00D70E69" w:rsidRDefault="00006A98" w:rsidP="00D70E69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D70E69">
                        <w:rPr>
                          <w:sz w:val="18"/>
                          <w:szCs w:val="18"/>
                        </w:rPr>
                        <w:t>msg = client.getData();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</w:p>
    <w:p w:rsidR="00865849" w:rsidRDefault="00865849" w:rsidP="00231803">
      <w:pPr>
        <w:spacing w:line="400" w:lineRule="exact"/>
      </w:pPr>
    </w:p>
    <w:p w:rsidR="00D70E69" w:rsidRDefault="00D70E69" w:rsidP="00231803">
      <w:pPr>
        <w:spacing w:line="400" w:lineRule="exact"/>
      </w:pPr>
    </w:p>
    <w:p w:rsidR="00D70E69" w:rsidRDefault="00D70E69" w:rsidP="00231803">
      <w:pPr>
        <w:spacing w:line="400" w:lineRule="exact"/>
      </w:pPr>
    </w:p>
    <w:p w:rsidR="00D70E69" w:rsidRDefault="00D70E69" w:rsidP="00231803">
      <w:pPr>
        <w:spacing w:line="400" w:lineRule="exact"/>
      </w:pPr>
    </w:p>
    <w:p w:rsidR="00D70E69" w:rsidRDefault="00D70E69" w:rsidP="00231803">
      <w:pPr>
        <w:spacing w:line="400" w:lineRule="exact"/>
      </w:pPr>
    </w:p>
    <w:p w:rsidR="00916984" w:rsidRDefault="00916984" w:rsidP="00231803">
      <w:pPr>
        <w:spacing w:line="400" w:lineRule="exact"/>
      </w:pPr>
    </w:p>
    <w:p w:rsidR="00916984" w:rsidRDefault="00916984" w:rsidP="0023180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服务器根据发送的请求，在</w:t>
      </w:r>
      <w:r>
        <w:rPr>
          <w:rFonts w:hint="eastAsia"/>
        </w:rPr>
        <w:t>UserService</w:t>
      </w:r>
      <w:r>
        <w:rPr>
          <w:rFonts w:hint="eastAsia"/>
        </w:rPr>
        <w:t>类中</w:t>
      </w:r>
      <w:r w:rsidRPr="0031633F">
        <w:t>checkregistUser</w:t>
      </w:r>
      <w:r w:rsidR="00850F6D" w:rsidRPr="0031633F">
        <w:rPr>
          <w:rFonts w:hint="eastAsia"/>
        </w:rPr>
        <w:t>(</w:t>
      </w:r>
      <w:r w:rsidRPr="0031633F">
        <w:t>Us</w:t>
      </w:r>
      <w:r w:rsidRPr="00850F6D">
        <w:rPr>
          <w:rFonts w:asciiTheme="minorEastAsia" w:eastAsiaTheme="minorEastAsia" w:hAnsiTheme="minorEastAsia"/>
        </w:rPr>
        <w:t>er user)</w:t>
      </w:r>
      <w:r>
        <w:rPr>
          <w:rFonts w:hint="eastAsia"/>
        </w:rPr>
        <w:t>先进行账号的验证操作，查询该账号是否已经存在。代码如下：</w:t>
      </w:r>
    </w:p>
    <w:p w:rsidR="00916984" w:rsidRDefault="00916984" w:rsidP="00231803">
      <w:pPr>
        <w:spacing w:line="4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72BE01E" wp14:editId="394181F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29225" cy="1403985"/>
                <wp:effectExtent l="0" t="0" r="28575" b="10160"/>
                <wp:wrapNone/>
                <wp:docPr id="3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91698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注册时，查询是否已经注册该账号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>public boolean checkregistUser(User user) {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PreparedStatement stmt = null;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Connection conn = null;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ResultSet rs = null;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conn = DBHelper.getConnection();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String sql = "select * from user where username=?";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try {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stmt = conn.prepareStatement(sql);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stmt.setString(1, user.getUsername());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rs = stmt.executeQuery();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if (rs.next()) {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return true;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return false;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0;margin-top:0;width:411.75pt;height:110.55pt;z-index:25178112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">
                <v:textbox style="mso-fit-shape-to-text:t">
                  <w:txbxContent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rFonts w:hint="eastAsia"/>
                          <w:sz w:val="18"/>
                          <w:szCs w:val="18"/>
                        </w:rPr>
                        <w:t>//</w:t>
                      </w:r>
                      <w:r w:rsidRPr="00916984">
                        <w:rPr>
                          <w:rFonts w:hint="eastAsia"/>
                          <w:sz w:val="18"/>
                          <w:szCs w:val="18"/>
                        </w:rPr>
                        <w:t>注册时，查询是否已经注册该账号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>public boolean checkregistUser(User user) {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  <w:t>PreparedStatement stmt = null;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  <w:t>Connection conn = null;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  <w:t>ResultSet rs = null;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  <w:t>conn = DBHelper.getConnection();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  <w:t>String sql = "select * from user where username=?";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  <w:t>try {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  <w:t>stmt = conn.prepareStatement(sql);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  <w:t>stmt.setString(1, user.getUsername());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  <w:t>rs = stmt.executeQuery();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  <w:t>if (rs.next()) {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  <w:t>return true;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  <w:t>return false;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</w:p>
    <w:p w:rsidR="00916984" w:rsidRDefault="00916984" w:rsidP="00231803">
      <w:pPr>
        <w:spacing w:line="400" w:lineRule="exact"/>
      </w:pPr>
    </w:p>
    <w:p w:rsidR="00916984" w:rsidRDefault="00916984" w:rsidP="00231803">
      <w:pPr>
        <w:spacing w:line="400" w:lineRule="exact"/>
      </w:pPr>
    </w:p>
    <w:p w:rsidR="00916984" w:rsidRDefault="00916984" w:rsidP="00231803">
      <w:pPr>
        <w:spacing w:line="400" w:lineRule="exact"/>
      </w:pPr>
    </w:p>
    <w:p w:rsidR="00916984" w:rsidRDefault="00916984" w:rsidP="00231803">
      <w:pPr>
        <w:spacing w:line="400" w:lineRule="exact"/>
      </w:pPr>
    </w:p>
    <w:p w:rsidR="00916984" w:rsidRDefault="00916984" w:rsidP="00231803">
      <w:pPr>
        <w:spacing w:line="400" w:lineRule="exact"/>
      </w:pPr>
    </w:p>
    <w:p w:rsidR="00916984" w:rsidRDefault="00916984" w:rsidP="00231803">
      <w:pPr>
        <w:spacing w:line="400" w:lineRule="exact"/>
      </w:pPr>
    </w:p>
    <w:p w:rsidR="00916984" w:rsidRDefault="00916984" w:rsidP="00231803">
      <w:pPr>
        <w:spacing w:line="400" w:lineRule="exact"/>
      </w:pPr>
    </w:p>
    <w:p w:rsidR="00916984" w:rsidRDefault="00916984" w:rsidP="00231803">
      <w:pPr>
        <w:spacing w:line="400" w:lineRule="exact"/>
      </w:pPr>
    </w:p>
    <w:p w:rsidR="00916984" w:rsidRDefault="00916984" w:rsidP="00231803">
      <w:pPr>
        <w:spacing w:line="400" w:lineRule="exact"/>
      </w:pPr>
    </w:p>
    <w:p w:rsidR="00916984" w:rsidRDefault="00916984" w:rsidP="00231803">
      <w:pPr>
        <w:spacing w:line="400" w:lineRule="exact"/>
      </w:pPr>
    </w:p>
    <w:p w:rsidR="00916984" w:rsidRDefault="00916984" w:rsidP="0023180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如果返回</w:t>
      </w:r>
      <w:r>
        <w:rPr>
          <w:rFonts w:hint="eastAsia"/>
        </w:rPr>
        <w:t>false</w:t>
      </w:r>
      <w:r>
        <w:rPr>
          <w:rFonts w:hint="eastAsia"/>
        </w:rPr>
        <w:t>，则说明该账号未注册，允许用户进行注册，然后</w:t>
      </w:r>
      <w:r>
        <w:rPr>
          <w:rFonts w:hint="eastAsia"/>
        </w:rPr>
        <w:t>UserService</w:t>
      </w:r>
      <w:r>
        <w:rPr>
          <w:rFonts w:hint="eastAsia"/>
        </w:rPr>
        <w:t>类</w:t>
      </w:r>
      <w:r w:rsidR="00850F6D">
        <w:rPr>
          <w:rFonts w:hint="eastAsia"/>
        </w:rPr>
        <w:t>中的</w:t>
      </w:r>
      <w:r w:rsidR="00850F6D">
        <w:rPr>
          <w:rFonts w:hint="eastAsia"/>
        </w:rPr>
        <w:t>register(User user)</w:t>
      </w:r>
      <w:r w:rsidR="00850F6D">
        <w:rPr>
          <w:rFonts w:hint="eastAsia"/>
        </w:rPr>
        <w:t>完成用户的注册。</w:t>
      </w:r>
    </w:p>
    <w:p w:rsidR="00850F6D" w:rsidRDefault="00850F6D" w:rsidP="00231803">
      <w:pPr>
        <w:spacing w:line="4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123BADF" wp14:editId="72C4C43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301615" cy="1403985"/>
                <wp:effectExtent l="0" t="0" r="13335" b="21590"/>
                <wp:wrapNone/>
                <wp:docPr id="3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16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A98" w:rsidRPr="00850F6D" w:rsidRDefault="00006A98" w:rsidP="00850F6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850F6D">
                              <w:rPr>
                                <w:sz w:val="18"/>
                                <w:szCs w:val="18"/>
                              </w:rPr>
                              <w:t>public boolean registUser(User user) {</w:t>
                            </w:r>
                          </w:p>
                          <w:p w:rsidR="00006A98" w:rsidRPr="00850F6D" w:rsidRDefault="00006A98" w:rsidP="00850F6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850F6D">
                              <w:rPr>
                                <w:sz w:val="18"/>
                                <w:szCs w:val="18"/>
                              </w:rPr>
                              <w:tab/>
                              <w:t>PreparedStatement stmt = null;</w:t>
                            </w:r>
                          </w:p>
                          <w:p w:rsidR="00006A98" w:rsidRPr="00850F6D" w:rsidRDefault="00006A98" w:rsidP="00850F6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850F6D">
                              <w:rPr>
                                <w:sz w:val="18"/>
                                <w:szCs w:val="18"/>
                              </w:rPr>
                              <w:tab/>
                              <w:t>Connection conn = null;</w:t>
                            </w:r>
                          </w:p>
                          <w:p w:rsidR="00006A98" w:rsidRPr="00850F6D" w:rsidRDefault="00006A98" w:rsidP="00850F6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850F6D">
                              <w:rPr>
                                <w:sz w:val="18"/>
                                <w:szCs w:val="18"/>
                              </w:rPr>
                              <w:tab/>
                              <w:t>conn = DBHelper.getConnection();</w:t>
                            </w:r>
                          </w:p>
                          <w:p w:rsidR="00006A98" w:rsidRPr="00850F6D" w:rsidRDefault="00006A98" w:rsidP="00850F6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850F6D">
                              <w:rPr>
                                <w:sz w:val="18"/>
                                <w:szCs w:val="18"/>
                              </w:rPr>
                              <w:tab/>
                              <w:t>String sql = "insert into user(username,password,realname,sex,phone) values (?,?,?,?,?)";</w:t>
                            </w:r>
                          </w:p>
                          <w:p w:rsidR="00006A98" w:rsidRPr="00850F6D" w:rsidRDefault="00006A98" w:rsidP="00850F6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850F6D">
                              <w:rPr>
                                <w:sz w:val="18"/>
                                <w:szCs w:val="18"/>
                              </w:rPr>
                              <w:tab/>
                              <w:t>try {</w:t>
                            </w:r>
                          </w:p>
                          <w:p w:rsidR="00006A98" w:rsidRPr="00850F6D" w:rsidRDefault="00006A98" w:rsidP="00850F6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850F6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50F6D">
                              <w:rPr>
                                <w:sz w:val="18"/>
                                <w:szCs w:val="18"/>
                              </w:rPr>
                              <w:tab/>
                              <w:t>stmt = conn.prepareStatement(sql);</w:t>
                            </w:r>
                          </w:p>
                          <w:p w:rsidR="00006A98" w:rsidRPr="00850F6D" w:rsidRDefault="00006A98" w:rsidP="00850F6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850F6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50F6D">
                              <w:rPr>
                                <w:sz w:val="18"/>
                                <w:szCs w:val="18"/>
                              </w:rPr>
                              <w:tab/>
                              <w:t>stmt.setString(1, user.getUsername());</w:t>
                            </w:r>
                          </w:p>
                          <w:p w:rsidR="00006A98" w:rsidRPr="00850F6D" w:rsidRDefault="00006A98" w:rsidP="00850F6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850F6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50F6D">
                              <w:rPr>
                                <w:sz w:val="18"/>
                                <w:szCs w:val="18"/>
                              </w:rPr>
                              <w:tab/>
                              <w:t>stmt.setString(2, user.getPassword());</w:t>
                            </w:r>
                          </w:p>
                          <w:p w:rsidR="00006A98" w:rsidRPr="00850F6D" w:rsidRDefault="00006A98" w:rsidP="00850F6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850F6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50F6D">
                              <w:rPr>
                                <w:sz w:val="18"/>
                                <w:szCs w:val="18"/>
                              </w:rPr>
                              <w:tab/>
                              <w:t>......</w:t>
                            </w:r>
                          </w:p>
                          <w:p w:rsidR="00006A98" w:rsidRPr="00850F6D" w:rsidRDefault="00006A98" w:rsidP="00850F6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850F6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50F6D">
                              <w:rPr>
                                <w:sz w:val="18"/>
                                <w:szCs w:val="18"/>
                              </w:rPr>
                              <w:tab/>
                              <w:t>stmt.executeUpdate();;</w:t>
                            </w:r>
                          </w:p>
                          <w:p w:rsidR="00006A98" w:rsidRPr="00850F6D" w:rsidRDefault="00006A98" w:rsidP="00850F6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850F6D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06A98" w:rsidRPr="00850F6D" w:rsidRDefault="00006A98" w:rsidP="00850F6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850F6D">
                              <w:rPr>
                                <w:sz w:val="18"/>
                                <w:szCs w:val="18"/>
                              </w:rPr>
                              <w:tab/>
                              <w:t>return true;</w:t>
                            </w:r>
                          </w:p>
                          <w:p w:rsidR="00006A98" w:rsidRPr="00850F6D" w:rsidRDefault="00006A98" w:rsidP="00850F6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850F6D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0;margin-top:0;width:417.45pt;height:110.55pt;z-index:25178316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">
                <v:textbox style="mso-fit-shape-to-text:t">
                  <w:txbxContent>
                    <w:p w:rsidR="00006A98" w:rsidRPr="00850F6D" w:rsidRDefault="00006A98" w:rsidP="00850F6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850F6D">
                        <w:rPr>
                          <w:sz w:val="18"/>
                          <w:szCs w:val="18"/>
                        </w:rPr>
                        <w:t>public boolean registUser(User user) {</w:t>
                      </w:r>
                    </w:p>
                    <w:p w:rsidR="00006A98" w:rsidRPr="00850F6D" w:rsidRDefault="00006A98" w:rsidP="00850F6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850F6D">
                        <w:rPr>
                          <w:sz w:val="18"/>
                          <w:szCs w:val="18"/>
                        </w:rPr>
                        <w:tab/>
                        <w:t>PreparedStatement stmt = null;</w:t>
                      </w:r>
                    </w:p>
                    <w:p w:rsidR="00006A98" w:rsidRPr="00850F6D" w:rsidRDefault="00006A98" w:rsidP="00850F6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850F6D">
                        <w:rPr>
                          <w:sz w:val="18"/>
                          <w:szCs w:val="18"/>
                        </w:rPr>
                        <w:tab/>
                        <w:t>Connection conn = null;</w:t>
                      </w:r>
                    </w:p>
                    <w:p w:rsidR="00006A98" w:rsidRPr="00850F6D" w:rsidRDefault="00006A98" w:rsidP="00850F6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850F6D">
                        <w:rPr>
                          <w:sz w:val="18"/>
                          <w:szCs w:val="18"/>
                        </w:rPr>
                        <w:tab/>
                        <w:t>conn = DBHelper.getConnection();</w:t>
                      </w:r>
                    </w:p>
                    <w:p w:rsidR="00006A98" w:rsidRPr="00850F6D" w:rsidRDefault="00006A98" w:rsidP="00850F6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850F6D">
                        <w:rPr>
                          <w:sz w:val="18"/>
                          <w:szCs w:val="18"/>
                        </w:rPr>
                        <w:tab/>
                        <w:t>String sql = "insert into user(username,password,realname,sex,phone) values (?,?,?,?,?)";</w:t>
                      </w:r>
                    </w:p>
                    <w:p w:rsidR="00006A98" w:rsidRPr="00850F6D" w:rsidRDefault="00006A98" w:rsidP="00850F6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850F6D">
                        <w:rPr>
                          <w:sz w:val="18"/>
                          <w:szCs w:val="18"/>
                        </w:rPr>
                        <w:tab/>
                        <w:t>try {</w:t>
                      </w:r>
                    </w:p>
                    <w:p w:rsidR="00006A98" w:rsidRPr="00850F6D" w:rsidRDefault="00006A98" w:rsidP="00850F6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850F6D">
                        <w:rPr>
                          <w:sz w:val="18"/>
                          <w:szCs w:val="18"/>
                        </w:rPr>
                        <w:tab/>
                      </w:r>
                      <w:r w:rsidRPr="00850F6D">
                        <w:rPr>
                          <w:sz w:val="18"/>
                          <w:szCs w:val="18"/>
                        </w:rPr>
                        <w:tab/>
                        <w:t>stmt = conn.prepareStatement(sql);</w:t>
                      </w:r>
                    </w:p>
                    <w:p w:rsidR="00006A98" w:rsidRPr="00850F6D" w:rsidRDefault="00006A98" w:rsidP="00850F6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850F6D">
                        <w:rPr>
                          <w:sz w:val="18"/>
                          <w:szCs w:val="18"/>
                        </w:rPr>
                        <w:tab/>
                      </w:r>
                      <w:r w:rsidRPr="00850F6D">
                        <w:rPr>
                          <w:sz w:val="18"/>
                          <w:szCs w:val="18"/>
                        </w:rPr>
                        <w:tab/>
                        <w:t>stmt.setString(1, user.getUsername());</w:t>
                      </w:r>
                    </w:p>
                    <w:p w:rsidR="00006A98" w:rsidRPr="00850F6D" w:rsidRDefault="00006A98" w:rsidP="00850F6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850F6D">
                        <w:rPr>
                          <w:sz w:val="18"/>
                          <w:szCs w:val="18"/>
                        </w:rPr>
                        <w:tab/>
                      </w:r>
                      <w:r w:rsidRPr="00850F6D">
                        <w:rPr>
                          <w:sz w:val="18"/>
                          <w:szCs w:val="18"/>
                        </w:rPr>
                        <w:tab/>
                        <w:t>stmt.setString(2, user.getPassword());</w:t>
                      </w:r>
                    </w:p>
                    <w:p w:rsidR="00006A98" w:rsidRPr="00850F6D" w:rsidRDefault="00006A98" w:rsidP="00850F6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850F6D">
                        <w:rPr>
                          <w:sz w:val="18"/>
                          <w:szCs w:val="18"/>
                        </w:rPr>
                        <w:tab/>
                      </w:r>
                      <w:r w:rsidRPr="00850F6D">
                        <w:rPr>
                          <w:sz w:val="18"/>
                          <w:szCs w:val="18"/>
                        </w:rPr>
                        <w:tab/>
                        <w:t>......</w:t>
                      </w:r>
                    </w:p>
                    <w:p w:rsidR="00006A98" w:rsidRPr="00850F6D" w:rsidRDefault="00006A98" w:rsidP="00850F6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850F6D">
                        <w:rPr>
                          <w:sz w:val="18"/>
                          <w:szCs w:val="18"/>
                        </w:rPr>
                        <w:tab/>
                      </w:r>
                      <w:r w:rsidRPr="00850F6D">
                        <w:rPr>
                          <w:sz w:val="18"/>
                          <w:szCs w:val="18"/>
                        </w:rPr>
                        <w:tab/>
                        <w:t>stmt.executeUpdate();;</w:t>
                      </w:r>
                    </w:p>
                    <w:p w:rsidR="00006A98" w:rsidRPr="00850F6D" w:rsidRDefault="00006A98" w:rsidP="00850F6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850F6D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06A98" w:rsidRPr="00850F6D" w:rsidRDefault="00006A98" w:rsidP="00850F6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850F6D">
                        <w:rPr>
                          <w:sz w:val="18"/>
                          <w:szCs w:val="18"/>
                        </w:rPr>
                        <w:tab/>
                        <w:t>return true;</w:t>
                      </w:r>
                    </w:p>
                    <w:p w:rsidR="00006A98" w:rsidRPr="00850F6D" w:rsidRDefault="00006A98" w:rsidP="00850F6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850F6D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</w:p>
    <w:p w:rsidR="00916984" w:rsidRDefault="00916984" w:rsidP="00231803">
      <w:pPr>
        <w:spacing w:line="400" w:lineRule="exact"/>
      </w:pPr>
    </w:p>
    <w:p w:rsidR="00916984" w:rsidRDefault="00916984" w:rsidP="00231803">
      <w:pPr>
        <w:spacing w:line="400" w:lineRule="exact"/>
      </w:pPr>
    </w:p>
    <w:p w:rsidR="00916984" w:rsidRDefault="00916984" w:rsidP="00231803">
      <w:pPr>
        <w:spacing w:line="400" w:lineRule="exact"/>
      </w:pPr>
    </w:p>
    <w:p w:rsidR="00916984" w:rsidRDefault="00916984" w:rsidP="00231803">
      <w:pPr>
        <w:spacing w:line="400" w:lineRule="exact"/>
      </w:pPr>
    </w:p>
    <w:p w:rsidR="00916984" w:rsidRDefault="00916984" w:rsidP="00231803">
      <w:pPr>
        <w:spacing w:line="400" w:lineRule="exact"/>
      </w:pPr>
    </w:p>
    <w:p w:rsidR="00916984" w:rsidRDefault="00916984" w:rsidP="00231803">
      <w:pPr>
        <w:spacing w:line="400" w:lineRule="exact"/>
      </w:pPr>
    </w:p>
    <w:p w:rsidR="00916984" w:rsidRDefault="00916984" w:rsidP="00231803">
      <w:pPr>
        <w:spacing w:line="400" w:lineRule="exact"/>
      </w:pPr>
    </w:p>
    <w:p w:rsidR="00D70E69" w:rsidRDefault="00D70E69" w:rsidP="00231803">
      <w:pPr>
        <w:spacing w:line="400" w:lineRule="exact"/>
      </w:pPr>
    </w:p>
    <w:p w:rsidR="00A31100" w:rsidRDefault="00A31100" w:rsidP="00A31100">
      <w:pPr>
        <w:pStyle w:val="a9"/>
      </w:pPr>
      <w:bookmarkStart w:id="22" w:name="_Toc471642125"/>
      <w:r>
        <w:rPr>
          <w:rFonts w:hint="eastAsia"/>
        </w:rPr>
        <w:lastRenderedPageBreak/>
        <w:t>4.3</w:t>
      </w:r>
      <w:r>
        <w:rPr>
          <w:rFonts w:hint="eastAsia"/>
        </w:rPr>
        <w:t>聊天模块</w:t>
      </w:r>
      <w:bookmarkEnd w:id="22"/>
    </w:p>
    <w:p w:rsidR="00850F6D" w:rsidRDefault="00085DB2" w:rsidP="00A31100">
      <w:r>
        <w:rPr>
          <w:rFonts w:hint="eastAsia"/>
        </w:rPr>
        <w:tab/>
      </w:r>
      <w:r w:rsidR="00E02731">
        <w:rPr>
          <w:rFonts w:hint="eastAsia"/>
        </w:rPr>
        <w:t>一旦聊天功能启动，</w:t>
      </w:r>
      <w:r w:rsidR="004F288D">
        <w:rPr>
          <w:rFonts w:hint="eastAsia"/>
        </w:rPr>
        <w:t>为</w:t>
      </w:r>
      <w:r w:rsidR="00E02731">
        <w:rPr>
          <w:rFonts w:hint="eastAsia"/>
        </w:rPr>
        <w:t>每一个用户</w:t>
      </w:r>
      <w:r w:rsidR="00464EBD">
        <w:rPr>
          <w:rFonts w:hint="eastAsia"/>
        </w:rPr>
        <w:t>开启</w:t>
      </w:r>
      <w:r w:rsidR="004F288D">
        <w:rPr>
          <w:rFonts w:hint="eastAsia"/>
        </w:rPr>
        <w:t>一个线程，通过</w:t>
      </w:r>
      <w:r w:rsidR="004F288D">
        <w:rPr>
          <w:rFonts w:hint="eastAsia"/>
        </w:rPr>
        <w:t>I/O</w:t>
      </w:r>
      <w:r w:rsidR="004F288D">
        <w:rPr>
          <w:rFonts w:hint="eastAsia"/>
        </w:rPr>
        <w:t>阻塞，</w:t>
      </w:r>
      <w:r w:rsidR="004F288D">
        <w:rPr>
          <w:rFonts w:hint="eastAsia"/>
        </w:rPr>
        <w:t>client.getData()</w:t>
      </w:r>
      <w:r w:rsidR="004F288D">
        <w:rPr>
          <w:rFonts w:hint="eastAsia"/>
        </w:rPr>
        <w:t>接收服务器发送的数据，如果服务器处理数据成功，接收消息，否则弹出该好友不在线的系统提示信息。</w:t>
      </w:r>
    </w:p>
    <w:p w:rsidR="00850F6D" w:rsidRDefault="00850F6D" w:rsidP="00A31100">
      <w:r>
        <w:rPr>
          <w:rFonts w:hint="eastAsia"/>
        </w:rPr>
        <w:tab/>
      </w:r>
      <w:r>
        <w:rPr>
          <w:rFonts w:hint="eastAsia"/>
        </w:rPr>
        <w:t>客户端获取</w:t>
      </w:r>
      <w:r w:rsidR="003A3C3F">
        <w:rPr>
          <w:rFonts w:hint="eastAsia"/>
        </w:rPr>
        <w:t>消息内容、发送方和接收方，通过</w:t>
      </w:r>
      <w:r w:rsidR="003A3C3F">
        <w:rPr>
          <w:rFonts w:hint="eastAsia"/>
        </w:rPr>
        <w:t>CommandTranser</w:t>
      </w:r>
      <w:r w:rsidR="003A3C3F">
        <w:rPr>
          <w:rFonts w:hint="eastAsia"/>
        </w:rPr>
        <w:t>向服务器发送数据，代码如下：</w:t>
      </w:r>
    </w:p>
    <w:p w:rsidR="003A3C3F" w:rsidRDefault="003A3C3F" w:rsidP="00A31100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A77B13" wp14:editId="1129315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473065" cy="2562225"/>
                <wp:effectExtent l="0" t="0" r="13335" b="28575"/>
                <wp:wrapNone/>
                <wp:docPr id="3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065" cy="256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actionPerformed(ActionEvent e) 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if (e.getSource() == send_btn) {// </w:t>
                            </w: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如果点击了发送按钮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Date date = new Date();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SimpleDateFormat sdf = new SimpleDateFormat("hh:mm:ss a");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String message = "</w:t>
                            </w: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你说：</w:t>
                            </w: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" + message_txt.getText() + "\t"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+ sdf.format(date) + "\n";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chat_txt.append(message);// </w:t>
                            </w: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在本地文本区追加发送的信息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CommandTranser msg = new CommandTranser();//msg</w:t>
                            </w: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为客户端向服务器发送的数据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msg.setCmd("message");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msg.setSender(owner);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msg.setReceiver(friend);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msg.setData(message_txt.getText());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client.sendData(msg);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message_txt.setText(null);// </w:t>
                            </w: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发送信息完毕</w:t>
                            </w: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写信息的文本框设空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0;margin-top:0;width:430.95pt;height:201.75pt;z-index:251785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">
                <v:textbox>
                  <w:txbxContent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 xml:space="preserve">public void </w:t>
                      </w:r>
                      <w:r>
                        <w:rPr>
                          <w:sz w:val="18"/>
                          <w:szCs w:val="18"/>
                        </w:rPr>
                        <w:t xml:space="preserve">actionPerformed(ActionEvent e) 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if (e.getSource() == send_btn) {// </w:t>
                      </w: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>如果点击了发送按钮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  <w:t>Date date = new Date();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  <w:t>SimpleDateFormat sdf = new SimpleDateFormat("hh:mm:ss a");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ab/>
                        <w:t>String message = "</w:t>
                      </w: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>你说：</w:t>
                      </w: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>" + message_txt.getText() + "\t"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  <w:t>+ sdf.format(date) + "\n";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chat_txt.append(message);// </w:t>
                      </w: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>在本地文本区追加发送的信息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ab/>
                        <w:t>CommandTranser msg = new CommandTranser();//msg</w:t>
                      </w: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>为客户端向服务器发送的数据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  <w:t>msg.setCmd("message");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  <w:t>msg.setSender(owner);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  <w:t>msg.setReceiver(friend);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  <w:t>msg.setData(message_txt.getText());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  <w:t>client.sendData(msg);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message_txt.setText(null);// </w:t>
                      </w: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>发送信息完毕</w:t>
                      </w: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>写信息的文本框设空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</w:p>
    <w:p w:rsidR="00850F6D" w:rsidRDefault="00850F6D" w:rsidP="00A31100"/>
    <w:p w:rsidR="00850F6D" w:rsidRDefault="00850F6D" w:rsidP="00A31100"/>
    <w:p w:rsidR="00850F6D" w:rsidRDefault="00850F6D" w:rsidP="00A31100"/>
    <w:p w:rsidR="00850F6D" w:rsidRDefault="00850F6D" w:rsidP="00A31100"/>
    <w:p w:rsidR="00850F6D" w:rsidRDefault="00850F6D" w:rsidP="00A31100"/>
    <w:p w:rsidR="00850F6D" w:rsidRDefault="00850F6D" w:rsidP="00A31100"/>
    <w:p w:rsidR="00850F6D" w:rsidRDefault="00850F6D" w:rsidP="00A31100"/>
    <w:p w:rsidR="00850F6D" w:rsidRDefault="00850F6D" w:rsidP="00A31100"/>
    <w:p w:rsidR="003A3C3F" w:rsidRDefault="003A3C3F" w:rsidP="00A31100">
      <w:r>
        <w:rPr>
          <w:rFonts w:hint="eastAsia"/>
        </w:rPr>
        <w:tab/>
      </w:r>
      <w:r>
        <w:rPr>
          <w:rFonts w:hint="eastAsia"/>
        </w:rPr>
        <w:t>服务器时刻监听客户端发送的消息，并调用</w:t>
      </w:r>
      <w:r w:rsidRPr="003A3C3F">
        <w:t>CommandTranser execute(CommandTranser msg)</w:t>
      </w:r>
      <w:r w:rsidRPr="003A3C3F">
        <w:t>方法</w:t>
      </w:r>
      <w:r w:rsidR="009E722F">
        <w:t>传入</w:t>
      </w:r>
      <w:r w:rsidR="009E722F">
        <w:t>message</w:t>
      </w:r>
      <w:r w:rsidRPr="003A3C3F">
        <w:t>进行处理</w:t>
      </w:r>
      <w:r w:rsidRPr="003A3C3F">
        <w:rPr>
          <w:rFonts w:hint="eastAsia"/>
        </w:rPr>
        <w:t>，</w:t>
      </w:r>
      <w:r w:rsidRPr="003A3C3F">
        <w:t>如果处理成功</w:t>
      </w:r>
      <w:r w:rsidRPr="003A3C3F">
        <w:rPr>
          <w:rFonts w:hint="eastAsia"/>
        </w:rPr>
        <w:t>，</w:t>
      </w:r>
      <w:r w:rsidRPr="003A3C3F">
        <w:t>则可以向该好友发送消息</w:t>
      </w:r>
      <w:r w:rsidRPr="003A3C3F">
        <w:rPr>
          <w:rFonts w:hint="eastAsia"/>
        </w:rPr>
        <w:t>，</w:t>
      </w:r>
      <w:r w:rsidRPr="003A3C3F">
        <w:t>如果服务器处理信息失败</w:t>
      </w:r>
      <w:r w:rsidRPr="003A3C3F">
        <w:rPr>
          <w:rFonts w:hint="eastAsia"/>
        </w:rPr>
        <w:t>，</w:t>
      </w:r>
      <w:r w:rsidRPr="003A3C3F">
        <w:t>信息发送给自己</w:t>
      </w:r>
      <w:r w:rsidRPr="003A3C3F">
        <w:rPr>
          <w:rFonts w:hint="eastAsia"/>
        </w:rPr>
        <w:t>，</w:t>
      </w:r>
      <w:r>
        <w:rPr>
          <w:rFonts w:hint="eastAsia"/>
        </w:rPr>
        <w:t>代码如下：</w:t>
      </w:r>
    </w:p>
    <w:p w:rsidR="003A3C3F" w:rsidRDefault="003A3C3F" w:rsidP="00A31100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4569B3D" wp14:editId="398E673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492115" cy="3019425"/>
                <wp:effectExtent l="0" t="0" r="13335" b="28575"/>
                <wp:wrapNone/>
                <wp:docPr id="3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115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>public void run() {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ObjectInputStream ois = null;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ObjectOutputStream oos = null;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while (socket != null) {// </w:t>
                            </w: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时刻监听</w:t>
                            </w: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客户端发送来的数据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try {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ois = new ObjectInputStream(socket.getInputStream());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CommandTranser msg = (CommandTranser) ois.readObject();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msg = execute(msg);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if ("message".equals(msg.getCmd())) {//</w:t>
                            </w: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服务器处理消息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if (msg.isFlag()) {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oos = new ObjectOutputStream(SocketList.getSocket(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msg.getReceiver()).getOutputStream());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oos = new ObjectOutputStream(socket.getOutputStream());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oos.writeObject(msg);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 xml:space="preserve">} 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0;margin-top:0;width:432.45pt;height:237.75pt;z-index:251787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">
                <v:textbox>
                  <w:txbxContent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>public void run() {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  <w:t>ObjectInputStream ois = null;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  <w:t>ObjectOutputStream oos = null;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while (socket != null) {// </w:t>
                      </w: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>时刻监听</w:t>
                      </w: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>客户端发送来的数据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  <w:t>try {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  <w:t>ois = new ObjectInputStream(socket.getInputStream());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  <w:t>CommandTranser msg = (CommandTranser) ois.readObject();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  <w:t>msg = execute(msg);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ab/>
                        <w:t>if ("message".equals(msg.getCmd())) {//</w:t>
                      </w: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>服务器处理消息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  <w:t>if (msg.isFlag()) {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  <w:t>oos = new ObjectOutputStream(SocketList.getSocket(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  <w:t>msg.getReceiver()).getOutputStream());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  <w:t>oos = new ObjectOutputStream(socket.getOutputStream());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  <w:t>oos.writeObject(msg);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  <w:t xml:space="preserve">} 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A3C3F" w:rsidRDefault="003A3C3F" w:rsidP="00A31100"/>
    <w:p w:rsidR="003A3C3F" w:rsidRDefault="003A3C3F" w:rsidP="00A31100"/>
    <w:p w:rsidR="003A3C3F" w:rsidRDefault="003A3C3F" w:rsidP="00A31100"/>
    <w:p w:rsidR="003A3C3F" w:rsidRDefault="003A3C3F" w:rsidP="00A31100"/>
    <w:p w:rsidR="003A3C3F" w:rsidRDefault="003A3C3F" w:rsidP="00A31100"/>
    <w:p w:rsidR="003A3C3F" w:rsidRDefault="003A3C3F" w:rsidP="00A31100"/>
    <w:p w:rsidR="003A3C3F" w:rsidRDefault="003A3C3F" w:rsidP="00A31100"/>
    <w:p w:rsidR="003A3C3F" w:rsidRDefault="003A3C3F" w:rsidP="00A31100"/>
    <w:p w:rsidR="001A11ED" w:rsidRDefault="001A11ED" w:rsidP="00A31100"/>
    <w:p w:rsidR="001A11ED" w:rsidRDefault="001A11ED" w:rsidP="009E722F">
      <w:pPr>
        <w:ind w:firstLine="420"/>
      </w:pPr>
    </w:p>
    <w:p w:rsidR="001A11ED" w:rsidRDefault="001A11ED" w:rsidP="009E722F">
      <w:pPr>
        <w:ind w:firstLine="420"/>
      </w:pPr>
    </w:p>
    <w:p w:rsidR="001A11ED" w:rsidRDefault="001A11ED" w:rsidP="009E722F">
      <w:pPr>
        <w:ind w:firstLine="420"/>
      </w:pPr>
    </w:p>
    <w:p w:rsidR="001A11ED" w:rsidRDefault="001A11ED" w:rsidP="00006A98"/>
    <w:p w:rsidR="003A3C3F" w:rsidRDefault="003A3C3F" w:rsidP="009E722F">
      <w:pPr>
        <w:ind w:firstLine="420"/>
      </w:pPr>
      <w:r>
        <w:rPr>
          <w:rFonts w:hint="eastAsia"/>
        </w:rPr>
        <w:t>服务器对发送的消息进行处理，</w:t>
      </w:r>
      <w:r w:rsidR="009E722F">
        <w:rPr>
          <w:rFonts w:hint="eastAsia"/>
        </w:rPr>
        <w:t>判断好友是否在线，然后将</w:t>
      </w:r>
      <w:r w:rsidR="009E722F">
        <w:rPr>
          <w:rFonts w:hint="eastAsia"/>
        </w:rPr>
        <w:t>msg</w:t>
      </w:r>
      <w:r w:rsidR="009E722F">
        <w:rPr>
          <w:rFonts w:hint="eastAsia"/>
        </w:rPr>
        <w:t>返回。</w:t>
      </w:r>
      <w:r>
        <w:rPr>
          <w:rFonts w:hint="eastAsia"/>
        </w:rPr>
        <w:t>代码如下：</w:t>
      </w:r>
    </w:p>
    <w:p w:rsidR="003A3C3F" w:rsidRDefault="003A3C3F" w:rsidP="00850F6D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7196D96" wp14:editId="158DE278">
                <wp:simplePos x="0" y="0"/>
                <wp:positionH relativeFrom="column">
                  <wp:posOffset>260985</wp:posOffset>
                </wp:positionH>
                <wp:positionV relativeFrom="paragraph">
                  <wp:posOffset>0</wp:posOffset>
                </wp:positionV>
                <wp:extent cx="5520690" cy="2247900"/>
                <wp:effectExtent l="0" t="0" r="22860" b="19050"/>
                <wp:wrapNone/>
                <wp:docPr id="3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处理客户端发送的信息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>private CommandTranser execute(CommandTranser msg) {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如果是发送消息的指令，判断当前用户是否在线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if ("message".equals(msg.getCmd())) {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// </w:t>
                            </w: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如果要发送的用户在线</w:t>
                            </w: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发送信息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if (SocketList.getSocket(msg.getReceiver()) != null) {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msg.setFlag(true);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msg.setFlag(false);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msg.setResult("</w:t>
                            </w: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当前用户不在线</w:t>
                            </w:r>
                            <w:r w:rsidRPr="003A3C3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ab/>
                              <w:t>return msg;</w:t>
                            </w:r>
                          </w:p>
                          <w:p w:rsidR="00006A98" w:rsidRPr="003A3C3F" w:rsidRDefault="00006A98" w:rsidP="003A3C3F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3A3C3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20.55pt;margin-top:0;width:434.7pt;height:17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">
                <v:textbox>
                  <w:txbxContent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 xml:space="preserve">// </w:t>
                      </w: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>处理客户端发送的信息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>private CommandTranser execute(CommandTranser msg) {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ab/>
                        <w:t>//</w:t>
                      </w: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>如果是发送消息的指令，判断当前用户是否在线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  <w:t>if ("message".equals(msg.getCmd())) {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// </w:t>
                      </w: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>如果要发送的用户在线</w:t>
                      </w: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>发送信息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  <w:t>if (SocketList.getSocket(msg.getReceiver()) != null) {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  <w:t>msg.setFlag(true);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  <w:t>msg.setFlag(false);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ab/>
                        <w:t>msg.setResult("</w:t>
                      </w: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>当前用户不在线</w:t>
                      </w:r>
                      <w:r w:rsidRPr="003A3C3F">
                        <w:rPr>
                          <w:rFonts w:hint="eastAsia"/>
                          <w:sz w:val="18"/>
                          <w:szCs w:val="18"/>
                        </w:rPr>
                        <w:t>");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</w:r>
                      <w:r w:rsidRPr="003A3C3F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ab/>
                        <w:t>return msg;</w:t>
                      </w:r>
                    </w:p>
                    <w:p w:rsidR="00006A98" w:rsidRPr="003A3C3F" w:rsidRDefault="00006A98" w:rsidP="003A3C3F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3A3C3F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A3C3F" w:rsidRDefault="003A3C3F" w:rsidP="00850F6D">
      <w:pPr>
        <w:ind w:firstLine="420"/>
      </w:pPr>
    </w:p>
    <w:p w:rsidR="003A3C3F" w:rsidRDefault="003A3C3F" w:rsidP="00850F6D">
      <w:pPr>
        <w:ind w:firstLine="420"/>
      </w:pPr>
    </w:p>
    <w:p w:rsidR="003A3C3F" w:rsidRDefault="003A3C3F" w:rsidP="00850F6D">
      <w:pPr>
        <w:ind w:firstLine="420"/>
      </w:pPr>
    </w:p>
    <w:p w:rsidR="003A3C3F" w:rsidRDefault="003A3C3F" w:rsidP="00850F6D">
      <w:pPr>
        <w:ind w:firstLine="420"/>
      </w:pPr>
    </w:p>
    <w:p w:rsidR="003A3C3F" w:rsidRDefault="003A3C3F" w:rsidP="00850F6D">
      <w:pPr>
        <w:ind w:firstLine="420"/>
      </w:pPr>
    </w:p>
    <w:p w:rsidR="003A3C3F" w:rsidRDefault="003A3C3F" w:rsidP="00850F6D">
      <w:pPr>
        <w:ind w:firstLine="420"/>
      </w:pPr>
    </w:p>
    <w:p w:rsidR="003A3C3F" w:rsidRDefault="003A3C3F" w:rsidP="009E722F"/>
    <w:p w:rsidR="00850F6D" w:rsidRDefault="009E722F" w:rsidP="00850F6D">
      <w:pPr>
        <w:ind w:firstLine="420"/>
      </w:pPr>
      <w:r>
        <w:rPr>
          <w:rFonts w:hint="eastAsia"/>
        </w:rPr>
        <w:t>服务器将所有的操作做完后，</w:t>
      </w:r>
      <w:r w:rsidR="00850F6D">
        <w:rPr>
          <w:rFonts w:hint="eastAsia"/>
        </w:rPr>
        <w:t>客户端</w:t>
      </w:r>
      <w:r>
        <w:rPr>
          <w:rFonts w:hint="eastAsia"/>
        </w:rPr>
        <w:t>再通过</w:t>
      </w:r>
      <w:r>
        <w:rPr>
          <w:rFonts w:hint="eastAsia"/>
        </w:rPr>
        <w:t>getData()</w:t>
      </w:r>
      <w:r w:rsidR="00850F6D">
        <w:rPr>
          <w:rFonts w:hint="eastAsia"/>
        </w:rPr>
        <w:t>接收</w:t>
      </w:r>
      <w:r>
        <w:rPr>
          <w:rFonts w:hint="eastAsia"/>
        </w:rPr>
        <w:t>从服务器</w:t>
      </w:r>
      <w:r w:rsidR="00850F6D">
        <w:rPr>
          <w:rFonts w:hint="eastAsia"/>
        </w:rPr>
        <w:t>返回的数据</w:t>
      </w:r>
      <w:r>
        <w:rPr>
          <w:rFonts w:hint="eastAsia"/>
        </w:rPr>
        <w:t>，并在聊天界面中进行展示，代码如下：</w:t>
      </w:r>
    </w:p>
    <w:p w:rsidR="004F288D" w:rsidRDefault="004F288D" w:rsidP="00231803">
      <w:pPr>
        <w:spacing w:line="4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35DA4D" wp14:editId="5004AB77">
                <wp:simplePos x="0" y="0"/>
                <wp:positionH relativeFrom="column">
                  <wp:posOffset>262890</wp:posOffset>
                </wp:positionH>
                <wp:positionV relativeFrom="paragraph">
                  <wp:posOffset>86995</wp:posOffset>
                </wp:positionV>
                <wp:extent cx="5314950" cy="1403985"/>
                <wp:effectExtent l="0" t="0" r="19050" b="21590"/>
                <wp:wrapNone/>
                <wp:docPr id="3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>public class ClientThread extends Thread {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private Client client;//</w:t>
                            </w:r>
                            <w:r w:rsidRPr="004F288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客户端对象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public void run() {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while (isOnline) {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//I/O</w:t>
                            </w:r>
                            <w:r w:rsidRPr="004F288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阻塞，接收服务端发送的数据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CommandTranser msg = client.getData();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if (msg != null) {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if (msg.isFlag()) {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Date date = new Date();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SimpleDateFormat sdf = new SimpleDateFormat(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"hh:mm:ss a");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String message = msg.getSender() + "</w:t>
                            </w:r>
                            <w:r w:rsidRPr="004F288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说：</w:t>
                            </w:r>
                            <w:r w:rsidRPr="004F288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"+ (String) msg.getData() + "\t" + sdf.format(date)+ "\n";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chat_txt.append(message);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} else {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JOptionPane.showMessageDialog(chat_txt, msg.getResult());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06A98" w:rsidRPr="004F288D" w:rsidRDefault="00006A98" w:rsidP="004F288D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4F288D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20.7pt;margin-top:6.85pt;width:418.5pt;height:110.55pt;z-index:251770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">
                <v:textbox style="mso-fit-shape-to-text:t">
                  <w:txbxContent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>public class ClientThread extends Thread {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rFonts w:hint="eastAsia"/>
                          <w:sz w:val="18"/>
                          <w:szCs w:val="18"/>
                        </w:rPr>
                        <w:tab/>
                        <w:t>private Client client;//</w:t>
                      </w:r>
                      <w:r w:rsidRPr="004F288D">
                        <w:rPr>
                          <w:rFonts w:hint="eastAsia"/>
                          <w:sz w:val="18"/>
                          <w:szCs w:val="18"/>
                        </w:rPr>
                        <w:t>客户端对象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ab/>
                        <w:t>public void run() {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  <w:t>while (isOnline) {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rFonts w:hint="eastAsia"/>
                          <w:sz w:val="18"/>
                          <w:szCs w:val="18"/>
                        </w:rPr>
                        <w:tab/>
                        <w:t>//I/O</w:t>
                      </w:r>
                      <w:r w:rsidRPr="004F288D">
                        <w:rPr>
                          <w:rFonts w:hint="eastAsia"/>
                          <w:sz w:val="18"/>
                          <w:szCs w:val="18"/>
                        </w:rPr>
                        <w:t>阻塞，接收服务端发送的数据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  <w:t>CommandTranser msg = client.getData();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  <w:t>if (msg != null) {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  <w:t>if (msg.isFlag()) {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  <w:t>Date date = new Date();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  <w:t>SimpleDateFormat sdf = new SimpleDateFormat(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  <w:t>"hh:mm:ss a");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rFonts w:hint="eastAsia"/>
                          <w:sz w:val="18"/>
                          <w:szCs w:val="18"/>
                        </w:rPr>
                        <w:tab/>
                        <w:t>String message = msg.getSender() + "</w:t>
                      </w:r>
                      <w:r w:rsidRPr="004F288D">
                        <w:rPr>
                          <w:rFonts w:hint="eastAsia"/>
                          <w:sz w:val="18"/>
                          <w:szCs w:val="18"/>
                        </w:rPr>
                        <w:t>说：</w:t>
                      </w:r>
                      <w:r w:rsidRPr="004F288D">
                        <w:rPr>
                          <w:rFonts w:hint="eastAsia"/>
                          <w:sz w:val="18"/>
                          <w:szCs w:val="18"/>
                        </w:rPr>
                        <w:t>"+ (String) msg.getData() + "\t" + sdf.format(date)+ "\n";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  <w:t>chat_txt.append(message);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  <w:t>} else {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  <w:t>JOptionPane.showMessageDialog(chat_txt, msg.getResult());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>
                        <w:tab/>
                      </w:r>
                      <w:r w:rsidRPr="004F288D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06A98" w:rsidRPr="004F288D" w:rsidRDefault="00006A98" w:rsidP="004F288D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4F288D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</w:p>
    <w:p w:rsidR="004F288D" w:rsidRDefault="004F288D" w:rsidP="00231803">
      <w:pPr>
        <w:spacing w:line="400" w:lineRule="exact"/>
      </w:pPr>
    </w:p>
    <w:p w:rsidR="004F288D" w:rsidRDefault="004F288D" w:rsidP="00231803">
      <w:pPr>
        <w:spacing w:line="400" w:lineRule="exact"/>
      </w:pPr>
    </w:p>
    <w:p w:rsidR="004F288D" w:rsidRDefault="004F288D" w:rsidP="00231803">
      <w:pPr>
        <w:spacing w:line="400" w:lineRule="exact"/>
      </w:pPr>
    </w:p>
    <w:p w:rsidR="004F288D" w:rsidRDefault="004F288D" w:rsidP="00231803">
      <w:pPr>
        <w:spacing w:line="400" w:lineRule="exact"/>
      </w:pPr>
    </w:p>
    <w:p w:rsidR="004F288D" w:rsidRDefault="004F288D" w:rsidP="00231803">
      <w:pPr>
        <w:spacing w:line="400" w:lineRule="exact"/>
      </w:pPr>
    </w:p>
    <w:p w:rsidR="004F288D" w:rsidRDefault="004F288D" w:rsidP="00231803">
      <w:pPr>
        <w:spacing w:line="400" w:lineRule="exact"/>
      </w:pPr>
    </w:p>
    <w:p w:rsidR="004F288D" w:rsidRDefault="004F288D" w:rsidP="00231803">
      <w:pPr>
        <w:spacing w:line="400" w:lineRule="exact"/>
      </w:pPr>
    </w:p>
    <w:p w:rsidR="004F288D" w:rsidRDefault="004F288D" w:rsidP="00231803">
      <w:pPr>
        <w:spacing w:line="400" w:lineRule="exact"/>
      </w:pPr>
    </w:p>
    <w:p w:rsidR="004F288D" w:rsidRDefault="004F288D" w:rsidP="00231803">
      <w:pPr>
        <w:spacing w:line="400" w:lineRule="exact"/>
      </w:pPr>
    </w:p>
    <w:p w:rsidR="004F288D" w:rsidRDefault="004F288D" w:rsidP="00231803">
      <w:pPr>
        <w:spacing w:line="400" w:lineRule="exact"/>
      </w:pPr>
    </w:p>
    <w:p w:rsidR="004F288D" w:rsidRDefault="004F288D" w:rsidP="00231803">
      <w:pPr>
        <w:spacing w:line="400" w:lineRule="exact"/>
      </w:pPr>
    </w:p>
    <w:p w:rsidR="00850F6D" w:rsidRDefault="00850F6D" w:rsidP="00A31100">
      <w:pPr>
        <w:pStyle w:val="a9"/>
      </w:pPr>
    </w:p>
    <w:p w:rsidR="009E722F" w:rsidRDefault="009E722F" w:rsidP="00A31100">
      <w:pPr>
        <w:pStyle w:val="a9"/>
      </w:pPr>
    </w:p>
    <w:p w:rsidR="009E722F" w:rsidRDefault="009E722F" w:rsidP="00A31100">
      <w:pPr>
        <w:pStyle w:val="a9"/>
      </w:pPr>
    </w:p>
    <w:p w:rsidR="009E722F" w:rsidRDefault="009E722F" w:rsidP="00A31100">
      <w:pPr>
        <w:pStyle w:val="a9"/>
      </w:pPr>
    </w:p>
    <w:p w:rsidR="009E722F" w:rsidRDefault="009E722F" w:rsidP="00A31100">
      <w:pPr>
        <w:pStyle w:val="a9"/>
      </w:pPr>
    </w:p>
    <w:p w:rsidR="009E722F" w:rsidRDefault="009E722F" w:rsidP="00A31100">
      <w:pPr>
        <w:pStyle w:val="a9"/>
      </w:pPr>
    </w:p>
    <w:p w:rsidR="004F288D" w:rsidRDefault="00A31100" w:rsidP="00A31100">
      <w:pPr>
        <w:pStyle w:val="a9"/>
      </w:pPr>
      <w:bookmarkStart w:id="23" w:name="_Toc471642126"/>
      <w:r>
        <w:rPr>
          <w:rFonts w:hint="eastAsia"/>
        </w:rPr>
        <w:t>4.4</w:t>
      </w:r>
      <w:r>
        <w:rPr>
          <w:rFonts w:hint="eastAsia"/>
        </w:rPr>
        <w:t>数据库工具类</w:t>
      </w:r>
      <w:bookmarkEnd w:id="23"/>
    </w:p>
    <w:p w:rsidR="00A31100" w:rsidRDefault="00A31100" w:rsidP="00A31100">
      <w:r>
        <w:rPr>
          <w:rFonts w:hint="eastAsia"/>
        </w:rPr>
        <w:tab/>
      </w:r>
      <w:r w:rsidRPr="00A31100">
        <w:t>Dbhelpher</w:t>
      </w:r>
      <w:r>
        <w:t>为连接数据库的工具类</w:t>
      </w:r>
      <w:r>
        <w:rPr>
          <w:rFonts w:hint="eastAsia"/>
        </w:rPr>
        <w:t>，</w:t>
      </w:r>
      <w:r>
        <w:t>用户加载数据库驱动</w:t>
      </w:r>
      <w:r>
        <w:rPr>
          <w:rFonts w:hint="eastAsia"/>
        </w:rPr>
        <w:t>，</w:t>
      </w:r>
      <w:r>
        <w:t>连接数据库</w:t>
      </w:r>
      <w:r>
        <w:rPr>
          <w:rFonts w:hint="eastAsia"/>
        </w:rPr>
        <w:t>。</w:t>
      </w:r>
    </w:p>
    <w:p w:rsidR="00A31100" w:rsidRPr="00A31100" w:rsidRDefault="00A31100" w:rsidP="00A31100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32D8DC" wp14:editId="5FB64796">
                <wp:simplePos x="0" y="0"/>
                <wp:positionH relativeFrom="column">
                  <wp:posOffset>186690</wp:posOffset>
                </wp:positionH>
                <wp:positionV relativeFrom="paragraph">
                  <wp:posOffset>85725</wp:posOffset>
                </wp:positionV>
                <wp:extent cx="5400675" cy="4591050"/>
                <wp:effectExtent l="0" t="0" r="28575" b="19050"/>
                <wp:wrapNone/>
                <wp:docPr id="3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459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>public class DBHelper {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private static final String driver="com.mysql.jdbc.Driver";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private static final String url="jdbc:mysql://localhost:3306/qq_program?useUnicode=true&amp;characterEncoding=utf-8";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private static final String username="root";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private static final String password="";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private static  Connection con=null;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static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{//</w:t>
                            </w:r>
                            <w:r w:rsidRPr="0091698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静态块代码负责加载驱动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try {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Class.forName(driver);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} catch (ClassNotFoundException e) {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// TODO Auto-generated catch block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e.printStackTrace();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public static Connection getConnection(){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if(con==null){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try {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con=DriverManager.getConnection(url, username, password);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} catch (SQLException e) {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// TODO Auto-generated catch block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e.printStackTrace();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return con;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06A98" w:rsidRPr="00916984" w:rsidRDefault="00006A98" w:rsidP="00916984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916984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14.7pt;margin-top:6.75pt;width:425.25pt;height:361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">
                <v:textbox>
                  <w:txbxContent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>public class DBHelper {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  <w:t>private static final String driver="com.mysql.jdbc.Driver";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  <w:t>private static final String url="jdbc:mysql://localhost:3306/qq_program?useUnicode=true&amp;characterEncoding=utf-8";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  <w:t>private static final String username="root";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  <w:t>private static final String password="";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  <w:t>private static  Connection con=null;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  <w:t>static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rFonts w:hint="eastAsia"/>
                          <w:sz w:val="18"/>
                          <w:szCs w:val="18"/>
                        </w:rPr>
                        <w:tab/>
                        <w:t>{//</w:t>
                      </w:r>
                      <w:r w:rsidRPr="00916984">
                        <w:rPr>
                          <w:rFonts w:hint="eastAsia"/>
                          <w:sz w:val="18"/>
                          <w:szCs w:val="18"/>
                        </w:rPr>
                        <w:t>静态块代码负责加载驱动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  <w:t>try {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  <w:t>Class.forName(driver);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  <w:t>} catch (ClassNotFoundException e) {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  <w:t>// TODO Auto-generated catch block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  <w:t>e.printStackTrace();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  <w:t>public static Connection getConnection(){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  <w:t>if(con==null){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  <w:t>try {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  <w:t>con=DriverManager.getConnection(url, username, password);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  <w:t>} catch (SQLException e) {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  <w:t>// TODO Auto-generated catch block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  <w:t>e.printStackTrace();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</w:r>
                      <w:r w:rsidRPr="00916984">
                        <w:rPr>
                          <w:sz w:val="18"/>
                          <w:szCs w:val="18"/>
                        </w:rPr>
                        <w:tab/>
                        <w:t>return con;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06A98" w:rsidRPr="00916984" w:rsidRDefault="00006A98" w:rsidP="00916984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916984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F288D" w:rsidRDefault="004F288D" w:rsidP="00231803">
      <w:pPr>
        <w:spacing w:line="400" w:lineRule="exact"/>
      </w:pPr>
    </w:p>
    <w:p w:rsidR="004F288D" w:rsidRDefault="004F288D" w:rsidP="00231803">
      <w:pPr>
        <w:spacing w:line="400" w:lineRule="exact"/>
      </w:pPr>
    </w:p>
    <w:p w:rsidR="004F288D" w:rsidRDefault="004F288D" w:rsidP="00231803">
      <w:pPr>
        <w:spacing w:line="400" w:lineRule="exact"/>
      </w:pPr>
    </w:p>
    <w:p w:rsidR="004F288D" w:rsidRDefault="004F288D" w:rsidP="00231803">
      <w:pPr>
        <w:spacing w:line="400" w:lineRule="exact"/>
      </w:pPr>
    </w:p>
    <w:p w:rsidR="00A31100" w:rsidRDefault="00A31100" w:rsidP="00231803">
      <w:pPr>
        <w:spacing w:line="400" w:lineRule="exact"/>
      </w:pPr>
    </w:p>
    <w:p w:rsidR="00A31100" w:rsidRDefault="00A31100" w:rsidP="00231803">
      <w:pPr>
        <w:spacing w:line="400" w:lineRule="exact"/>
      </w:pPr>
    </w:p>
    <w:p w:rsidR="00A31100" w:rsidRDefault="00A31100" w:rsidP="00231803">
      <w:pPr>
        <w:spacing w:line="400" w:lineRule="exact"/>
      </w:pPr>
    </w:p>
    <w:p w:rsidR="00A31100" w:rsidRDefault="00A31100" w:rsidP="00231803">
      <w:pPr>
        <w:spacing w:line="400" w:lineRule="exact"/>
      </w:pPr>
    </w:p>
    <w:p w:rsidR="00A31100" w:rsidRDefault="00A31100" w:rsidP="00231803">
      <w:pPr>
        <w:spacing w:line="400" w:lineRule="exact"/>
      </w:pPr>
    </w:p>
    <w:p w:rsidR="00A31100" w:rsidRDefault="00A31100" w:rsidP="00231803">
      <w:pPr>
        <w:spacing w:line="400" w:lineRule="exact"/>
      </w:pPr>
    </w:p>
    <w:p w:rsidR="00A31100" w:rsidRDefault="00A31100" w:rsidP="00231803">
      <w:pPr>
        <w:spacing w:line="400" w:lineRule="exact"/>
      </w:pPr>
    </w:p>
    <w:p w:rsidR="00A31100" w:rsidRDefault="00A31100" w:rsidP="00231803">
      <w:pPr>
        <w:spacing w:line="400" w:lineRule="exact"/>
      </w:pPr>
    </w:p>
    <w:p w:rsidR="00A31100" w:rsidRDefault="00A31100" w:rsidP="00231803">
      <w:pPr>
        <w:spacing w:line="400" w:lineRule="exact"/>
      </w:pPr>
    </w:p>
    <w:p w:rsidR="00A31100" w:rsidRDefault="00A31100" w:rsidP="00231803">
      <w:pPr>
        <w:spacing w:line="400" w:lineRule="exact"/>
      </w:pPr>
    </w:p>
    <w:p w:rsidR="00A31100" w:rsidRDefault="00A31100" w:rsidP="00231803">
      <w:pPr>
        <w:spacing w:line="400" w:lineRule="exact"/>
      </w:pPr>
    </w:p>
    <w:p w:rsidR="009E722F" w:rsidRDefault="009E722F" w:rsidP="00085DB2">
      <w:pPr>
        <w:pStyle w:val="a9"/>
      </w:pPr>
    </w:p>
    <w:p w:rsidR="009E722F" w:rsidRDefault="009E722F" w:rsidP="00085DB2">
      <w:pPr>
        <w:pStyle w:val="a9"/>
      </w:pPr>
    </w:p>
    <w:p w:rsidR="00D70E69" w:rsidRDefault="00085DB2" w:rsidP="00085DB2">
      <w:pPr>
        <w:pStyle w:val="a9"/>
      </w:pPr>
      <w:bookmarkStart w:id="24" w:name="_Toc471642127"/>
      <w:r>
        <w:rPr>
          <w:rFonts w:hint="eastAsia"/>
        </w:rPr>
        <w:t>4.5</w:t>
      </w:r>
      <w:r>
        <w:rPr>
          <w:rFonts w:hint="eastAsia"/>
        </w:rPr>
        <w:t>封装</w:t>
      </w:r>
      <w:r w:rsidR="0036605E">
        <w:rPr>
          <w:rFonts w:ascii="黑体" w:hAnsi="黑体" w:hint="eastAsia"/>
        </w:rPr>
        <w:t>交换数据</w:t>
      </w:r>
      <w:r>
        <w:rPr>
          <w:rFonts w:hint="eastAsia"/>
        </w:rPr>
        <w:t>类</w:t>
      </w:r>
      <w:bookmarkEnd w:id="24"/>
    </w:p>
    <w:p w:rsidR="00085DB2" w:rsidRDefault="00085DB2" w:rsidP="0023180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该类主要是客户端与服务器交换的数据，其中包括发送者、接受者、传递的请求数据、服务器需要做的指令以及处理结果。</w:t>
      </w:r>
    </w:p>
    <w:p w:rsidR="00085DB2" w:rsidRDefault="00085DB2" w:rsidP="0023180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代码如下：</w:t>
      </w:r>
    </w:p>
    <w:p w:rsidR="00085DB2" w:rsidRDefault="00085DB2" w:rsidP="00231803">
      <w:pPr>
        <w:spacing w:line="4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EE53342" wp14:editId="69EC6F26">
                <wp:simplePos x="0" y="0"/>
                <wp:positionH relativeFrom="column">
                  <wp:posOffset>262890</wp:posOffset>
                </wp:positionH>
                <wp:positionV relativeFrom="paragraph">
                  <wp:posOffset>6985</wp:posOffset>
                </wp:positionV>
                <wp:extent cx="4095750" cy="1403985"/>
                <wp:effectExtent l="0" t="0" r="19050" b="21590"/>
                <wp:wrapNone/>
                <wp:docPr id="3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A98" w:rsidRPr="00085DB2" w:rsidRDefault="00006A98" w:rsidP="00085DB2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085DB2">
                              <w:rPr>
                                <w:sz w:val="18"/>
                                <w:szCs w:val="18"/>
                              </w:rPr>
                              <w:t>public class CommandTranser implements Serializable {</w:t>
                            </w:r>
                          </w:p>
                          <w:p w:rsidR="00006A98" w:rsidRPr="00085DB2" w:rsidRDefault="00006A98" w:rsidP="00085DB2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085DB2">
                              <w:rPr>
                                <w:sz w:val="18"/>
                                <w:szCs w:val="18"/>
                              </w:rPr>
                              <w:tab/>
                              <w:t>private static final long serialVersionUID = 1L;</w:t>
                            </w:r>
                          </w:p>
                          <w:p w:rsidR="00006A98" w:rsidRPr="00085DB2" w:rsidRDefault="00006A98" w:rsidP="00085DB2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085DB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private String sender = null;// </w:t>
                            </w:r>
                            <w:r w:rsidRPr="00085DB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发送者</w:t>
                            </w:r>
                          </w:p>
                          <w:p w:rsidR="00006A98" w:rsidRPr="00085DB2" w:rsidRDefault="00006A98" w:rsidP="00085DB2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085DB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private String receiver = null;// </w:t>
                            </w:r>
                            <w:r w:rsidRPr="00085DB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接受者</w:t>
                            </w:r>
                          </w:p>
                          <w:p w:rsidR="00006A98" w:rsidRPr="00085DB2" w:rsidRDefault="00006A98" w:rsidP="00085DB2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085DB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private Object data = null;// </w:t>
                            </w:r>
                            <w:r w:rsidRPr="00085DB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传递的数据</w:t>
                            </w:r>
                          </w:p>
                          <w:p w:rsidR="00006A98" w:rsidRPr="00085DB2" w:rsidRDefault="00006A98" w:rsidP="00085DB2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085DB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private boolean flag = false;// </w:t>
                            </w:r>
                            <w:r w:rsidRPr="00085DB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指令的处理结果</w:t>
                            </w:r>
                          </w:p>
                          <w:p w:rsidR="00006A98" w:rsidRPr="00085DB2" w:rsidRDefault="00006A98" w:rsidP="00085DB2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085DB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private String cmd = null;// </w:t>
                            </w:r>
                            <w:r w:rsidRPr="00085DB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服务端要做的指令</w:t>
                            </w:r>
                          </w:p>
                          <w:p w:rsidR="00006A98" w:rsidRPr="00085DB2" w:rsidRDefault="00006A98" w:rsidP="00085DB2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085DB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private String result = null;// </w:t>
                            </w:r>
                            <w:r w:rsidRPr="00085DB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处理结果</w:t>
                            </w:r>
                          </w:p>
                          <w:p w:rsidR="00006A98" w:rsidRPr="00085DB2" w:rsidRDefault="00006A98" w:rsidP="00085DB2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085DB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20.7pt;margin-top:.55pt;width:322.5pt;height:110.55pt;z-index:251768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">
                <v:textbox style="mso-fit-shape-to-text:t">
                  <w:txbxContent>
                    <w:p w:rsidR="00006A98" w:rsidRPr="00085DB2" w:rsidRDefault="00006A98" w:rsidP="00085DB2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085DB2">
                        <w:rPr>
                          <w:sz w:val="18"/>
                          <w:szCs w:val="18"/>
                        </w:rPr>
                        <w:t>public class CommandTranser implements Serializable {</w:t>
                      </w:r>
                    </w:p>
                    <w:p w:rsidR="00006A98" w:rsidRPr="00085DB2" w:rsidRDefault="00006A98" w:rsidP="00085DB2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085DB2">
                        <w:rPr>
                          <w:sz w:val="18"/>
                          <w:szCs w:val="18"/>
                        </w:rPr>
                        <w:tab/>
                        <w:t>private static final long serialVersionUID = 1L;</w:t>
                      </w:r>
                    </w:p>
                    <w:p w:rsidR="00006A98" w:rsidRPr="00085DB2" w:rsidRDefault="00006A98" w:rsidP="00085DB2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085DB2"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private String sender = null;// </w:t>
                      </w:r>
                      <w:r w:rsidRPr="00085DB2">
                        <w:rPr>
                          <w:rFonts w:hint="eastAsia"/>
                          <w:sz w:val="18"/>
                          <w:szCs w:val="18"/>
                        </w:rPr>
                        <w:t>发送者</w:t>
                      </w:r>
                    </w:p>
                    <w:p w:rsidR="00006A98" w:rsidRPr="00085DB2" w:rsidRDefault="00006A98" w:rsidP="00085DB2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085DB2"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private String receiver = null;// </w:t>
                      </w:r>
                      <w:r w:rsidRPr="00085DB2">
                        <w:rPr>
                          <w:rFonts w:hint="eastAsia"/>
                          <w:sz w:val="18"/>
                          <w:szCs w:val="18"/>
                        </w:rPr>
                        <w:t>接受者</w:t>
                      </w:r>
                    </w:p>
                    <w:p w:rsidR="00006A98" w:rsidRPr="00085DB2" w:rsidRDefault="00006A98" w:rsidP="00085DB2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085DB2"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private Object data = null;// </w:t>
                      </w:r>
                      <w:r w:rsidRPr="00085DB2">
                        <w:rPr>
                          <w:rFonts w:hint="eastAsia"/>
                          <w:sz w:val="18"/>
                          <w:szCs w:val="18"/>
                        </w:rPr>
                        <w:t>传递的数据</w:t>
                      </w:r>
                    </w:p>
                    <w:p w:rsidR="00006A98" w:rsidRPr="00085DB2" w:rsidRDefault="00006A98" w:rsidP="00085DB2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085DB2"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private boolean flag = false;// </w:t>
                      </w:r>
                      <w:r w:rsidRPr="00085DB2">
                        <w:rPr>
                          <w:rFonts w:hint="eastAsia"/>
                          <w:sz w:val="18"/>
                          <w:szCs w:val="18"/>
                        </w:rPr>
                        <w:t>指令的处理结果</w:t>
                      </w:r>
                    </w:p>
                    <w:p w:rsidR="00006A98" w:rsidRPr="00085DB2" w:rsidRDefault="00006A98" w:rsidP="00085DB2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085DB2"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private String cmd = null;// </w:t>
                      </w:r>
                      <w:r w:rsidRPr="00085DB2">
                        <w:rPr>
                          <w:rFonts w:hint="eastAsia"/>
                          <w:sz w:val="18"/>
                          <w:szCs w:val="18"/>
                        </w:rPr>
                        <w:t>服务端要做的指令</w:t>
                      </w:r>
                    </w:p>
                    <w:p w:rsidR="00006A98" w:rsidRPr="00085DB2" w:rsidRDefault="00006A98" w:rsidP="00085DB2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085DB2"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private String result = null;// </w:t>
                      </w:r>
                      <w:r w:rsidRPr="00085DB2">
                        <w:rPr>
                          <w:rFonts w:hint="eastAsia"/>
                          <w:sz w:val="18"/>
                          <w:szCs w:val="18"/>
                        </w:rPr>
                        <w:t>处理结果</w:t>
                      </w:r>
                    </w:p>
                    <w:p w:rsidR="00006A98" w:rsidRPr="00085DB2" w:rsidRDefault="00006A98" w:rsidP="00085DB2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 w:rsidRPr="00085DB2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</w:p>
    <w:p w:rsidR="00D70E69" w:rsidRDefault="00D70E69" w:rsidP="00231803">
      <w:pPr>
        <w:spacing w:line="400" w:lineRule="exact"/>
      </w:pPr>
    </w:p>
    <w:p w:rsidR="00D70E69" w:rsidRDefault="00D70E69" w:rsidP="00231803">
      <w:pPr>
        <w:spacing w:line="400" w:lineRule="exact"/>
      </w:pPr>
    </w:p>
    <w:p w:rsidR="00D70E69" w:rsidRDefault="00D70E69" w:rsidP="00231803">
      <w:pPr>
        <w:spacing w:line="400" w:lineRule="exact"/>
      </w:pPr>
    </w:p>
    <w:p w:rsidR="00D70E69" w:rsidRDefault="00D70E69" w:rsidP="00231803">
      <w:pPr>
        <w:spacing w:line="400" w:lineRule="exact"/>
      </w:pPr>
    </w:p>
    <w:p w:rsidR="00D70E69" w:rsidRDefault="00D70E69" w:rsidP="00231803">
      <w:pPr>
        <w:spacing w:line="400" w:lineRule="exact"/>
      </w:pPr>
    </w:p>
    <w:p w:rsidR="001A11ED" w:rsidRDefault="001A11ED" w:rsidP="00231803">
      <w:pPr>
        <w:spacing w:line="400" w:lineRule="exact"/>
      </w:pPr>
    </w:p>
    <w:p w:rsidR="00A56611" w:rsidRDefault="00A56611" w:rsidP="00B70E37">
      <w:pPr>
        <w:pStyle w:val="1"/>
        <w:spacing w:before="312" w:after="156"/>
      </w:pPr>
      <w:bookmarkStart w:id="25" w:name="_Toc471642128"/>
      <w:r w:rsidRPr="00093F56">
        <w:rPr>
          <w:rFonts w:hint="eastAsia"/>
        </w:rPr>
        <w:t xml:space="preserve">5 </w:t>
      </w:r>
      <w:r w:rsidRPr="00093F56">
        <w:rPr>
          <w:rFonts w:hint="eastAsia"/>
        </w:rPr>
        <w:t>系统测试</w:t>
      </w:r>
      <w:bookmarkEnd w:id="25"/>
    </w:p>
    <w:p w:rsidR="00CC0AF4" w:rsidRDefault="00006A98" w:rsidP="00CC0AF4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用户注册的测试</w:t>
      </w:r>
      <w:r w:rsidR="00CC0AF4">
        <w:rPr>
          <w:rFonts w:hint="eastAsia"/>
        </w:rPr>
        <w:t>，如果已经存在该账号，会出现系统提示，并重新生成号码并注册。否则注册成功。</w:t>
      </w:r>
    </w:p>
    <w:p w:rsidR="00006A98" w:rsidRDefault="00006A98" w:rsidP="00006A98">
      <w:pPr>
        <w:pStyle w:val="ab"/>
        <w:ind w:left="780" w:firstLineChars="0" w:firstLine="0"/>
      </w:pPr>
      <w:r>
        <w:rPr>
          <w:noProof/>
        </w:rPr>
        <w:drawing>
          <wp:anchor distT="0" distB="0" distL="114300" distR="114300" simplePos="0" relativeHeight="251797504" behindDoc="0" locked="0" layoutInCell="1" allowOverlap="1" wp14:anchorId="772E725B" wp14:editId="4BE61128">
            <wp:simplePos x="0" y="0"/>
            <wp:positionH relativeFrom="column">
              <wp:posOffset>3139440</wp:posOffset>
            </wp:positionH>
            <wp:positionV relativeFrom="paragraph">
              <wp:posOffset>56515</wp:posOffset>
            </wp:positionV>
            <wp:extent cx="2732719" cy="1857375"/>
            <wp:effectExtent l="0" t="0" r="0" b="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185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6480" behindDoc="0" locked="0" layoutInCell="1" allowOverlap="1" wp14:anchorId="0E232A38" wp14:editId="76174E94">
            <wp:simplePos x="0" y="0"/>
            <wp:positionH relativeFrom="column">
              <wp:posOffset>253365</wp:posOffset>
            </wp:positionH>
            <wp:positionV relativeFrom="paragraph">
              <wp:posOffset>56515</wp:posOffset>
            </wp:positionV>
            <wp:extent cx="2838450" cy="1857375"/>
            <wp:effectExtent l="0" t="0" r="0" b="9525"/>
            <wp:wrapNone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6A98" w:rsidRDefault="00006A98" w:rsidP="00006A98">
      <w:pPr>
        <w:pStyle w:val="ab"/>
        <w:ind w:left="780" w:firstLineChars="0" w:firstLine="0"/>
      </w:pPr>
    </w:p>
    <w:p w:rsidR="00006A98" w:rsidRDefault="00006A98" w:rsidP="00006A98">
      <w:pPr>
        <w:pStyle w:val="ab"/>
        <w:ind w:left="780" w:firstLineChars="0" w:firstLine="0"/>
      </w:pPr>
    </w:p>
    <w:p w:rsidR="00006A98" w:rsidRDefault="00006A98" w:rsidP="00006A98">
      <w:pPr>
        <w:pStyle w:val="ab"/>
        <w:ind w:left="780" w:firstLineChars="0" w:firstLine="0"/>
      </w:pPr>
    </w:p>
    <w:p w:rsidR="00006A98" w:rsidRDefault="00006A98" w:rsidP="00006A98">
      <w:pPr>
        <w:pStyle w:val="ab"/>
        <w:ind w:left="780" w:firstLineChars="0" w:firstLine="0"/>
      </w:pPr>
    </w:p>
    <w:p w:rsidR="00006A98" w:rsidRDefault="00006A98" w:rsidP="00006A98">
      <w:pPr>
        <w:pStyle w:val="ab"/>
        <w:ind w:left="780" w:firstLineChars="0" w:firstLine="0"/>
      </w:pPr>
    </w:p>
    <w:p w:rsidR="00006A98" w:rsidRDefault="00006A98" w:rsidP="00006A98">
      <w:pPr>
        <w:pStyle w:val="ab"/>
        <w:ind w:left="780" w:firstLineChars="0" w:firstLine="0"/>
      </w:pPr>
    </w:p>
    <w:p w:rsidR="00006A98" w:rsidRPr="00006A98" w:rsidRDefault="00006A98" w:rsidP="00006A98">
      <w:pPr>
        <w:pStyle w:val="ab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图</w:t>
      </w:r>
      <w:r>
        <w:rPr>
          <w:rFonts w:hint="eastAsia"/>
        </w:rPr>
        <w:t>5.1.1</w:t>
      </w:r>
      <w:r>
        <w:rPr>
          <w:rFonts w:hint="eastAsia"/>
        </w:rPr>
        <w:t>注册失败系统提示图</w:t>
      </w:r>
      <w:r>
        <w:rPr>
          <w:rFonts w:hint="eastAsia"/>
        </w:rPr>
        <w:t xml:space="preserve">                 </w:t>
      </w:r>
      <w:r>
        <w:rPr>
          <w:rFonts w:hint="eastAsia"/>
        </w:rPr>
        <w:t>图</w:t>
      </w:r>
      <w:r>
        <w:rPr>
          <w:rFonts w:hint="eastAsia"/>
        </w:rPr>
        <w:t>5.1.2</w:t>
      </w:r>
      <w:r>
        <w:rPr>
          <w:rFonts w:hint="eastAsia"/>
        </w:rPr>
        <w:t>注册成功系统提示图</w:t>
      </w:r>
    </w:p>
    <w:p w:rsidR="00E14CF3" w:rsidRDefault="00E14CF3" w:rsidP="00006A98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用户输入账号和密码后，服务器会将用户输入的信息进行校验，如果账号和密码输入有误，则会产生系统提示，让用户重新进行登录。如图</w:t>
      </w:r>
      <w:r>
        <w:rPr>
          <w:rFonts w:hint="eastAsia"/>
        </w:rPr>
        <w:t>5.</w:t>
      </w:r>
      <w:r w:rsidR="00006A98"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和图</w:t>
      </w:r>
      <w:r>
        <w:rPr>
          <w:rFonts w:hint="eastAsia"/>
        </w:rPr>
        <w:t xml:space="preserve"> 5.</w:t>
      </w:r>
      <w:r w:rsidR="00006A98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所示</w:t>
      </w:r>
    </w:p>
    <w:p w:rsidR="00E14CF3" w:rsidRDefault="00CC0AF4" w:rsidP="00E14CF3">
      <w:r>
        <w:rPr>
          <w:noProof/>
        </w:rPr>
        <w:drawing>
          <wp:anchor distT="0" distB="0" distL="114300" distR="114300" simplePos="0" relativeHeight="251792384" behindDoc="0" locked="0" layoutInCell="1" allowOverlap="1" wp14:anchorId="12A5BDA7" wp14:editId="7B697712">
            <wp:simplePos x="0" y="0"/>
            <wp:positionH relativeFrom="column">
              <wp:posOffset>3139440</wp:posOffset>
            </wp:positionH>
            <wp:positionV relativeFrom="paragraph">
              <wp:posOffset>137160</wp:posOffset>
            </wp:positionV>
            <wp:extent cx="2818765" cy="2627630"/>
            <wp:effectExtent l="0" t="0" r="635" b="1270"/>
            <wp:wrapNone/>
            <wp:docPr id="326" name="图片 326" descr="C:\Users\lenovo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1360" behindDoc="0" locked="0" layoutInCell="1" allowOverlap="1" wp14:anchorId="11AA3908" wp14:editId="4A5AA62C">
            <wp:simplePos x="0" y="0"/>
            <wp:positionH relativeFrom="column">
              <wp:posOffset>253365</wp:posOffset>
            </wp:positionH>
            <wp:positionV relativeFrom="paragraph">
              <wp:posOffset>115570</wp:posOffset>
            </wp:positionV>
            <wp:extent cx="2858135" cy="2656205"/>
            <wp:effectExtent l="0" t="0" r="0" b="0"/>
            <wp:wrapNone/>
            <wp:docPr id="327" name="图片 327" descr="C:\Users\lenovo\Desktop\登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登录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4CF3" w:rsidRDefault="00E14CF3" w:rsidP="00E14CF3"/>
    <w:p w:rsidR="00E14CF3" w:rsidRDefault="00E14CF3" w:rsidP="00E14CF3"/>
    <w:p w:rsidR="00E14CF3" w:rsidRDefault="00E14CF3" w:rsidP="00E14CF3"/>
    <w:p w:rsidR="00E14CF3" w:rsidRPr="003564B6" w:rsidRDefault="00E14CF3" w:rsidP="00E14CF3">
      <w:r>
        <w:rPr>
          <w:rFonts w:hint="eastAsia"/>
        </w:rPr>
        <w:tab/>
      </w:r>
    </w:p>
    <w:p w:rsidR="00E14CF3" w:rsidRDefault="00E14CF3" w:rsidP="00E14CF3">
      <w:pPr>
        <w:spacing w:line="400" w:lineRule="exact"/>
      </w:pPr>
      <w:r>
        <w:rPr>
          <w:rFonts w:hint="eastAsia"/>
        </w:rPr>
        <w:tab/>
      </w:r>
    </w:p>
    <w:p w:rsidR="00E14CF3" w:rsidRDefault="00E14CF3" w:rsidP="00E14CF3">
      <w:pPr>
        <w:spacing w:line="400" w:lineRule="exact"/>
      </w:pPr>
    </w:p>
    <w:p w:rsidR="00E14CF3" w:rsidRDefault="00E14CF3" w:rsidP="00E14CF3">
      <w:pPr>
        <w:spacing w:line="400" w:lineRule="exact"/>
      </w:pPr>
    </w:p>
    <w:p w:rsidR="00E14CF3" w:rsidRDefault="00E14CF3" w:rsidP="00E14CF3">
      <w:pPr>
        <w:spacing w:line="400" w:lineRule="exact"/>
      </w:pPr>
    </w:p>
    <w:p w:rsidR="00E14CF3" w:rsidRDefault="00E14CF3" w:rsidP="00E14CF3">
      <w:pPr>
        <w:spacing w:line="400" w:lineRule="exact"/>
      </w:pPr>
    </w:p>
    <w:p w:rsidR="00E14CF3" w:rsidRDefault="00E14CF3" w:rsidP="00E14CF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5.</w:t>
      </w:r>
      <w:r w:rsidR="00006A98"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系统登录模块图</w:t>
      </w:r>
      <w:r>
        <w:rPr>
          <w:rFonts w:hint="eastAsia"/>
        </w:rPr>
        <w:t xml:space="preserve">                 </w:t>
      </w:r>
      <w:r w:rsidR="00006A98">
        <w:rPr>
          <w:rFonts w:hint="eastAsia"/>
        </w:rPr>
        <w:t xml:space="preserve">     </w:t>
      </w:r>
      <w:r>
        <w:rPr>
          <w:rFonts w:hint="eastAsia"/>
        </w:rPr>
        <w:t>图</w:t>
      </w:r>
      <w:r>
        <w:rPr>
          <w:rFonts w:hint="eastAsia"/>
        </w:rPr>
        <w:t>5.</w:t>
      </w:r>
      <w:r w:rsidR="00006A98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登录失败提示图</w:t>
      </w:r>
    </w:p>
    <w:p w:rsidR="00CC0AF4" w:rsidRDefault="00E14CF3" w:rsidP="00CC0AF4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用户输入正确的账号和密码后，完成登录请求，并打开好友列表界面，在列表顶部展示欢迎信息，如图</w:t>
      </w:r>
      <w:r>
        <w:rPr>
          <w:rFonts w:hint="eastAsia"/>
        </w:rPr>
        <w:t>5.</w:t>
      </w:r>
      <w:r w:rsidR="00287CCB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所示。添加了鼠标移入移出效果，如图</w:t>
      </w:r>
      <w:r>
        <w:rPr>
          <w:rFonts w:hint="eastAsia"/>
        </w:rPr>
        <w:t>5.</w:t>
      </w:r>
      <w:r w:rsidR="00287CCB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所示</w:t>
      </w:r>
    </w:p>
    <w:p w:rsidR="00CC0AF4" w:rsidRDefault="00CC0AF4" w:rsidP="00CC0AF4"/>
    <w:p w:rsidR="00CC0AF4" w:rsidRDefault="00CC0AF4" w:rsidP="00CC0AF4"/>
    <w:p w:rsidR="00CC0AF4" w:rsidRDefault="00CC0AF4" w:rsidP="00CC0AF4"/>
    <w:p w:rsidR="00CC0AF4" w:rsidRDefault="00CC0AF4" w:rsidP="00E14CF3"/>
    <w:p w:rsidR="00E14CF3" w:rsidRDefault="00E14CF3" w:rsidP="00E14CF3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3DF1F0F" wp14:editId="01B76F53">
            <wp:extent cx="2505075" cy="3505200"/>
            <wp:effectExtent l="0" t="0" r="9525" b="0"/>
            <wp:docPr id="328" name="图片 328" descr="C:\Users\lenovo\Desktop\列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列表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753673B4" wp14:editId="4501B535">
            <wp:extent cx="2266950" cy="3505200"/>
            <wp:effectExtent l="0" t="0" r="0" b="0"/>
            <wp:docPr id="329" name="图片 329" descr="C:\Users\lenovo\Desktop\列表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列表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CF3" w:rsidRDefault="00E14CF3" w:rsidP="00E14CF3">
      <w:r>
        <w:rPr>
          <w:rFonts w:hint="eastAsia"/>
        </w:rPr>
        <w:tab/>
        <w:t xml:space="preserve">    </w:t>
      </w:r>
      <w:r w:rsidR="002D38C6">
        <w:rPr>
          <w:rFonts w:hint="eastAsia"/>
        </w:rPr>
        <w:t xml:space="preserve"> </w:t>
      </w:r>
      <w:r>
        <w:rPr>
          <w:rFonts w:hint="eastAsia"/>
        </w:rPr>
        <w:t>如图</w:t>
      </w:r>
      <w:r>
        <w:rPr>
          <w:rFonts w:hint="eastAsia"/>
        </w:rPr>
        <w:t>5.</w:t>
      </w:r>
      <w:r w:rsidR="00287CCB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好友列表页面</w:t>
      </w:r>
      <w:r>
        <w:rPr>
          <w:rFonts w:hint="eastAsia"/>
        </w:rPr>
        <w:t xml:space="preserve">                   </w:t>
      </w:r>
      <w:r w:rsidR="002D38C6">
        <w:rPr>
          <w:rFonts w:hint="eastAsia"/>
        </w:rPr>
        <w:t xml:space="preserve">       </w:t>
      </w:r>
      <w:r>
        <w:rPr>
          <w:rFonts w:hint="eastAsia"/>
        </w:rPr>
        <w:t>如图</w:t>
      </w:r>
      <w:r>
        <w:rPr>
          <w:rFonts w:hint="eastAsia"/>
        </w:rPr>
        <w:t>5.</w:t>
      </w:r>
      <w:r w:rsidR="00287CCB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好友列表页面</w:t>
      </w:r>
    </w:p>
    <w:p w:rsidR="00E14CF3" w:rsidRDefault="00E14CF3" w:rsidP="00006A98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用户在列表中双击鼠标，打开相应的聊天页面，如图</w:t>
      </w:r>
      <w:r>
        <w:rPr>
          <w:rFonts w:hint="eastAsia"/>
        </w:rPr>
        <w:t>5.</w:t>
      </w:r>
      <w:r w:rsidR="00287CCB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所示。在文本框中输入要发送的消息，如果用户不存在，会发出相应的系统提示，如图</w:t>
      </w:r>
      <w:r>
        <w:rPr>
          <w:rFonts w:hint="eastAsia"/>
        </w:rPr>
        <w:t>5.</w:t>
      </w:r>
      <w:r w:rsidR="00287CCB">
        <w:rPr>
          <w:rFonts w:hint="eastAsia"/>
        </w:rPr>
        <w:t>4</w:t>
      </w:r>
      <w:r>
        <w:rPr>
          <w:rFonts w:hint="eastAsia"/>
        </w:rPr>
        <w:t>.2</w:t>
      </w:r>
      <w:r>
        <w:rPr>
          <w:rFonts w:hint="eastAsia"/>
        </w:rPr>
        <w:t>所示。</w:t>
      </w:r>
    </w:p>
    <w:p w:rsidR="00E14CF3" w:rsidRDefault="00E14CF3" w:rsidP="00E14CF3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D91838C" wp14:editId="02709523">
            <wp:extent cx="2562529" cy="2600325"/>
            <wp:effectExtent l="0" t="0" r="9525" b="0"/>
            <wp:docPr id="330" name="图片 330" descr="C:\Users\lenovo\Desktop\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esktop\01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529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10F">
        <w:t xml:space="preserve"> </w:t>
      </w:r>
      <w:r>
        <w:rPr>
          <w:noProof/>
        </w:rPr>
        <w:drawing>
          <wp:inline distT="0" distB="0" distL="0" distR="0" wp14:anchorId="34161C2F" wp14:editId="4F4400F5">
            <wp:extent cx="2503465" cy="2600325"/>
            <wp:effectExtent l="0" t="0" r="0" b="0"/>
            <wp:docPr id="331" name="图片 331" descr="C:\Users\lenovo\Desktop\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erro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46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CF3" w:rsidRDefault="00E14CF3" w:rsidP="00E14C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5.</w:t>
      </w:r>
      <w:r w:rsidR="00287CCB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聊天页面图</w:t>
      </w:r>
      <w:r>
        <w:rPr>
          <w:rFonts w:hint="eastAsia"/>
        </w:rPr>
        <w:t xml:space="preserve">               </w:t>
      </w:r>
      <w:r w:rsidR="002D38C6">
        <w:rPr>
          <w:rFonts w:hint="eastAsia"/>
        </w:rPr>
        <w:t xml:space="preserve">  </w:t>
      </w:r>
      <w:r>
        <w:rPr>
          <w:rFonts w:hint="eastAsia"/>
        </w:rPr>
        <w:t>图</w:t>
      </w:r>
      <w:r>
        <w:rPr>
          <w:rFonts w:hint="eastAsia"/>
        </w:rPr>
        <w:t>5.</w:t>
      </w:r>
      <w:r w:rsidR="00287CCB">
        <w:rPr>
          <w:rFonts w:hint="eastAsia"/>
        </w:rPr>
        <w:t>4</w:t>
      </w:r>
      <w:r>
        <w:rPr>
          <w:rFonts w:hint="eastAsia"/>
        </w:rPr>
        <w:t>.2</w:t>
      </w:r>
      <w:r>
        <w:rPr>
          <w:rFonts w:hint="eastAsia"/>
        </w:rPr>
        <w:t>系统提示图</w:t>
      </w:r>
    </w:p>
    <w:p w:rsidR="00CC0AF4" w:rsidRDefault="00CC0AF4" w:rsidP="001A11ED">
      <w:pPr>
        <w:ind w:firstLineChars="200" w:firstLine="420"/>
      </w:pPr>
    </w:p>
    <w:p w:rsidR="00CC0AF4" w:rsidRDefault="00CC0AF4" w:rsidP="001A11ED">
      <w:pPr>
        <w:ind w:firstLineChars="200" w:firstLine="420"/>
      </w:pPr>
    </w:p>
    <w:p w:rsidR="00CC0AF4" w:rsidRDefault="00CC0AF4" w:rsidP="001A11ED">
      <w:pPr>
        <w:ind w:firstLineChars="200" w:firstLine="420"/>
      </w:pPr>
    </w:p>
    <w:p w:rsidR="00E14CF3" w:rsidRDefault="00E14CF3" w:rsidP="001A11ED">
      <w:pPr>
        <w:ind w:firstLineChars="200" w:firstLine="420"/>
      </w:pPr>
      <w:r>
        <w:rPr>
          <w:rFonts w:hint="eastAsia"/>
        </w:rPr>
        <w:lastRenderedPageBreak/>
        <w:t>鼠标双击打开两个在线的好友，可以进行私聊功能，如图</w:t>
      </w:r>
      <w:r>
        <w:rPr>
          <w:rFonts w:hint="eastAsia"/>
        </w:rPr>
        <w:t>5.</w:t>
      </w:r>
      <w:r w:rsidR="00287CCB"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所示。</w:t>
      </w:r>
    </w:p>
    <w:p w:rsidR="00E14CF3" w:rsidRPr="0074310F" w:rsidRDefault="00E14CF3" w:rsidP="00E14CF3">
      <w:r>
        <w:rPr>
          <w:noProof/>
        </w:rPr>
        <w:drawing>
          <wp:anchor distT="0" distB="0" distL="114300" distR="114300" simplePos="0" relativeHeight="251793408" behindDoc="0" locked="0" layoutInCell="1" allowOverlap="1" wp14:anchorId="7EE5853A" wp14:editId="4634F430">
            <wp:simplePos x="0" y="0"/>
            <wp:positionH relativeFrom="column">
              <wp:posOffset>266065</wp:posOffset>
            </wp:positionH>
            <wp:positionV relativeFrom="paragraph">
              <wp:posOffset>89535</wp:posOffset>
            </wp:positionV>
            <wp:extent cx="5267325" cy="2678167"/>
            <wp:effectExtent l="0" t="0" r="0" b="8255"/>
            <wp:wrapNone/>
            <wp:docPr id="332" name="图片 332" descr="C:\Users\lenovo\Desktop\ch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esktop\cha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7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   </w:t>
      </w:r>
    </w:p>
    <w:p w:rsidR="00E14CF3" w:rsidRDefault="00E14CF3" w:rsidP="00E14CF3">
      <w:pPr>
        <w:spacing w:line="400" w:lineRule="exact"/>
      </w:pPr>
    </w:p>
    <w:p w:rsidR="00E14CF3" w:rsidRDefault="00E14CF3" w:rsidP="00E14CF3">
      <w:pPr>
        <w:spacing w:line="400" w:lineRule="exact"/>
      </w:pPr>
    </w:p>
    <w:p w:rsidR="00E14CF3" w:rsidRDefault="00E14CF3" w:rsidP="00E14CF3">
      <w:pPr>
        <w:spacing w:line="400" w:lineRule="exact"/>
      </w:pPr>
    </w:p>
    <w:p w:rsidR="00E14CF3" w:rsidRDefault="00E14CF3" w:rsidP="00E14CF3">
      <w:pPr>
        <w:spacing w:line="400" w:lineRule="exact"/>
      </w:pPr>
    </w:p>
    <w:p w:rsidR="00E14CF3" w:rsidRDefault="00E14CF3" w:rsidP="00E14CF3">
      <w:pPr>
        <w:spacing w:line="400" w:lineRule="exact"/>
      </w:pPr>
    </w:p>
    <w:p w:rsidR="00E14CF3" w:rsidRDefault="00E14CF3" w:rsidP="00E14CF3">
      <w:pPr>
        <w:spacing w:line="400" w:lineRule="exact"/>
      </w:pPr>
    </w:p>
    <w:p w:rsidR="00E14CF3" w:rsidRDefault="00E14CF3" w:rsidP="00E14CF3">
      <w:pPr>
        <w:spacing w:line="400" w:lineRule="exact"/>
      </w:pPr>
    </w:p>
    <w:p w:rsidR="00E14CF3" w:rsidRDefault="00E14CF3" w:rsidP="00E14CF3">
      <w:pPr>
        <w:spacing w:line="400" w:lineRule="exact"/>
      </w:pPr>
    </w:p>
    <w:p w:rsidR="00E14CF3" w:rsidRDefault="00E14CF3" w:rsidP="00E14CF3">
      <w:pPr>
        <w:spacing w:line="400" w:lineRule="exact"/>
      </w:pPr>
    </w:p>
    <w:p w:rsidR="00E14CF3" w:rsidRDefault="00E14CF3" w:rsidP="00E14CF3">
      <w:pPr>
        <w:spacing w:line="400" w:lineRule="exact"/>
      </w:pPr>
    </w:p>
    <w:p w:rsidR="00062AC6" w:rsidRDefault="00E14CF3" w:rsidP="00E14CF3">
      <w:pPr>
        <w:pStyle w:val="a9"/>
      </w:pPr>
      <w:r>
        <w:rPr>
          <w:rFonts w:hint="eastAsia"/>
        </w:rPr>
        <w:t xml:space="preserve">              </w:t>
      </w:r>
      <w:r w:rsidRPr="00137CDD">
        <w:rPr>
          <w:rFonts w:ascii="Times New Roman" w:eastAsia="宋体" w:hAnsi="Times New Roman" w:cs="Times New Roman" w:hint="eastAsia"/>
          <w:bCs w:val="0"/>
          <w:kern w:val="2"/>
          <w:sz w:val="24"/>
          <w:szCs w:val="24"/>
        </w:rPr>
        <w:t xml:space="preserve">     </w:t>
      </w:r>
      <w:r>
        <w:rPr>
          <w:rFonts w:ascii="Times New Roman" w:eastAsia="宋体" w:hAnsi="Times New Roman" w:cs="Times New Roman" w:hint="eastAsia"/>
          <w:bCs w:val="0"/>
          <w:kern w:val="2"/>
          <w:sz w:val="24"/>
          <w:szCs w:val="24"/>
        </w:rPr>
        <w:t xml:space="preserve">      </w:t>
      </w:r>
      <w:bookmarkStart w:id="26" w:name="_Toc471642129"/>
      <w:r w:rsidRPr="00137CDD">
        <w:rPr>
          <w:rFonts w:ascii="Times New Roman" w:eastAsia="宋体" w:hAnsi="Times New Roman" w:cs="Times New Roman" w:hint="eastAsia"/>
          <w:bCs w:val="0"/>
          <w:kern w:val="2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bCs w:val="0"/>
          <w:kern w:val="2"/>
          <w:sz w:val="24"/>
          <w:szCs w:val="24"/>
        </w:rPr>
        <w:t>5.</w:t>
      </w:r>
      <w:r w:rsidR="00287CCB">
        <w:rPr>
          <w:rFonts w:ascii="Times New Roman" w:eastAsia="宋体" w:hAnsi="Times New Roman" w:cs="Times New Roman" w:hint="eastAsia"/>
          <w:bCs w:val="0"/>
          <w:kern w:val="2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bCs w:val="0"/>
          <w:kern w:val="2"/>
          <w:sz w:val="24"/>
          <w:szCs w:val="24"/>
        </w:rPr>
        <w:t>.1</w:t>
      </w:r>
      <w:r w:rsidRPr="00137CDD">
        <w:rPr>
          <w:rFonts w:ascii="Times New Roman" w:eastAsia="宋体" w:hAnsi="Times New Roman" w:cs="Times New Roman" w:hint="eastAsia"/>
          <w:bCs w:val="0"/>
          <w:kern w:val="2"/>
          <w:sz w:val="24"/>
          <w:szCs w:val="24"/>
        </w:rPr>
        <w:t>私聊页面图</w:t>
      </w:r>
      <w:bookmarkEnd w:id="26"/>
    </w:p>
    <w:p w:rsidR="008F0AB3" w:rsidRDefault="008F0AB3" w:rsidP="009E722F">
      <w:pPr>
        <w:pStyle w:val="1"/>
        <w:spacing w:before="312" w:after="156"/>
      </w:pPr>
      <w:bookmarkStart w:id="27" w:name="_Toc471642130"/>
      <w:r w:rsidRPr="00093F56">
        <w:rPr>
          <w:rFonts w:hint="eastAsia"/>
        </w:rPr>
        <w:t xml:space="preserve">6 </w:t>
      </w:r>
      <w:r w:rsidRPr="00093F56">
        <w:rPr>
          <w:rFonts w:hint="eastAsia"/>
        </w:rPr>
        <w:t>主要问题解决过程</w:t>
      </w:r>
      <w:bookmarkEnd w:id="27"/>
      <w:r w:rsidR="009E722F">
        <w:rPr>
          <w:rFonts w:hint="eastAsia"/>
        </w:rPr>
        <w:tab/>
      </w:r>
    </w:p>
    <w:p w:rsidR="009E722F" w:rsidRDefault="009E722F" w:rsidP="009E722F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如何判断该好友是否在线？</w:t>
      </w:r>
    </w:p>
    <w:p w:rsidR="009E722F" w:rsidRDefault="009E722F" w:rsidP="009E722F">
      <w:pPr>
        <w:pStyle w:val="ab"/>
        <w:ind w:left="780" w:firstLineChars="0" w:firstLine="0"/>
      </w:pPr>
      <w:r>
        <w:rPr>
          <w:rFonts w:hint="eastAsia"/>
        </w:rPr>
        <w:t>最后一节课的课程分享，</w:t>
      </w:r>
      <w:r>
        <w:rPr>
          <w:rFonts w:hint="eastAsia"/>
        </w:rPr>
        <w:t>5</w:t>
      </w:r>
      <w:r>
        <w:rPr>
          <w:rFonts w:hint="eastAsia"/>
        </w:rPr>
        <w:t>班的同学在他的课程设计中使用了数组对登录的用户进行了记载，</w:t>
      </w:r>
      <w:r>
        <w:rPr>
          <w:rFonts w:hint="eastAsia"/>
        </w:rPr>
        <w:t>0</w:t>
      </w:r>
      <w:r>
        <w:rPr>
          <w:rFonts w:hint="eastAsia"/>
        </w:rPr>
        <w:t>代码不在线，</w:t>
      </w:r>
      <w:r>
        <w:rPr>
          <w:rFonts w:hint="eastAsia"/>
        </w:rPr>
        <w:t>1</w:t>
      </w:r>
      <w:r>
        <w:rPr>
          <w:rFonts w:hint="eastAsia"/>
        </w:rPr>
        <w:t>代表在线。在这里，我使用了相同的处理方式，将所以已经成功登录的用户</w:t>
      </w:r>
      <w:r>
        <w:rPr>
          <w:rFonts w:hint="eastAsia"/>
        </w:rPr>
        <w:t>SocketThread</w:t>
      </w:r>
      <w:r>
        <w:rPr>
          <w:rFonts w:hint="eastAsia"/>
        </w:rPr>
        <w:t>加入到</w:t>
      </w:r>
      <w:r>
        <w:rPr>
          <w:rFonts w:hint="eastAsia"/>
        </w:rPr>
        <w:t>HashMap</w:t>
      </w:r>
      <w:r>
        <w:rPr>
          <w:rFonts w:hint="eastAsia"/>
        </w:rPr>
        <w:t>集合中，</w:t>
      </w:r>
      <w:r>
        <w:rPr>
          <w:rFonts w:hint="eastAsia"/>
        </w:rPr>
        <w:t>SocketThread</w:t>
      </w:r>
      <w:r>
        <w:rPr>
          <w:rFonts w:hint="eastAsia"/>
        </w:rPr>
        <w:t>中记录了所有成功连接的</w:t>
      </w:r>
      <w:r>
        <w:rPr>
          <w:rFonts w:hint="eastAsia"/>
        </w:rPr>
        <w:t>socket</w:t>
      </w:r>
      <w:r>
        <w:rPr>
          <w:rFonts w:hint="eastAsia"/>
        </w:rPr>
        <w:t>实体类。</w:t>
      </w:r>
    </w:p>
    <w:p w:rsidR="009E722F" w:rsidRDefault="009E722F" w:rsidP="00225DC4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消息只能接收一次</w:t>
      </w:r>
    </w:p>
    <w:p w:rsidR="00225DC4" w:rsidRDefault="00C32BA6" w:rsidP="00225DC4">
      <w:pPr>
        <w:pStyle w:val="ab"/>
        <w:ind w:left="780" w:firstLineChars="0" w:firstLine="0"/>
      </w:pPr>
      <w:r>
        <w:t>使用</w:t>
      </w:r>
      <w:r>
        <w:t>while</w:t>
      </w:r>
      <w:r>
        <w:t>循环</w:t>
      </w:r>
      <w:r>
        <w:rPr>
          <w:rFonts w:hint="eastAsia"/>
        </w:rPr>
        <w:t>，</w:t>
      </w:r>
      <w:r>
        <w:t>时刻监听</w:t>
      </w:r>
      <w:r>
        <w:t>socket</w:t>
      </w:r>
      <w:r>
        <w:t>发送的数据</w:t>
      </w:r>
      <w:r>
        <w:rPr>
          <w:rFonts w:hint="eastAsia"/>
        </w:rPr>
        <w:t>，</w:t>
      </w:r>
      <w:r>
        <w:rPr>
          <w:rFonts w:hint="eastAsia"/>
        </w:rPr>
        <w:t>I/O</w:t>
      </w:r>
      <w:r>
        <w:rPr>
          <w:rFonts w:hint="eastAsia"/>
        </w:rPr>
        <w:t>阻塞接受客户端的消息。</w:t>
      </w:r>
    </w:p>
    <w:p w:rsidR="00C32BA6" w:rsidRDefault="00C32BA6" w:rsidP="00C32BA6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验证登录和验证注册的逻辑使用了同一个。</w:t>
      </w:r>
    </w:p>
    <w:p w:rsidR="00C32BA6" w:rsidRDefault="00C32BA6" w:rsidP="00C32BA6">
      <w:pPr>
        <w:pStyle w:val="ab"/>
        <w:ind w:left="780" w:firstLineChars="0" w:firstLine="0"/>
      </w:pPr>
      <w:r>
        <w:rPr>
          <w:rFonts w:hint="eastAsia"/>
        </w:rPr>
        <w:t>一开始写好了登录的验证，后来实现注册时，在想注册和登录不就是返回结果相反吗？登录时是通过服务器查询数据库中存在该账号才允许登录，而注册验证是查询数据库后没有该用户才允许注册，所以直接调用了同一个方法。后来注册时有时可以，有时出现问题，当时没有仔细想，后来才发现，返回结果是相反，但是验证注册不需要密码啊，只需要查询数据库中是否有该用户即可，如果使用登录的验证进行注册验证，那用户账号一样，密码不一样，同样可以允许注册了。</w:t>
      </w:r>
    </w:p>
    <w:p w:rsidR="00093F56" w:rsidRDefault="00C32BA6" w:rsidP="00C32BA6">
      <w:pPr>
        <w:pStyle w:val="ab"/>
        <w:ind w:left="780" w:firstLineChars="0" w:firstLine="0"/>
      </w:pPr>
      <w:r>
        <w:rPr>
          <w:rFonts w:hint="eastAsia"/>
        </w:rPr>
        <w:t>将注册的验证和注册的完成操作单独拿出，</w:t>
      </w:r>
      <w:r>
        <w:rPr>
          <w:rFonts w:hint="eastAsia"/>
        </w:rPr>
        <w:t>bug</w:t>
      </w:r>
      <w:r>
        <w:rPr>
          <w:rFonts w:hint="eastAsia"/>
        </w:rPr>
        <w:t>解决。</w:t>
      </w:r>
    </w:p>
    <w:p w:rsidR="00EA6EA4" w:rsidRDefault="004D190D" w:rsidP="004D190D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如何将不同的请求进行集中操作？</w:t>
      </w:r>
    </w:p>
    <w:p w:rsidR="004D190D" w:rsidRDefault="004D190D" w:rsidP="004D190D">
      <w:pPr>
        <w:pStyle w:val="ab"/>
        <w:ind w:left="780" w:firstLineChars="0" w:firstLine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中的泛型可以处理不同数据的传入，但是由于平时使用的不多，对于泛型并不能彻底</w:t>
      </w:r>
      <w:r>
        <w:rPr>
          <w:rFonts w:hint="eastAsia"/>
        </w:rPr>
        <w:lastRenderedPageBreak/>
        <w:t>为我所用。最后封装了一个</w:t>
      </w:r>
      <w:r>
        <w:rPr>
          <w:rFonts w:hint="eastAsia"/>
        </w:rPr>
        <w:t>CommandTranser</w:t>
      </w:r>
      <w:r>
        <w:rPr>
          <w:rFonts w:hint="eastAsia"/>
        </w:rPr>
        <w:t>对象，实例化客户端时，通过</w:t>
      </w:r>
      <w:r>
        <w:rPr>
          <w:rFonts w:hint="eastAsia"/>
        </w:rPr>
        <w:t>sendData(CommandTranser msg)</w:t>
      </w:r>
      <w:r>
        <w:rPr>
          <w:rFonts w:hint="eastAsia"/>
        </w:rPr>
        <w:t>方法向服务器发送数据，然后通过</w:t>
      </w:r>
      <w:r>
        <w:rPr>
          <w:rFonts w:hint="eastAsia"/>
        </w:rPr>
        <w:t>getData()</w:t>
      </w:r>
      <w:r>
        <w:rPr>
          <w:rFonts w:hint="eastAsia"/>
        </w:rPr>
        <w:t>方法获得数据库返回的结果。</w:t>
      </w:r>
    </w:p>
    <w:p w:rsidR="003F56EA" w:rsidRDefault="003F56EA" w:rsidP="003F56EA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如果好友不在线，发送的消息怎么处理？</w:t>
      </w:r>
    </w:p>
    <w:p w:rsidR="003F56EA" w:rsidRDefault="003F56EA" w:rsidP="003F56EA">
      <w:pPr>
        <w:pStyle w:val="ab"/>
        <w:ind w:left="780" w:firstLineChars="0" w:firstLine="0"/>
      </w:pPr>
      <w:r>
        <w:rPr>
          <w:rFonts w:hint="eastAsia"/>
        </w:rPr>
        <w:t>一开始自己想，只要好友不在线，弹出系统提示就足够了，不需要再将消息进行处理，可以在运行时出现了问题。没有想到好的解决办法，自己的处理方式是当好友不在线时，将该消息的发送方和接收方都设置为了自己。其实后来想想，如果实现了在线好友列表，在未发送消息之前，就可以知道好友是否在线，该问题就迎道而解。</w:t>
      </w:r>
    </w:p>
    <w:p w:rsidR="00A56611" w:rsidRPr="00093F56" w:rsidRDefault="00093F56" w:rsidP="00B70E37">
      <w:pPr>
        <w:pStyle w:val="1"/>
        <w:spacing w:before="312" w:after="156"/>
      </w:pPr>
      <w:bookmarkStart w:id="28" w:name="_Toc471642131"/>
      <w:r w:rsidRPr="00093F56">
        <w:t>7</w:t>
      </w:r>
      <w:r w:rsidR="00A56611" w:rsidRPr="00093F56">
        <w:rPr>
          <w:rFonts w:hint="eastAsia"/>
        </w:rPr>
        <w:t xml:space="preserve"> </w:t>
      </w:r>
      <w:r w:rsidR="00A56611" w:rsidRPr="00093F56">
        <w:rPr>
          <w:rFonts w:hint="eastAsia"/>
        </w:rPr>
        <w:t>作品总结</w:t>
      </w:r>
      <w:bookmarkEnd w:id="28"/>
    </w:p>
    <w:p w:rsidR="00A56611" w:rsidRDefault="00703D7B" w:rsidP="00703D7B">
      <w:pPr>
        <w:pStyle w:val="ab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系统整体</w:t>
      </w:r>
    </w:p>
    <w:p w:rsidR="00703D7B" w:rsidRDefault="00703D7B" w:rsidP="00703D7B">
      <w:pPr>
        <w:pStyle w:val="ab"/>
        <w:spacing w:line="400" w:lineRule="exact"/>
        <w:ind w:left="780" w:firstLineChars="0" w:firstLine="0"/>
      </w:pPr>
      <w:r>
        <w:rPr>
          <w:rFonts w:hint="eastAsia"/>
        </w:rPr>
        <w:t>好几个周的努力，几天晚上的熬夜，该网络</w:t>
      </w:r>
      <w:r w:rsidR="00F23675">
        <w:rPr>
          <w:rFonts w:hint="eastAsia"/>
        </w:rPr>
        <w:t>聊天工具基本算是完成，实现了用户的注册、登录以及好友之间的聊天</w:t>
      </w:r>
      <w:r>
        <w:rPr>
          <w:rFonts w:hint="eastAsia"/>
        </w:rPr>
        <w:t>功能</w:t>
      </w:r>
      <w:r w:rsidR="00F23675">
        <w:rPr>
          <w:rFonts w:hint="eastAsia"/>
        </w:rPr>
        <w:t>。</w:t>
      </w:r>
    </w:p>
    <w:p w:rsidR="00703D7B" w:rsidRDefault="00703D7B" w:rsidP="00703D7B">
      <w:pPr>
        <w:pStyle w:val="ab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系统亮点</w:t>
      </w:r>
    </w:p>
    <w:p w:rsidR="00703D7B" w:rsidRDefault="00703D7B" w:rsidP="00703D7B">
      <w:pPr>
        <w:pStyle w:val="ab"/>
        <w:spacing w:line="400" w:lineRule="exact"/>
        <w:ind w:left="780" w:firstLineChars="0" w:firstLine="0"/>
      </w:pPr>
      <w:r>
        <w:rPr>
          <w:rFonts w:hint="eastAsia"/>
        </w:rPr>
        <w:t>该网络聊天工具虽然简单，但是其中之间夹杂了不少的逻辑。一开始自己想把登录、注册的验证只在客户端与数据库之间进行，仔细一想，那不就是上学期的大作业了嘛，不能体现网络编程的思想，所以将所有的请求</w:t>
      </w:r>
      <w:r w:rsidR="00130367">
        <w:rPr>
          <w:rFonts w:hint="eastAsia"/>
        </w:rPr>
        <w:t>处理</w:t>
      </w:r>
      <w:r>
        <w:rPr>
          <w:rFonts w:hint="eastAsia"/>
        </w:rPr>
        <w:t>放在服务器，虽然给自己带来了很大的困难，不过总之算是完成。</w:t>
      </w:r>
    </w:p>
    <w:p w:rsidR="00703D7B" w:rsidRDefault="00703D7B" w:rsidP="00703D7B">
      <w:pPr>
        <w:pStyle w:val="ab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系统不足</w:t>
      </w:r>
    </w:p>
    <w:p w:rsidR="00703D7B" w:rsidRDefault="00703D7B" w:rsidP="00703D7B">
      <w:pPr>
        <w:pStyle w:val="ab"/>
        <w:spacing w:line="400" w:lineRule="exact"/>
        <w:ind w:left="780" w:firstLineChars="0" w:firstLine="0"/>
      </w:pPr>
      <w:r>
        <w:rPr>
          <w:rFonts w:hint="eastAsia"/>
        </w:rPr>
        <w:t>好友之间的聊天，</w:t>
      </w:r>
      <w:r w:rsidR="00CC0AF4">
        <w:rPr>
          <w:rFonts w:hint="eastAsia"/>
        </w:rPr>
        <w:t>聊天内容局限性太大，内容太单一，</w:t>
      </w:r>
      <w:r>
        <w:rPr>
          <w:rFonts w:hint="eastAsia"/>
        </w:rPr>
        <w:t>只能进行文本消息的发送和接收，不能发送图片、文件。</w:t>
      </w:r>
    </w:p>
    <w:p w:rsidR="00CC0AF4" w:rsidRDefault="00703D7B" w:rsidP="00CC0AF4">
      <w:pPr>
        <w:pStyle w:val="ab"/>
        <w:spacing w:line="400" w:lineRule="exact"/>
        <w:ind w:left="780" w:firstLineChars="0" w:firstLine="0"/>
      </w:pPr>
      <w:r>
        <w:rPr>
          <w:rFonts w:hint="eastAsia"/>
        </w:rPr>
        <w:t>网络的安全问题</w:t>
      </w:r>
      <w:r w:rsidR="00CC0AF4">
        <w:rPr>
          <w:rFonts w:hint="eastAsia"/>
        </w:rPr>
        <w:t>以及数据库的安全问题</w:t>
      </w:r>
      <w:r>
        <w:rPr>
          <w:rFonts w:hint="eastAsia"/>
        </w:rPr>
        <w:t>在该系统中并没有得到体现。</w:t>
      </w:r>
    </w:p>
    <w:p w:rsidR="00CC0AF4" w:rsidRDefault="00CC0AF4" w:rsidP="00CC0AF4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随机生成的账号时就确保该账号未曾注册过，而并不是单击注册之后再进行校验。</w:t>
      </w:r>
    </w:p>
    <w:p w:rsidR="00703D7B" w:rsidRDefault="00703D7B" w:rsidP="00703D7B">
      <w:pPr>
        <w:pStyle w:val="ab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系统未来展望</w:t>
      </w:r>
    </w:p>
    <w:p w:rsidR="00703D7B" w:rsidRDefault="00703D7B" w:rsidP="00703D7B">
      <w:pPr>
        <w:pStyle w:val="ab"/>
        <w:spacing w:line="400" w:lineRule="exact"/>
        <w:ind w:left="780" w:firstLineChars="0" w:firstLine="0"/>
      </w:pPr>
      <w:r>
        <w:rPr>
          <w:rFonts w:hint="eastAsia"/>
        </w:rPr>
        <w:t>在好友列表界面，有一个在线好友功能，未有实现，是否可以跟随着服务器的启动与关闭，创建和删除一个在线好友列表的数据库表。</w:t>
      </w:r>
    </w:p>
    <w:p w:rsidR="00E14CF3" w:rsidRDefault="00E14CF3" w:rsidP="00703D7B">
      <w:pPr>
        <w:pStyle w:val="ab"/>
        <w:spacing w:line="400" w:lineRule="exact"/>
        <w:ind w:left="780" w:firstLineChars="0" w:firstLine="0"/>
      </w:pPr>
      <w:r>
        <w:rPr>
          <w:rFonts w:hint="eastAsia"/>
        </w:rPr>
        <w:t>增强系统的功能性与实用性，可以实现图片、文件、语音等的发送。</w:t>
      </w:r>
    </w:p>
    <w:p w:rsidR="00E14CF3" w:rsidRPr="00093F56" w:rsidRDefault="00E14CF3" w:rsidP="00703D7B">
      <w:pPr>
        <w:pStyle w:val="ab"/>
        <w:spacing w:line="400" w:lineRule="exact"/>
        <w:ind w:left="780" w:firstLineChars="0" w:firstLine="0"/>
      </w:pPr>
      <w:r>
        <w:rPr>
          <w:rFonts w:hint="eastAsia"/>
        </w:rPr>
        <w:t>加强系统的安全性，对用户信息进行加密。</w:t>
      </w:r>
    </w:p>
    <w:p w:rsidR="00A56611" w:rsidRDefault="00FB781C" w:rsidP="00231803">
      <w:pPr>
        <w:spacing w:line="400" w:lineRule="exact"/>
      </w:pPr>
      <w:r>
        <w:rPr>
          <w:rFonts w:hint="eastAsia"/>
        </w:rPr>
        <w:tab/>
      </w:r>
    </w:p>
    <w:p w:rsidR="00FB781C" w:rsidRPr="00933CE1" w:rsidRDefault="00FB781C" w:rsidP="0023180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本学期的网络编程课算是结束，可是学习的路程还没有结束，课上的一些知识点，还不能让自己很轻松的驾驭</w:t>
      </w:r>
      <w:r w:rsidR="00915A73">
        <w:rPr>
          <w:rFonts w:hint="eastAsia"/>
        </w:rPr>
        <w:t>。但是这一学期的学习，弥补了上学期</w:t>
      </w:r>
      <w:r w:rsidR="00915A73">
        <w:rPr>
          <w:rFonts w:hint="eastAsia"/>
        </w:rPr>
        <w:t>java</w:t>
      </w:r>
      <w:r w:rsidR="00915A73">
        <w:rPr>
          <w:rFonts w:hint="eastAsia"/>
        </w:rPr>
        <w:t>课程中网络一章的不足，收获了很多，</w:t>
      </w:r>
      <w:r w:rsidR="00735126">
        <w:rPr>
          <w:rFonts w:hint="eastAsia"/>
        </w:rPr>
        <w:t>也接触到了很多特别有意思的地方，</w:t>
      </w:r>
      <w:r w:rsidR="00915A73">
        <w:rPr>
          <w:rFonts w:hint="eastAsia"/>
        </w:rPr>
        <w:t>但是还有很多需要自己再继续学习下去，继续深入下去</w:t>
      </w:r>
      <w:r w:rsidR="00735126">
        <w:rPr>
          <w:rFonts w:hint="eastAsia"/>
        </w:rPr>
        <w:t>，</w:t>
      </w:r>
      <w:r w:rsidR="00915A73">
        <w:rPr>
          <w:rFonts w:hint="eastAsia"/>
        </w:rPr>
        <w:t>路漫漫其修远兮，吾将上下而求索。一学期，也感谢董老师带来的激情与付出。</w:t>
      </w:r>
    </w:p>
    <w:sectPr w:rsidR="00FB781C" w:rsidRPr="00933CE1" w:rsidSect="00A14DE3">
      <w:headerReference w:type="default" r:id="rId23"/>
      <w:footerReference w:type="default" r:id="rId24"/>
      <w:pgSz w:w="11907" w:h="16840" w:code="9"/>
      <w:pgMar w:top="1440" w:right="1134" w:bottom="1440" w:left="1701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43A" w:rsidRDefault="009B243A">
      <w:r>
        <w:separator/>
      </w:r>
    </w:p>
  </w:endnote>
  <w:endnote w:type="continuationSeparator" w:id="0">
    <w:p w:rsidR="009B243A" w:rsidRDefault="009B2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altName w:val="Malgun Gothic Semilight"/>
    <w:charset w:val="86"/>
    <w:family w:val="auto"/>
    <w:pitch w:val="variable"/>
    <w:sig w:usb0="00000000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A98" w:rsidRDefault="00006A98" w:rsidP="00385C04">
    <w:pPr>
      <w:pStyle w:val="a4"/>
      <w:jc w:val="center"/>
    </w:pP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552A11">
      <w:rPr>
        <w:noProof/>
        <w:kern w:val="0"/>
        <w:szCs w:val="21"/>
      </w:rPr>
      <w:t>16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43A" w:rsidRDefault="009B243A">
      <w:r>
        <w:separator/>
      </w:r>
    </w:p>
  </w:footnote>
  <w:footnote w:type="continuationSeparator" w:id="0">
    <w:p w:rsidR="009B243A" w:rsidRDefault="009B24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A98" w:rsidRPr="00093F56" w:rsidRDefault="00006A98" w:rsidP="00385C04">
    <w:pPr>
      <w:pStyle w:val="a3"/>
      <w:rPr>
        <w:rFonts w:ascii="宋体" w:hAnsi="宋体"/>
        <w:sz w:val="21"/>
        <w:szCs w:val="21"/>
      </w:rPr>
    </w:pPr>
    <w:r w:rsidRPr="00093F56">
      <w:rPr>
        <w:rFonts w:ascii="宋体" w:hAnsi="宋体" w:hint="eastAsia"/>
        <w:sz w:val="21"/>
        <w:szCs w:val="21"/>
      </w:rPr>
      <w:t>《网络编程》课程设计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6CB"/>
    <w:multiLevelType w:val="hybridMultilevel"/>
    <w:tmpl w:val="9DA2DE4E"/>
    <w:lvl w:ilvl="0" w:tplc="DF9299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D240A5"/>
    <w:multiLevelType w:val="multilevel"/>
    <w:tmpl w:val="F650E5E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E7C4592"/>
    <w:multiLevelType w:val="hybridMultilevel"/>
    <w:tmpl w:val="B316C84C"/>
    <w:lvl w:ilvl="0" w:tplc="ED349AA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9C93C32"/>
    <w:multiLevelType w:val="hybridMultilevel"/>
    <w:tmpl w:val="F650E5E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0401949"/>
    <w:multiLevelType w:val="multilevel"/>
    <w:tmpl w:val="8FBCC65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45191AC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5D56722E"/>
    <w:multiLevelType w:val="multilevel"/>
    <w:tmpl w:val="471EA7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1C341C7"/>
    <w:multiLevelType w:val="hybridMultilevel"/>
    <w:tmpl w:val="488A61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3E4EFF"/>
    <w:multiLevelType w:val="multilevel"/>
    <w:tmpl w:val="979CAB2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7B942147"/>
    <w:multiLevelType w:val="multilevel"/>
    <w:tmpl w:val="8FBCC65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7EA56661"/>
    <w:multiLevelType w:val="hybridMultilevel"/>
    <w:tmpl w:val="0FA4589A"/>
    <w:lvl w:ilvl="0" w:tplc="32AA0D1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utStyle" w:val="&lt;KingyeeWXW&gt;&lt;OutStyle OutStyleID=&quot;&quot;&gt;&lt;CiteStyle Type=&quot;&quot; NumedType=&quot;&quot; SortType=&quot;&quot; StartNumber=&quot;&quot;/&gt;&lt;BiblStyle SortType=&quot;&quot; LayoutTempl=&quot;&quot; AbType=&quot;&quot; Title=&quot;&quot; AbCharCount=&quot;&quot;/&gt;&lt;CiteTempl Template=&quot;&quot; Positions=&quot;&quot; Is2Year=&quot;&quot; Startstr=&quot;&quot; EndStr=&quot;&quot; Separator=&quot;&quot;/&gt;&lt;BiblTempls&gt;&lt;/BiblTempls&gt;&lt;/OutStyle&gt;&lt;/KingyeeWXW&gt;_x000d__x000a_"/>
  </w:docVars>
  <w:rsids>
    <w:rsidRoot w:val="008F5231"/>
    <w:rsid w:val="000016FB"/>
    <w:rsid w:val="00006A98"/>
    <w:rsid w:val="00013F02"/>
    <w:rsid w:val="0002559E"/>
    <w:rsid w:val="00041426"/>
    <w:rsid w:val="000426EF"/>
    <w:rsid w:val="00043C44"/>
    <w:rsid w:val="0005409E"/>
    <w:rsid w:val="0005701B"/>
    <w:rsid w:val="00062AC6"/>
    <w:rsid w:val="00066A6E"/>
    <w:rsid w:val="00075F19"/>
    <w:rsid w:val="0008482A"/>
    <w:rsid w:val="00085DB2"/>
    <w:rsid w:val="00092FF1"/>
    <w:rsid w:val="00093705"/>
    <w:rsid w:val="00093F56"/>
    <w:rsid w:val="00096DD3"/>
    <w:rsid w:val="000973B6"/>
    <w:rsid w:val="000A1E87"/>
    <w:rsid w:val="000A28A0"/>
    <w:rsid w:val="000A48C0"/>
    <w:rsid w:val="000A6BE3"/>
    <w:rsid w:val="000B4168"/>
    <w:rsid w:val="000C1134"/>
    <w:rsid w:val="000C573A"/>
    <w:rsid w:val="000C7A93"/>
    <w:rsid w:val="000F3E4B"/>
    <w:rsid w:val="001053EA"/>
    <w:rsid w:val="00130367"/>
    <w:rsid w:val="00133812"/>
    <w:rsid w:val="00137CDD"/>
    <w:rsid w:val="00141E5B"/>
    <w:rsid w:val="00151478"/>
    <w:rsid w:val="00156F3A"/>
    <w:rsid w:val="00161D48"/>
    <w:rsid w:val="0018381E"/>
    <w:rsid w:val="001A11ED"/>
    <w:rsid w:val="001B0BC9"/>
    <w:rsid w:val="001B79E3"/>
    <w:rsid w:val="001E18BA"/>
    <w:rsid w:val="001E7198"/>
    <w:rsid w:val="001F324B"/>
    <w:rsid w:val="001F349D"/>
    <w:rsid w:val="0020684C"/>
    <w:rsid w:val="002130F0"/>
    <w:rsid w:val="00225DC4"/>
    <w:rsid w:val="00231803"/>
    <w:rsid w:val="002318BA"/>
    <w:rsid w:val="00234EB9"/>
    <w:rsid w:val="00235103"/>
    <w:rsid w:val="002373EB"/>
    <w:rsid w:val="0024231A"/>
    <w:rsid w:val="00253408"/>
    <w:rsid w:val="0027146F"/>
    <w:rsid w:val="0027279B"/>
    <w:rsid w:val="0028147E"/>
    <w:rsid w:val="00287CCB"/>
    <w:rsid w:val="00293488"/>
    <w:rsid w:val="002A09A3"/>
    <w:rsid w:val="002A6E3E"/>
    <w:rsid w:val="002B46D5"/>
    <w:rsid w:val="002B4D0E"/>
    <w:rsid w:val="002C35F0"/>
    <w:rsid w:val="002D38C6"/>
    <w:rsid w:val="002D7B33"/>
    <w:rsid w:val="002E03E7"/>
    <w:rsid w:val="002F2AB7"/>
    <w:rsid w:val="0031184C"/>
    <w:rsid w:val="0031633F"/>
    <w:rsid w:val="00321478"/>
    <w:rsid w:val="0032459F"/>
    <w:rsid w:val="00331F0E"/>
    <w:rsid w:val="00350930"/>
    <w:rsid w:val="003564B6"/>
    <w:rsid w:val="00360294"/>
    <w:rsid w:val="0036304C"/>
    <w:rsid w:val="0036605E"/>
    <w:rsid w:val="003733B5"/>
    <w:rsid w:val="00385C04"/>
    <w:rsid w:val="00386925"/>
    <w:rsid w:val="003A0295"/>
    <w:rsid w:val="003A3C3F"/>
    <w:rsid w:val="003B5EF5"/>
    <w:rsid w:val="003B6658"/>
    <w:rsid w:val="003D56B0"/>
    <w:rsid w:val="003F2D7C"/>
    <w:rsid w:val="003F56EA"/>
    <w:rsid w:val="00403247"/>
    <w:rsid w:val="00421F4B"/>
    <w:rsid w:val="00423984"/>
    <w:rsid w:val="00434AD0"/>
    <w:rsid w:val="00452185"/>
    <w:rsid w:val="00452FCE"/>
    <w:rsid w:val="00464EBD"/>
    <w:rsid w:val="00475D59"/>
    <w:rsid w:val="00482BE8"/>
    <w:rsid w:val="00494525"/>
    <w:rsid w:val="004A5782"/>
    <w:rsid w:val="004A60DC"/>
    <w:rsid w:val="004B5B4D"/>
    <w:rsid w:val="004C48EC"/>
    <w:rsid w:val="004D190D"/>
    <w:rsid w:val="004E197A"/>
    <w:rsid w:val="004E25BC"/>
    <w:rsid w:val="004F288D"/>
    <w:rsid w:val="004F57C5"/>
    <w:rsid w:val="00512630"/>
    <w:rsid w:val="00520EA3"/>
    <w:rsid w:val="00540B78"/>
    <w:rsid w:val="00552A11"/>
    <w:rsid w:val="00556C74"/>
    <w:rsid w:val="005575FC"/>
    <w:rsid w:val="00582BC3"/>
    <w:rsid w:val="00582DA3"/>
    <w:rsid w:val="00594158"/>
    <w:rsid w:val="005C26AC"/>
    <w:rsid w:val="005D0FF2"/>
    <w:rsid w:val="005E1F3B"/>
    <w:rsid w:val="005F7941"/>
    <w:rsid w:val="006046B8"/>
    <w:rsid w:val="00605984"/>
    <w:rsid w:val="0060705D"/>
    <w:rsid w:val="00607378"/>
    <w:rsid w:val="00616FEB"/>
    <w:rsid w:val="00617A6F"/>
    <w:rsid w:val="00622923"/>
    <w:rsid w:val="00626B4B"/>
    <w:rsid w:val="006331D6"/>
    <w:rsid w:val="00634C9D"/>
    <w:rsid w:val="00640573"/>
    <w:rsid w:val="00647474"/>
    <w:rsid w:val="00674836"/>
    <w:rsid w:val="00677BFE"/>
    <w:rsid w:val="00685017"/>
    <w:rsid w:val="006933C4"/>
    <w:rsid w:val="00694EE5"/>
    <w:rsid w:val="006A668D"/>
    <w:rsid w:val="006C03F1"/>
    <w:rsid w:val="006C0E32"/>
    <w:rsid w:val="006C3E78"/>
    <w:rsid w:val="006D1C56"/>
    <w:rsid w:val="006E0B1B"/>
    <w:rsid w:val="006E51FB"/>
    <w:rsid w:val="006F227A"/>
    <w:rsid w:val="006F44B6"/>
    <w:rsid w:val="00703D7B"/>
    <w:rsid w:val="00703FCA"/>
    <w:rsid w:val="0071009D"/>
    <w:rsid w:val="00720DE8"/>
    <w:rsid w:val="00721A7E"/>
    <w:rsid w:val="007233E9"/>
    <w:rsid w:val="00735126"/>
    <w:rsid w:val="0074310F"/>
    <w:rsid w:val="00751E87"/>
    <w:rsid w:val="00760A65"/>
    <w:rsid w:val="00767984"/>
    <w:rsid w:val="007701D4"/>
    <w:rsid w:val="00776F05"/>
    <w:rsid w:val="00797800"/>
    <w:rsid w:val="007A1481"/>
    <w:rsid w:val="007A204A"/>
    <w:rsid w:val="007B70CE"/>
    <w:rsid w:val="007C44DD"/>
    <w:rsid w:val="007D228C"/>
    <w:rsid w:val="007F215D"/>
    <w:rsid w:val="007F41EE"/>
    <w:rsid w:val="0080541A"/>
    <w:rsid w:val="00810AAC"/>
    <w:rsid w:val="00825CCD"/>
    <w:rsid w:val="00825ED0"/>
    <w:rsid w:val="00833B54"/>
    <w:rsid w:val="00850F6D"/>
    <w:rsid w:val="00851FD4"/>
    <w:rsid w:val="0085312F"/>
    <w:rsid w:val="00863E35"/>
    <w:rsid w:val="008642C7"/>
    <w:rsid w:val="00865849"/>
    <w:rsid w:val="0087210C"/>
    <w:rsid w:val="00872875"/>
    <w:rsid w:val="00882A51"/>
    <w:rsid w:val="00884481"/>
    <w:rsid w:val="0088534A"/>
    <w:rsid w:val="00885DBA"/>
    <w:rsid w:val="00891FEA"/>
    <w:rsid w:val="008C6826"/>
    <w:rsid w:val="008D4D2D"/>
    <w:rsid w:val="008E3B2F"/>
    <w:rsid w:val="008F0AB3"/>
    <w:rsid w:val="008F49C3"/>
    <w:rsid w:val="008F5231"/>
    <w:rsid w:val="00901E27"/>
    <w:rsid w:val="00904C0D"/>
    <w:rsid w:val="009072B6"/>
    <w:rsid w:val="00915A73"/>
    <w:rsid w:val="00916984"/>
    <w:rsid w:val="0092482B"/>
    <w:rsid w:val="0092603E"/>
    <w:rsid w:val="00926068"/>
    <w:rsid w:val="009260DA"/>
    <w:rsid w:val="00933CE1"/>
    <w:rsid w:val="00934489"/>
    <w:rsid w:val="00940BB1"/>
    <w:rsid w:val="0096603E"/>
    <w:rsid w:val="00975551"/>
    <w:rsid w:val="009B243A"/>
    <w:rsid w:val="009B25D9"/>
    <w:rsid w:val="009B28EF"/>
    <w:rsid w:val="009C17BA"/>
    <w:rsid w:val="009C28FF"/>
    <w:rsid w:val="009E4337"/>
    <w:rsid w:val="009E722F"/>
    <w:rsid w:val="009F0D55"/>
    <w:rsid w:val="00A10EEF"/>
    <w:rsid w:val="00A12117"/>
    <w:rsid w:val="00A14DE3"/>
    <w:rsid w:val="00A16273"/>
    <w:rsid w:val="00A30AF9"/>
    <w:rsid w:val="00A31100"/>
    <w:rsid w:val="00A3636F"/>
    <w:rsid w:val="00A4138C"/>
    <w:rsid w:val="00A53384"/>
    <w:rsid w:val="00A56611"/>
    <w:rsid w:val="00A6586C"/>
    <w:rsid w:val="00A81800"/>
    <w:rsid w:val="00A9123A"/>
    <w:rsid w:val="00A9202F"/>
    <w:rsid w:val="00A94850"/>
    <w:rsid w:val="00AC7ACA"/>
    <w:rsid w:val="00AE0FBC"/>
    <w:rsid w:val="00B016B2"/>
    <w:rsid w:val="00B068A5"/>
    <w:rsid w:val="00B135F6"/>
    <w:rsid w:val="00B366A6"/>
    <w:rsid w:val="00B44DFD"/>
    <w:rsid w:val="00B60641"/>
    <w:rsid w:val="00B70E37"/>
    <w:rsid w:val="00B730EA"/>
    <w:rsid w:val="00B77CA7"/>
    <w:rsid w:val="00B80DFC"/>
    <w:rsid w:val="00B8148B"/>
    <w:rsid w:val="00B84915"/>
    <w:rsid w:val="00B908D7"/>
    <w:rsid w:val="00B93723"/>
    <w:rsid w:val="00BB1513"/>
    <w:rsid w:val="00BB3353"/>
    <w:rsid w:val="00BB347D"/>
    <w:rsid w:val="00BC1EB0"/>
    <w:rsid w:val="00BC2959"/>
    <w:rsid w:val="00BC5ED7"/>
    <w:rsid w:val="00BC6818"/>
    <w:rsid w:val="00BC7141"/>
    <w:rsid w:val="00BE7F7F"/>
    <w:rsid w:val="00BF604C"/>
    <w:rsid w:val="00C035DE"/>
    <w:rsid w:val="00C03741"/>
    <w:rsid w:val="00C1378B"/>
    <w:rsid w:val="00C165EB"/>
    <w:rsid w:val="00C16ED8"/>
    <w:rsid w:val="00C26D9B"/>
    <w:rsid w:val="00C32BA6"/>
    <w:rsid w:val="00C34BCC"/>
    <w:rsid w:val="00C36877"/>
    <w:rsid w:val="00C64DE9"/>
    <w:rsid w:val="00C678D9"/>
    <w:rsid w:val="00C72BBD"/>
    <w:rsid w:val="00C83F8C"/>
    <w:rsid w:val="00C8600A"/>
    <w:rsid w:val="00C921E8"/>
    <w:rsid w:val="00C936A7"/>
    <w:rsid w:val="00C961AD"/>
    <w:rsid w:val="00CA11F7"/>
    <w:rsid w:val="00CB0221"/>
    <w:rsid w:val="00CB2F6B"/>
    <w:rsid w:val="00CC0AF4"/>
    <w:rsid w:val="00CD0692"/>
    <w:rsid w:val="00CD1695"/>
    <w:rsid w:val="00CD57BA"/>
    <w:rsid w:val="00CF081F"/>
    <w:rsid w:val="00CF3615"/>
    <w:rsid w:val="00CF3840"/>
    <w:rsid w:val="00D00296"/>
    <w:rsid w:val="00D014CC"/>
    <w:rsid w:val="00D035AF"/>
    <w:rsid w:val="00D06735"/>
    <w:rsid w:val="00D117F0"/>
    <w:rsid w:val="00D2036E"/>
    <w:rsid w:val="00D2661A"/>
    <w:rsid w:val="00D41BF8"/>
    <w:rsid w:val="00D505B7"/>
    <w:rsid w:val="00D50E10"/>
    <w:rsid w:val="00D53B35"/>
    <w:rsid w:val="00D55988"/>
    <w:rsid w:val="00D5744E"/>
    <w:rsid w:val="00D66274"/>
    <w:rsid w:val="00D70E69"/>
    <w:rsid w:val="00D73FB8"/>
    <w:rsid w:val="00D75780"/>
    <w:rsid w:val="00DA5945"/>
    <w:rsid w:val="00DA60CF"/>
    <w:rsid w:val="00DC2B2D"/>
    <w:rsid w:val="00DE33B8"/>
    <w:rsid w:val="00DE53EF"/>
    <w:rsid w:val="00DF10CA"/>
    <w:rsid w:val="00DF355B"/>
    <w:rsid w:val="00DF614D"/>
    <w:rsid w:val="00E02731"/>
    <w:rsid w:val="00E062F1"/>
    <w:rsid w:val="00E12D91"/>
    <w:rsid w:val="00E13A98"/>
    <w:rsid w:val="00E14CF3"/>
    <w:rsid w:val="00E1541C"/>
    <w:rsid w:val="00E22F45"/>
    <w:rsid w:val="00E23189"/>
    <w:rsid w:val="00E25165"/>
    <w:rsid w:val="00E55917"/>
    <w:rsid w:val="00E55B72"/>
    <w:rsid w:val="00E67266"/>
    <w:rsid w:val="00E70015"/>
    <w:rsid w:val="00E7510D"/>
    <w:rsid w:val="00E864E5"/>
    <w:rsid w:val="00E86DDB"/>
    <w:rsid w:val="00EA13F4"/>
    <w:rsid w:val="00EA3F5D"/>
    <w:rsid w:val="00EA552C"/>
    <w:rsid w:val="00EA6EA4"/>
    <w:rsid w:val="00EB5FAF"/>
    <w:rsid w:val="00ED075E"/>
    <w:rsid w:val="00ED4800"/>
    <w:rsid w:val="00EE4283"/>
    <w:rsid w:val="00EF65D3"/>
    <w:rsid w:val="00F13F85"/>
    <w:rsid w:val="00F20859"/>
    <w:rsid w:val="00F23675"/>
    <w:rsid w:val="00F2622F"/>
    <w:rsid w:val="00F27125"/>
    <w:rsid w:val="00F32DA9"/>
    <w:rsid w:val="00F348FF"/>
    <w:rsid w:val="00F45473"/>
    <w:rsid w:val="00F52B82"/>
    <w:rsid w:val="00F67723"/>
    <w:rsid w:val="00F700FC"/>
    <w:rsid w:val="00F73A34"/>
    <w:rsid w:val="00F83372"/>
    <w:rsid w:val="00F847A7"/>
    <w:rsid w:val="00F9133E"/>
    <w:rsid w:val="00F926F9"/>
    <w:rsid w:val="00F97289"/>
    <w:rsid w:val="00FA0075"/>
    <w:rsid w:val="00FB052C"/>
    <w:rsid w:val="00FB781C"/>
    <w:rsid w:val="00FC1B42"/>
    <w:rsid w:val="00FC53E9"/>
    <w:rsid w:val="00FD3B77"/>
    <w:rsid w:val="00FF3692"/>
    <w:rsid w:val="00FF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11ED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70E37"/>
    <w:pPr>
      <w:keepNext/>
      <w:keepLines/>
      <w:spacing w:beforeLines="100" w:before="100" w:afterLines="50" w:after="50" w:line="60" w:lineRule="exact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A6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A6E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2A6E3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C36877"/>
    <w:pPr>
      <w:spacing w:before="120" w:after="120"/>
      <w:jc w:val="left"/>
    </w:pPr>
    <w:rPr>
      <w:bCs/>
      <w:caps/>
      <w:szCs w:val="20"/>
    </w:rPr>
  </w:style>
  <w:style w:type="paragraph" w:styleId="2">
    <w:name w:val="toc 2"/>
    <w:basedOn w:val="a"/>
    <w:next w:val="a"/>
    <w:autoRedefine/>
    <w:uiPriority w:val="39"/>
    <w:rsid w:val="00C36877"/>
    <w:pPr>
      <w:ind w:left="210"/>
      <w:jc w:val="left"/>
    </w:pPr>
    <w:rPr>
      <w:smallCaps/>
      <w:szCs w:val="20"/>
    </w:rPr>
  </w:style>
  <w:style w:type="paragraph" w:styleId="3">
    <w:name w:val="toc 3"/>
    <w:basedOn w:val="a"/>
    <w:next w:val="a"/>
    <w:autoRedefine/>
    <w:uiPriority w:val="39"/>
    <w:rsid w:val="00C36877"/>
    <w:pPr>
      <w:ind w:left="420"/>
      <w:jc w:val="left"/>
    </w:pPr>
    <w:rPr>
      <w:iCs/>
      <w:szCs w:val="20"/>
    </w:rPr>
  </w:style>
  <w:style w:type="character" w:styleId="a6">
    <w:name w:val="Hyperlink"/>
    <w:uiPriority w:val="99"/>
    <w:rsid w:val="00901E27"/>
    <w:rPr>
      <w:color w:val="0000FF"/>
      <w:u w:val="single"/>
    </w:rPr>
  </w:style>
  <w:style w:type="paragraph" w:styleId="a7">
    <w:name w:val="Plain Text"/>
    <w:basedOn w:val="a"/>
    <w:rsid w:val="00A3636F"/>
    <w:rPr>
      <w:rFonts w:ascii="宋体" w:hAnsi="Courier New" w:cs="Courier New"/>
      <w:szCs w:val="21"/>
    </w:rPr>
  </w:style>
  <w:style w:type="paragraph" w:styleId="5">
    <w:name w:val="toc 5"/>
    <w:basedOn w:val="a"/>
    <w:next w:val="a"/>
    <w:autoRedefine/>
    <w:semiHidden/>
    <w:rsid w:val="00C36877"/>
    <w:pPr>
      <w:ind w:left="840"/>
      <w:jc w:val="left"/>
    </w:pPr>
    <w:rPr>
      <w:sz w:val="18"/>
      <w:szCs w:val="18"/>
    </w:rPr>
  </w:style>
  <w:style w:type="paragraph" w:styleId="4">
    <w:name w:val="toc 4"/>
    <w:basedOn w:val="a"/>
    <w:next w:val="a"/>
    <w:autoRedefine/>
    <w:semiHidden/>
    <w:rsid w:val="00BC1EB0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3687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3687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3687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36877"/>
    <w:pPr>
      <w:ind w:left="1680"/>
      <w:jc w:val="left"/>
    </w:pPr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93F56"/>
    <w:pPr>
      <w:widowControl/>
      <w:spacing w:before="240" w:after="0" w:line="259" w:lineRule="auto"/>
      <w:jc w:val="left"/>
      <w:outlineLvl w:val="9"/>
    </w:pPr>
    <w:rPr>
      <w:rFonts w:ascii="Calibri Light" w:hAnsi="Calibri Light"/>
      <w:b/>
      <w:bCs w:val="0"/>
      <w:color w:val="2E74B5"/>
      <w:kern w:val="0"/>
      <w:szCs w:val="32"/>
    </w:rPr>
  </w:style>
  <w:style w:type="paragraph" w:styleId="a8">
    <w:name w:val="Balloon Text"/>
    <w:basedOn w:val="a"/>
    <w:link w:val="Char"/>
    <w:rsid w:val="00885DBA"/>
    <w:rPr>
      <w:sz w:val="18"/>
      <w:szCs w:val="18"/>
    </w:rPr>
  </w:style>
  <w:style w:type="character" w:customStyle="1" w:styleId="Char">
    <w:name w:val="批注框文本 Char"/>
    <w:basedOn w:val="a0"/>
    <w:link w:val="a8"/>
    <w:rsid w:val="00885DBA"/>
    <w:rPr>
      <w:kern w:val="2"/>
      <w:sz w:val="18"/>
      <w:szCs w:val="18"/>
    </w:rPr>
  </w:style>
  <w:style w:type="paragraph" w:styleId="a9">
    <w:name w:val="Subtitle"/>
    <w:basedOn w:val="a"/>
    <w:next w:val="a"/>
    <w:link w:val="Char0"/>
    <w:qFormat/>
    <w:rsid w:val="001A11ED"/>
    <w:pPr>
      <w:spacing w:line="240" w:lineRule="auto"/>
      <w:jc w:val="left"/>
      <w:outlineLvl w:val="1"/>
    </w:pPr>
    <w:rPr>
      <w:rFonts w:asciiTheme="majorHAnsi" w:eastAsia="黑体" w:hAnsiTheme="majorHAnsi" w:cstheme="majorBidi"/>
      <w:bCs/>
      <w:kern w:val="28"/>
      <w:sz w:val="28"/>
      <w:szCs w:val="32"/>
    </w:rPr>
  </w:style>
  <w:style w:type="character" w:customStyle="1" w:styleId="Char0">
    <w:name w:val="副标题 Char"/>
    <w:basedOn w:val="a0"/>
    <w:link w:val="a9"/>
    <w:rsid w:val="001A11ED"/>
    <w:rPr>
      <w:rFonts w:asciiTheme="majorHAnsi" w:eastAsia="黑体" w:hAnsiTheme="majorHAnsi" w:cstheme="majorBidi"/>
      <w:bCs/>
      <w:kern w:val="28"/>
      <w:sz w:val="28"/>
      <w:szCs w:val="32"/>
    </w:rPr>
  </w:style>
  <w:style w:type="paragraph" w:styleId="aa">
    <w:name w:val="No Spacing"/>
    <w:uiPriority w:val="1"/>
    <w:qFormat/>
    <w:rsid w:val="009E4337"/>
    <w:pPr>
      <w:widowControl w:val="0"/>
      <w:jc w:val="both"/>
    </w:pPr>
    <w:rPr>
      <w:kern w:val="2"/>
      <w:sz w:val="24"/>
      <w:szCs w:val="24"/>
    </w:rPr>
  </w:style>
  <w:style w:type="paragraph" w:styleId="ab">
    <w:name w:val="List Paragraph"/>
    <w:basedOn w:val="a"/>
    <w:uiPriority w:val="34"/>
    <w:qFormat/>
    <w:rsid w:val="009E72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11ED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70E37"/>
    <w:pPr>
      <w:keepNext/>
      <w:keepLines/>
      <w:spacing w:beforeLines="100" w:before="100" w:afterLines="50" w:after="50" w:line="60" w:lineRule="exact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A6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A6E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2A6E3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C36877"/>
    <w:pPr>
      <w:spacing w:before="120" w:after="120"/>
      <w:jc w:val="left"/>
    </w:pPr>
    <w:rPr>
      <w:bCs/>
      <w:caps/>
      <w:szCs w:val="20"/>
    </w:rPr>
  </w:style>
  <w:style w:type="paragraph" w:styleId="2">
    <w:name w:val="toc 2"/>
    <w:basedOn w:val="a"/>
    <w:next w:val="a"/>
    <w:autoRedefine/>
    <w:uiPriority w:val="39"/>
    <w:rsid w:val="00C36877"/>
    <w:pPr>
      <w:ind w:left="210"/>
      <w:jc w:val="left"/>
    </w:pPr>
    <w:rPr>
      <w:smallCaps/>
      <w:szCs w:val="20"/>
    </w:rPr>
  </w:style>
  <w:style w:type="paragraph" w:styleId="3">
    <w:name w:val="toc 3"/>
    <w:basedOn w:val="a"/>
    <w:next w:val="a"/>
    <w:autoRedefine/>
    <w:uiPriority w:val="39"/>
    <w:rsid w:val="00C36877"/>
    <w:pPr>
      <w:ind w:left="420"/>
      <w:jc w:val="left"/>
    </w:pPr>
    <w:rPr>
      <w:iCs/>
      <w:szCs w:val="20"/>
    </w:rPr>
  </w:style>
  <w:style w:type="character" w:styleId="a6">
    <w:name w:val="Hyperlink"/>
    <w:uiPriority w:val="99"/>
    <w:rsid w:val="00901E27"/>
    <w:rPr>
      <w:color w:val="0000FF"/>
      <w:u w:val="single"/>
    </w:rPr>
  </w:style>
  <w:style w:type="paragraph" w:styleId="a7">
    <w:name w:val="Plain Text"/>
    <w:basedOn w:val="a"/>
    <w:rsid w:val="00A3636F"/>
    <w:rPr>
      <w:rFonts w:ascii="宋体" w:hAnsi="Courier New" w:cs="Courier New"/>
      <w:szCs w:val="21"/>
    </w:rPr>
  </w:style>
  <w:style w:type="paragraph" w:styleId="5">
    <w:name w:val="toc 5"/>
    <w:basedOn w:val="a"/>
    <w:next w:val="a"/>
    <w:autoRedefine/>
    <w:semiHidden/>
    <w:rsid w:val="00C36877"/>
    <w:pPr>
      <w:ind w:left="840"/>
      <w:jc w:val="left"/>
    </w:pPr>
    <w:rPr>
      <w:sz w:val="18"/>
      <w:szCs w:val="18"/>
    </w:rPr>
  </w:style>
  <w:style w:type="paragraph" w:styleId="4">
    <w:name w:val="toc 4"/>
    <w:basedOn w:val="a"/>
    <w:next w:val="a"/>
    <w:autoRedefine/>
    <w:semiHidden/>
    <w:rsid w:val="00BC1EB0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3687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3687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3687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36877"/>
    <w:pPr>
      <w:ind w:left="1680"/>
      <w:jc w:val="left"/>
    </w:pPr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93F56"/>
    <w:pPr>
      <w:widowControl/>
      <w:spacing w:before="240" w:after="0" w:line="259" w:lineRule="auto"/>
      <w:jc w:val="left"/>
      <w:outlineLvl w:val="9"/>
    </w:pPr>
    <w:rPr>
      <w:rFonts w:ascii="Calibri Light" w:hAnsi="Calibri Light"/>
      <w:b/>
      <w:bCs w:val="0"/>
      <w:color w:val="2E74B5"/>
      <w:kern w:val="0"/>
      <w:szCs w:val="32"/>
    </w:rPr>
  </w:style>
  <w:style w:type="paragraph" w:styleId="a8">
    <w:name w:val="Balloon Text"/>
    <w:basedOn w:val="a"/>
    <w:link w:val="Char"/>
    <w:rsid w:val="00885DBA"/>
    <w:rPr>
      <w:sz w:val="18"/>
      <w:szCs w:val="18"/>
    </w:rPr>
  </w:style>
  <w:style w:type="character" w:customStyle="1" w:styleId="Char">
    <w:name w:val="批注框文本 Char"/>
    <w:basedOn w:val="a0"/>
    <w:link w:val="a8"/>
    <w:rsid w:val="00885DBA"/>
    <w:rPr>
      <w:kern w:val="2"/>
      <w:sz w:val="18"/>
      <w:szCs w:val="18"/>
    </w:rPr>
  </w:style>
  <w:style w:type="paragraph" w:styleId="a9">
    <w:name w:val="Subtitle"/>
    <w:basedOn w:val="a"/>
    <w:next w:val="a"/>
    <w:link w:val="Char0"/>
    <w:qFormat/>
    <w:rsid w:val="001A11ED"/>
    <w:pPr>
      <w:spacing w:line="240" w:lineRule="auto"/>
      <w:jc w:val="left"/>
      <w:outlineLvl w:val="1"/>
    </w:pPr>
    <w:rPr>
      <w:rFonts w:asciiTheme="majorHAnsi" w:eastAsia="黑体" w:hAnsiTheme="majorHAnsi" w:cstheme="majorBidi"/>
      <w:bCs/>
      <w:kern w:val="28"/>
      <w:sz w:val="28"/>
      <w:szCs w:val="32"/>
    </w:rPr>
  </w:style>
  <w:style w:type="character" w:customStyle="1" w:styleId="Char0">
    <w:name w:val="副标题 Char"/>
    <w:basedOn w:val="a0"/>
    <w:link w:val="a9"/>
    <w:rsid w:val="001A11ED"/>
    <w:rPr>
      <w:rFonts w:asciiTheme="majorHAnsi" w:eastAsia="黑体" w:hAnsiTheme="majorHAnsi" w:cstheme="majorBidi"/>
      <w:bCs/>
      <w:kern w:val="28"/>
      <w:sz w:val="28"/>
      <w:szCs w:val="32"/>
    </w:rPr>
  </w:style>
  <w:style w:type="paragraph" w:styleId="aa">
    <w:name w:val="No Spacing"/>
    <w:uiPriority w:val="1"/>
    <w:qFormat/>
    <w:rsid w:val="009E4337"/>
    <w:pPr>
      <w:widowControl w:val="0"/>
      <w:jc w:val="both"/>
    </w:pPr>
    <w:rPr>
      <w:kern w:val="2"/>
      <w:sz w:val="24"/>
      <w:szCs w:val="24"/>
    </w:rPr>
  </w:style>
  <w:style w:type="paragraph" w:styleId="ab">
    <w:name w:val="List Paragraph"/>
    <w:basedOn w:val="a"/>
    <w:uiPriority w:val="34"/>
    <w:qFormat/>
    <w:rsid w:val="009E72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38379;&#20908;&#26149;\&#20892;&#23398;&#38498;&#26412;&#31185;&#27605;&#19994;&#35770;&#25991;&#65288;&#35774;&#35745;&#65289;&#27169;&#26495;---2014&#2925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89F56-453A-4F2E-B356-7183EB6C3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农学院本科毕业论文（设计）模板---2014版.dot</Template>
  <TotalTime>457</TotalTime>
  <Pages>19</Pages>
  <Words>1308</Words>
  <Characters>7460</Characters>
  <Application>Microsoft Office Word</Application>
  <DocSecurity>0</DocSecurity>
  <Lines>62</Lines>
  <Paragraphs>17</Paragraphs>
  <ScaleCrop>false</ScaleCrop>
  <Company>Life Science College, Ludong University</Company>
  <LinksUpToDate>false</LinksUpToDate>
  <CharactersWithSpaces>8751</CharactersWithSpaces>
  <SharedDoc>false</SharedDoc>
  <HLinks>
    <vt:vector size="42" baseType="variant">
      <vt:variant>
        <vt:i4>1703996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_Toc468789853</vt:lpwstr>
      </vt:variant>
      <vt:variant>
        <vt:i4>1703996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_Toc468789852</vt:lpwstr>
      </vt:variant>
      <vt:variant>
        <vt:i4>1703996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_Toc468789851</vt:lpwstr>
      </vt:variant>
      <vt:variant>
        <vt:i4>1703996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_Toc468789850</vt:lpwstr>
      </vt:variant>
      <vt:variant>
        <vt:i4>1769532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_Toc468789849</vt:lpwstr>
      </vt:variant>
      <vt:variant>
        <vt:i4>1769532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_Toc468789848</vt:lpwstr>
      </vt:variant>
      <vt:variant>
        <vt:i4>1769532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_Toc468789847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鲁东大学本科毕业论文</dc:subject>
  <dc:creator>User</dc:creator>
  <cp:keywords>毕业设计；模板</cp:keywords>
  <dc:description>模板使用说明：该模板可以直接输入相关内容，其字体、格式等自动设定；如果将已有的文字直接复制，可选用选择性粘贴的方式/无格式文本，方可保持模板的格式。标题项不够时可复制前面条目粘贴即可，多余标题项直接删除即可。目录页内容无需填写，文章完成后在目录区点击右键/更新域即可自动生成。</dc:description>
  <cp:lastModifiedBy>中原油田</cp:lastModifiedBy>
  <cp:revision>91</cp:revision>
  <cp:lastPrinted>1900-12-31T16:00:00Z</cp:lastPrinted>
  <dcterms:created xsi:type="dcterms:W3CDTF">2016-12-06T04:28:00Z</dcterms:created>
  <dcterms:modified xsi:type="dcterms:W3CDTF">2017-01-08T06:46:00Z</dcterms:modified>
</cp:coreProperties>
</file>